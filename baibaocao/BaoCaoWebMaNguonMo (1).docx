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10926" w:rsidRPr="004A242F" w:rsidRDefault="00410926" w:rsidP="005A0F5F">
      <w:pPr>
        <w:spacing w:before="0" w:after="0"/>
        <w:jc w:val="center"/>
      </w:pPr>
      <w:r w:rsidRPr="004A242F">
        <w:t>TRƯỜNG ĐẠI HỌC TRÀ VINH</w:t>
      </w:r>
    </w:p>
    <w:p w:rsidR="003B13A1" w:rsidRPr="004A242F" w:rsidRDefault="003B13A1" w:rsidP="005A0F5F">
      <w:pPr>
        <w:spacing w:before="0" w:after="0"/>
        <w:jc w:val="center"/>
      </w:pPr>
      <w:r w:rsidRPr="004A242F">
        <w:t>KHOA KỸ THUẬT VÀ CÔNG NGHỆ</w:t>
      </w:r>
    </w:p>
    <w:p w:rsidR="00410926" w:rsidRPr="004A242F" w:rsidRDefault="00410926" w:rsidP="005A0F5F">
      <w:pPr>
        <w:spacing w:before="0" w:after="0"/>
        <w:jc w:val="center"/>
        <w:rPr>
          <w:b/>
        </w:rPr>
      </w:pPr>
      <w:r w:rsidRPr="004A242F">
        <w:rPr>
          <w:b/>
        </w:rPr>
        <w:t xml:space="preserve">BỘ MÔN </w:t>
      </w:r>
      <w:r w:rsidR="008C4DDB" w:rsidRPr="004A242F">
        <w:rPr>
          <w:b/>
        </w:rPr>
        <w:t>CÔNG NGHỆ THÔNG TIN</w:t>
      </w:r>
    </w:p>
    <w:p w:rsidR="00410926" w:rsidRPr="004A242F" w:rsidRDefault="00410926" w:rsidP="005A0F5F">
      <w:pPr>
        <w:spacing w:before="0" w:after="0"/>
        <w:jc w:val="center"/>
        <w:rPr>
          <w:b/>
        </w:rPr>
      </w:pPr>
      <w:r w:rsidRPr="004A242F">
        <w:rPr>
          <w:b/>
        </w:rPr>
        <w:t>----------</w:t>
      </w:r>
      <w:r w:rsidRPr="004A242F">
        <w:rPr>
          <w:b/>
        </w:rPr>
        <w:sym w:font="Wingdings" w:char="F026"/>
      </w:r>
      <w:r w:rsidRPr="004A242F">
        <w:rPr>
          <w:b/>
        </w:rPr>
        <w:t>-----------</w:t>
      </w:r>
    </w:p>
    <w:p w:rsidR="00410926" w:rsidRPr="004A242F" w:rsidRDefault="00410926" w:rsidP="005A0F5F">
      <w:pPr>
        <w:spacing w:before="0" w:after="0"/>
        <w:jc w:val="center"/>
        <w:rPr>
          <w:b/>
        </w:rPr>
      </w:pPr>
    </w:p>
    <w:p w:rsidR="00410926" w:rsidRPr="004A242F" w:rsidRDefault="00410926" w:rsidP="005A0F5F">
      <w:pPr>
        <w:spacing w:before="0" w:after="0"/>
        <w:jc w:val="center"/>
        <w:rPr>
          <w:b/>
        </w:rPr>
      </w:pPr>
    </w:p>
    <w:p w:rsidR="00410926" w:rsidRPr="004A242F" w:rsidRDefault="00F6260D" w:rsidP="005A0F5F">
      <w:pPr>
        <w:spacing w:before="0" w:after="0"/>
        <w:jc w:val="center"/>
        <w:rPr>
          <w:b/>
        </w:rPr>
      </w:pPr>
      <w:r w:rsidRPr="004A242F">
        <w:rPr>
          <w:b/>
          <w:noProof/>
        </w:rPr>
        <w:drawing>
          <wp:inline distT="0" distB="0" distL="0" distR="0">
            <wp:extent cx="647700" cy="647700"/>
            <wp:effectExtent l="19050" t="0" r="0" b="0"/>
            <wp:docPr id="2" name="Picture 0" descr="13161473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16147349.png"/>
                    <pic:cNvPicPr/>
                  </pic:nvPicPr>
                  <pic:blipFill>
                    <a:blip r:embed="rId8"/>
                    <a:stretch>
                      <a:fillRect/>
                    </a:stretch>
                  </pic:blipFill>
                  <pic:spPr>
                    <a:xfrm>
                      <a:off x="0" y="0"/>
                      <a:ext cx="647700" cy="647700"/>
                    </a:xfrm>
                    <a:prstGeom prst="rect">
                      <a:avLst/>
                    </a:prstGeom>
                  </pic:spPr>
                </pic:pic>
              </a:graphicData>
            </a:graphic>
          </wp:inline>
        </w:drawing>
      </w:r>
    </w:p>
    <w:p w:rsidR="00410926" w:rsidRPr="004A242F" w:rsidRDefault="00410926" w:rsidP="005A0F5F">
      <w:pPr>
        <w:spacing w:before="0" w:after="0"/>
        <w:jc w:val="center"/>
        <w:rPr>
          <w:b/>
          <w:sz w:val="32"/>
          <w:szCs w:val="32"/>
        </w:rPr>
      </w:pPr>
    </w:p>
    <w:p w:rsidR="00625478" w:rsidRPr="004A242F" w:rsidRDefault="00625478" w:rsidP="005A0F5F">
      <w:pPr>
        <w:spacing w:before="0" w:after="0"/>
        <w:jc w:val="center"/>
        <w:rPr>
          <w:b/>
          <w:sz w:val="32"/>
          <w:szCs w:val="32"/>
        </w:rPr>
      </w:pPr>
    </w:p>
    <w:p w:rsidR="00087014" w:rsidRPr="004A242F" w:rsidRDefault="00410926" w:rsidP="005A0F5F">
      <w:pPr>
        <w:spacing w:before="0" w:after="0"/>
        <w:jc w:val="center"/>
        <w:rPr>
          <w:sz w:val="32"/>
          <w:szCs w:val="32"/>
        </w:rPr>
      </w:pPr>
      <w:r w:rsidRPr="004A242F">
        <w:rPr>
          <w:sz w:val="32"/>
          <w:szCs w:val="32"/>
        </w:rPr>
        <w:t>BÁO CÁO</w:t>
      </w:r>
      <w:r w:rsidR="000D1CEE" w:rsidRPr="004A242F">
        <w:rPr>
          <w:sz w:val="32"/>
          <w:szCs w:val="32"/>
        </w:rPr>
        <w:t xml:space="preserve"> </w:t>
      </w:r>
      <w:r w:rsidR="00CC663E" w:rsidRPr="004A242F">
        <w:rPr>
          <w:sz w:val="32"/>
          <w:szCs w:val="32"/>
        </w:rPr>
        <w:t xml:space="preserve">KẾT THÚC </w:t>
      </w:r>
      <w:r w:rsidR="00087014" w:rsidRPr="004A242F">
        <w:rPr>
          <w:sz w:val="32"/>
          <w:szCs w:val="32"/>
        </w:rPr>
        <w:t>MÔN HỌC</w:t>
      </w:r>
    </w:p>
    <w:p w:rsidR="00410926" w:rsidRPr="004A242F" w:rsidRDefault="0032141D" w:rsidP="005A0F5F">
      <w:pPr>
        <w:spacing w:before="0" w:after="0"/>
        <w:jc w:val="center"/>
        <w:rPr>
          <w:sz w:val="32"/>
          <w:szCs w:val="32"/>
        </w:rPr>
      </w:pPr>
      <w:r w:rsidRPr="004A242F">
        <w:rPr>
          <w:sz w:val="32"/>
          <w:szCs w:val="32"/>
        </w:rPr>
        <w:t>PHÁT TRIỂN ỨNG DỤNG WEB VỚI MÃ NGUỒN MỞ</w:t>
      </w:r>
    </w:p>
    <w:p w:rsidR="00625478" w:rsidRPr="004A242F" w:rsidRDefault="00625478" w:rsidP="00B41B09">
      <w:pPr>
        <w:tabs>
          <w:tab w:val="right" w:leader="dot" w:pos="6521"/>
        </w:tabs>
        <w:spacing w:before="0" w:after="0"/>
        <w:rPr>
          <w:sz w:val="32"/>
          <w:szCs w:val="32"/>
        </w:rPr>
      </w:pPr>
    </w:p>
    <w:p w:rsidR="00410926" w:rsidRPr="004A242F" w:rsidRDefault="00D82BCB" w:rsidP="005A0F5F">
      <w:pPr>
        <w:tabs>
          <w:tab w:val="right" w:leader="dot" w:pos="6521"/>
        </w:tabs>
        <w:spacing w:before="0" w:after="0"/>
        <w:jc w:val="center"/>
        <w:rPr>
          <w:sz w:val="32"/>
          <w:szCs w:val="32"/>
        </w:rPr>
      </w:pPr>
      <w:r w:rsidRPr="004A242F">
        <w:rPr>
          <w:sz w:val="32"/>
          <w:szCs w:val="32"/>
        </w:rPr>
        <w:t>MÃ ĐỀ TÀI:</w:t>
      </w:r>
      <w:r w:rsidR="00625478" w:rsidRPr="004A242F">
        <w:rPr>
          <w:sz w:val="32"/>
          <w:szCs w:val="32"/>
        </w:rPr>
        <w:t xml:space="preserve"> Nhóm 14</w:t>
      </w:r>
    </w:p>
    <w:p w:rsidR="00CC663E" w:rsidRPr="004A242F" w:rsidRDefault="00CC663E" w:rsidP="005A0F5F">
      <w:pPr>
        <w:tabs>
          <w:tab w:val="right" w:leader="dot" w:pos="8931"/>
        </w:tabs>
        <w:spacing w:before="0" w:after="0"/>
        <w:jc w:val="center"/>
        <w:rPr>
          <w:b/>
        </w:rPr>
      </w:pPr>
      <w:r w:rsidRPr="004A242F">
        <w:rPr>
          <w:b/>
          <w:sz w:val="32"/>
          <w:szCs w:val="32"/>
        </w:rPr>
        <w:t xml:space="preserve">ĐỀ TÀI: </w:t>
      </w:r>
      <w:r w:rsidR="00413B5D" w:rsidRPr="004A242F">
        <w:rPr>
          <w:b/>
          <w:sz w:val="32"/>
          <w:szCs w:val="32"/>
        </w:rPr>
        <w:t>XÂY DỰNG WEBSITE BÁN CÀ PHÊ VÀ TRÀ</w:t>
      </w:r>
    </w:p>
    <w:p w:rsidR="00410926" w:rsidRPr="004A242F" w:rsidRDefault="00410926" w:rsidP="005A0F5F">
      <w:pPr>
        <w:spacing w:before="0" w:after="0"/>
        <w:jc w:val="both"/>
        <w:rPr>
          <w:b/>
        </w:rPr>
      </w:pPr>
    </w:p>
    <w:p w:rsidR="00410926" w:rsidRPr="004A242F" w:rsidRDefault="00410926" w:rsidP="005A0F5F">
      <w:pPr>
        <w:spacing w:before="0" w:after="0"/>
        <w:jc w:val="both"/>
        <w:rPr>
          <w:b/>
        </w:rPr>
      </w:pPr>
    </w:p>
    <w:tbl>
      <w:tblPr>
        <w:tblW w:w="0" w:type="auto"/>
        <w:tblLook w:val="01E0" w:firstRow="1" w:lastRow="1" w:firstColumn="1" w:lastColumn="1" w:noHBand="0" w:noVBand="0"/>
      </w:tblPr>
      <w:tblGrid>
        <w:gridCol w:w="4788"/>
        <w:gridCol w:w="4251"/>
      </w:tblGrid>
      <w:tr w:rsidR="005D4A7E" w:rsidRPr="004A242F" w:rsidTr="003534DF">
        <w:tc>
          <w:tcPr>
            <w:tcW w:w="4788" w:type="dxa"/>
          </w:tcPr>
          <w:p w:rsidR="008C4DDB" w:rsidRPr="004A242F" w:rsidRDefault="008C4DDB" w:rsidP="005A0F5F">
            <w:pPr>
              <w:spacing w:before="0" w:after="0"/>
              <w:jc w:val="both"/>
              <w:rPr>
                <w:i/>
                <w:u w:val="single"/>
              </w:rPr>
            </w:pPr>
            <w:r w:rsidRPr="004A242F">
              <w:rPr>
                <w:i/>
                <w:u w:val="single"/>
              </w:rPr>
              <w:t>Gi</w:t>
            </w:r>
            <w:r w:rsidR="00087014" w:rsidRPr="004A242F">
              <w:rPr>
                <w:i/>
                <w:u w:val="single"/>
              </w:rPr>
              <w:t>ảng</w:t>
            </w:r>
            <w:r w:rsidRPr="004A242F">
              <w:rPr>
                <w:i/>
                <w:u w:val="single"/>
              </w:rPr>
              <w:t xml:space="preserve"> viên hướng dẫn</w:t>
            </w:r>
            <w:r w:rsidR="00087014" w:rsidRPr="004A242F">
              <w:rPr>
                <w:i/>
                <w:u w:val="single"/>
              </w:rPr>
              <w:t>:</w:t>
            </w:r>
            <w:r w:rsidRPr="004A242F">
              <w:rPr>
                <w:i/>
                <w:u w:val="single"/>
              </w:rPr>
              <w:t xml:space="preserve"> </w:t>
            </w:r>
          </w:p>
          <w:p w:rsidR="008C4DDB" w:rsidRPr="004A242F" w:rsidRDefault="008C4DDB" w:rsidP="005A0F5F">
            <w:pPr>
              <w:spacing w:before="0" w:after="0"/>
              <w:jc w:val="both"/>
              <w:rPr>
                <w:b/>
              </w:rPr>
            </w:pPr>
            <w:r w:rsidRPr="004A242F">
              <w:rPr>
                <w:b/>
              </w:rPr>
              <w:t>Họ và tên:</w:t>
            </w:r>
            <w:r w:rsidR="00CC663E" w:rsidRPr="004A242F">
              <w:rPr>
                <w:b/>
              </w:rPr>
              <w:t xml:space="preserve"> Phạm Thị Trúc Mai</w:t>
            </w:r>
          </w:p>
          <w:p w:rsidR="00CC663E" w:rsidRPr="004A242F" w:rsidRDefault="00CC663E" w:rsidP="005A0F5F">
            <w:pPr>
              <w:spacing w:before="0" w:after="0"/>
              <w:jc w:val="both"/>
            </w:pPr>
          </w:p>
        </w:tc>
        <w:tc>
          <w:tcPr>
            <w:tcW w:w="4251" w:type="dxa"/>
          </w:tcPr>
          <w:p w:rsidR="005D4A7E" w:rsidRPr="004A242F" w:rsidRDefault="005D4A7E" w:rsidP="005A0F5F">
            <w:pPr>
              <w:spacing w:before="0" w:after="0"/>
              <w:jc w:val="both"/>
              <w:rPr>
                <w:i/>
                <w:u w:val="single"/>
              </w:rPr>
            </w:pPr>
            <w:r w:rsidRPr="004A242F">
              <w:rPr>
                <w:i/>
                <w:u w:val="single"/>
              </w:rPr>
              <w:t xml:space="preserve">Sinh viên </w:t>
            </w:r>
            <w:r w:rsidR="00CC663E" w:rsidRPr="004A242F">
              <w:rPr>
                <w:i/>
                <w:u w:val="single"/>
              </w:rPr>
              <w:t>thực hiện</w:t>
            </w:r>
            <w:r w:rsidRPr="004A242F">
              <w:rPr>
                <w:i/>
                <w:u w:val="single"/>
              </w:rPr>
              <w:t>:</w:t>
            </w:r>
          </w:p>
          <w:p w:rsidR="005D4A7E" w:rsidRPr="004A242F" w:rsidRDefault="00413B5D" w:rsidP="005A0F5F">
            <w:pPr>
              <w:spacing w:before="0" w:after="0"/>
              <w:jc w:val="both"/>
              <w:rPr>
                <w:b/>
              </w:rPr>
            </w:pPr>
            <w:r w:rsidRPr="004A242F">
              <w:rPr>
                <w:b/>
              </w:rPr>
              <w:t>Nguyễn Thanh Lý</w:t>
            </w:r>
            <w:r w:rsidR="003534DF" w:rsidRPr="004A242F">
              <w:rPr>
                <w:b/>
              </w:rPr>
              <w:t xml:space="preserve"> </w:t>
            </w:r>
            <w:r w:rsidR="008123DC" w:rsidRPr="004A242F">
              <w:t>(110121061</w:t>
            </w:r>
            <w:r w:rsidR="003534DF" w:rsidRPr="004A242F">
              <w:t>)</w:t>
            </w:r>
          </w:p>
          <w:p w:rsidR="005D4A7E" w:rsidRPr="004A242F" w:rsidRDefault="00413B5D" w:rsidP="005A0F5F">
            <w:pPr>
              <w:spacing w:before="0" w:after="0"/>
              <w:jc w:val="both"/>
            </w:pPr>
            <w:r w:rsidRPr="004A242F">
              <w:rPr>
                <w:b/>
              </w:rPr>
              <w:t>Trầm Ngọc Mai</w:t>
            </w:r>
            <w:r w:rsidR="003534DF" w:rsidRPr="004A242F">
              <w:rPr>
                <w:b/>
              </w:rPr>
              <w:t xml:space="preserve"> </w:t>
            </w:r>
            <w:r w:rsidR="008123DC" w:rsidRPr="004A242F">
              <w:t>(110121062</w:t>
            </w:r>
            <w:r w:rsidR="003534DF" w:rsidRPr="004A242F">
              <w:t>)</w:t>
            </w:r>
          </w:p>
          <w:p w:rsidR="00087014" w:rsidRPr="004A242F" w:rsidRDefault="00413B5D" w:rsidP="005A0F5F">
            <w:pPr>
              <w:spacing w:before="0" w:after="0"/>
              <w:jc w:val="both"/>
            </w:pPr>
            <w:r w:rsidRPr="004A242F">
              <w:rPr>
                <w:b/>
              </w:rPr>
              <w:t>Nguyễn Thiện Nhân</w:t>
            </w:r>
            <w:r w:rsidR="00087014" w:rsidRPr="004A242F">
              <w:rPr>
                <w:b/>
              </w:rPr>
              <w:t xml:space="preserve"> </w:t>
            </w:r>
            <w:r w:rsidR="00123AA3" w:rsidRPr="004A242F">
              <w:t>(110121069</w:t>
            </w:r>
            <w:r w:rsidR="00087014" w:rsidRPr="004A242F">
              <w:t>)</w:t>
            </w:r>
          </w:p>
          <w:p w:rsidR="00087014" w:rsidRPr="004A242F" w:rsidRDefault="00087014" w:rsidP="005A0F5F">
            <w:pPr>
              <w:tabs>
                <w:tab w:val="right" w:leader="dot" w:pos="3819"/>
              </w:tabs>
              <w:spacing w:before="0" w:after="0"/>
              <w:jc w:val="both"/>
            </w:pPr>
            <w:r w:rsidRPr="004A242F">
              <w:t xml:space="preserve">Lớp: </w:t>
            </w:r>
            <w:r w:rsidR="00413B5D" w:rsidRPr="004A242F">
              <w:t>DA21TTA</w:t>
            </w:r>
          </w:p>
          <w:p w:rsidR="005D4A7E" w:rsidRPr="004A242F" w:rsidRDefault="005D4A7E" w:rsidP="005A0F5F">
            <w:pPr>
              <w:tabs>
                <w:tab w:val="right" w:leader="dot" w:pos="3819"/>
              </w:tabs>
              <w:spacing w:before="0" w:after="0"/>
              <w:jc w:val="both"/>
            </w:pPr>
            <w:r w:rsidRPr="004A242F">
              <w:t>Lớp</w:t>
            </w:r>
            <w:r w:rsidR="00087014" w:rsidRPr="004A242F">
              <w:t xml:space="preserve"> theo TKB</w:t>
            </w:r>
            <w:r w:rsidRPr="004A242F">
              <w:t xml:space="preserve">: </w:t>
            </w:r>
            <w:r w:rsidR="00087014" w:rsidRPr="004A242F">
              <w:tab/>
            </w:r>
          </w:p>
          <w:p w:rsidR="00087014" w:rsidRPr="004A242F" w:rsidRDefault="00087014" w:rsidP="005A0F5F">
            <w:pPr>
              <w:spacing w:before="0" w:after="0"/>
              <w:jc w:val="both"/>
              <w:rPr>
                <w:b/>
              </w:rPr>
            </w:pPr>
          </w:p>
        </w:tc>
      </w:tr>
    </w:tbl>
    <w:p w:rsidR="00410926" w:rsidRPr="004A242F" w:rsidRDefault="00410926" w:rsidP="005A0F5F">
      <w:pPr>
        <w:spacing w:before="0" w:after="0"/>
        <w:jc w:val="both"/>
        <w:rPr>
          <w:b/>
        </w:rPr>
      </w:pPr>
    </w:p>
    <w:p w:rsidR="00B41B09" w:rsidRPr="004A242F" w:rsidRDefault="00B41B09" w:rsidP="005A0F5F">
      <w:pPr>
        <w:spacing w:before="0" w:after="0"/>
        <w:jc w:val="both"/>
        <w:rPr>
          <w:b/>
        </w:rPr>
      </w:pPr>
    </w:p>
    <w:p w:rsidR="00B41B09" w:rsidRPr="004A242F" w:rsidRDefault="00B41B09" w:rsidP="005A0F5F">
      <w:pPr>
        <w:spacing w:before="0" w:after="0"/>
        <w:jc w:val="both"/>
        <w:rPr>
          <w:b/>
        </w:rPr>
      </w:pPr>
    </w:p>
    <w:p w:rsidR="00E367C8" w:rsidRPr="004A242F" w:rsidRDefault="00E367C8" w:rsidP="005A0F5F">
      <w:pPr>
        <w:tabs>
          <w:tab w:val="left" w:pos="3510"/>
        </w:tabs>
        <w:spacing w:before="0" w:after="0"/>
        <w:jc w:val="both"/>
      </w:pPr>
    </w:p>
    <w:p w:rsidR="00B41B09" w:rsidRPr="004A242F" w:rsidRDefault="00B41B09" w:rsidP="005A0F5F">
      <w:pPr>
        <w:tabs>
          <w:tab w:val="left" w:pos="3510"/>
        </w:tabs>
        <w:spacing w:before="0" w:after="0"/>
        <w:jc w:val="both"/>
      </w:pPr>
    </w:p>
    <w:p w:rsidR="00B41B09" w:rsidRPr="004A242F" w:rsidRDefault="00B41B09" w:rsidP="00B41B09">
      <w:pPr>
        <w:tabs>
          <w:tab w:val="left" w:pos="3510"/>
        </w:tabs>
        <w:spacing w:before="0" w:after="0"/>
        <w:jc w:val="center"/>
        <w:rPr>
          <w:b/>
          <w:i/>
        </w:rPr>
        <w:sectPr w:rsidR="00B41B09" w:rsidRPr="004A242F" w:rsidSect="00124E14">
          <w:pgSz w:w="11907" w:h="16840" w:code="9"/>
          <w:pgMar w:top="1134" w:right="1134" w:bottom="1134" w:left="1701" w:header="567" w:footer="567" w:gutter="0"/>
          <w:pgBorders w:display="firstPage">
            <w:top w:val="twistedLines2" w:sz="18" w:space="4" w:color="auto"/>
            <w:left w:val="twistedLines2" w:sz="18" w:space="4" w:color="auto"/>
            <w:bottom w:val="twistedLines2" w:sz="18" w:space="4" w:color="auto"/>
            <w:right w:val="twistedLines2" w:sz="18" w:space="4" w:color="auto"/>
          </w:pgBorders>
          <w:cols w:space="720"/>
          <w:docGrid w:linePitch="360"/>
        </w:sectPr>
      </w:pPr>
      <w:r w:rsidRPr="004A242F">
        <w:rPr>
          <w:b/>
          <w:i/>
        </w:rPr>
        <w:t xml:space="preserve">Trà Vinh, tháng </w:t>
      </w:r>
      <w:proofErr w:type="gramStart"/>
      <w:r w:rsidRPr="004A242F">
        <w:rPr>
          <w:b/>
          <w:i/>
        </w:rPr>
        <w:t>……</w:t>
      </w:r>
      <w:proofErr w:type="gramEnd"/>
      <w:r w:rsidRPr="004A242F">
        <w:rPr>
          <w:b/>
          <w:i/>
        </w:rPr>
        <w:t xml:space="preserve"> năm 20…</w:t>
      </w:r>
    </w:p>
    <w:p w:rsidR="00087014" w:rsidRPr="004A242F" w:rsidRDefault="00087014" w:rsidP="005A0F5F">
      <w:pPr>
        <w:tabs>
          <w:tab w:val="left" w:pos="3510"/>
        </w:tabs>
        <w:spacing w:before="0" w:after="0"/>
        <w:jc w:val="both"/>
        <w:rPr>
          <w:b/>
          <w:i/>
        </w:rPr>
      </w:pPr>
    </w:p>
    <w:p w:rsidR="00E367C8" w:rsidRPr="004A242F" w:rsidRDefault="00E367C8" w:rsidP="005A0F5F">
      <w:pPr>
        <w:tabs>
          <w:tab w:val="left" w:pos="3510"/>
        </w:tabs>
        <w:spacing w:before="0" w:after="0"/>
        <w:jc w:val="center"/>
        <w:rPr>
          <w:b/>
          <w:i/>
        </w:rPr>
      </w:pPr>
    </w:p>
    <w:p w:rsidR="003B13A1" w:rsidRPr="004A242F" w:rsidRDefault="003B13A1" w:rsidP="005A0F5F">
      <w:pPr>
        <w:spacing w:before="0" w:after="0"/>
        <w:jc w:val="both"/>
        <w:rPr>
          <w:b/>
          <w:bCs/>
        </w:rPr>
        <w:sectPr w:rsidR="003B13A1" w:rsidRPr="004A242F" w:rsidSect="0029788F">
          <w:headerReference w:type="default" r:id="rId9"/>
          <w:pgSz w:w="11907" w:h="16840" w:code="9"/>
          <w:pgMar w:top="1134" w:right="1134" w:bottom="1134" w:left="1701" w:header="720" w:footer="720" w:gutter="0"/>
          <w:cols w:space="720"/>
        </w:sectPr>
      </w:pPr>
    </w:p>
    <w:p w:rsidR="00133623" w:rsidRPr="004A242F" w:rsidRDefault="00F177F5" w:rsidP="005A0F5F">
      <w:pPr>
        <w:spacing w:before="0" w:after="0"/>
        <w:jc w:val="center"/>
        <w:rPr>
          <w:b/>
        </w:rPr>
      </w:pPr>
      <w:r w:rsidRPr="004A242F">
        <w:rPr>
          <w:b/>
        </w:rPr>
        <w:t xml:space="preserve">LỜI CẢM </w:t>
      </w:r>
      <w:r w:rsidR="00034EE4" w:rsidRPr="004A242F">
        <w:rPr>
          <w:b/>
        </w:rPr>
        <w:t>ƠN</w:t>
      </w:r>
    </w:p>
    <w:p w:rsidR="00133623" w:rsidRPr="004A242F" w:rsidRDefault="00133623" w:rsidP="005A0F5F">
      <w:pPr>
        <w:spacing w:before="0" w:after="0"/>
        <w:jc w:val="both"/>
      </w:pPr>
    </w:p>
    <w:p w:rsidR="00CD2AAE" w:rsidRPr="004A242F" w:rsidRDefault="00CD2AAE" w:rsidP="005A0F5F">
      <w:pPr>
        <w:pStyle w:val="BodyText"/>
        <w:spacing w:before="0" w:after="0"/>
        <w:jc w:val="both"/>
      </w:pPr>
      <w:r w:rsidRPr="004A242F">
        <w:t>Kính</w:t>
      </w:r>
      <w:r w:rsidRPr="004A242F">
        <w:rPr>
          <w:spacing w:val="10"/>
        </w:rPr>
        <w:t xml:space="preserve"> </w:t>
      </w:r>
      <w:r w:rsidRPr="004A242F">
        <w:t>gửi:</w:t>
      </w:r>
      <w:r w:rsidRPr="004A242F">
        <w:rPr>
          <w:spacing w:val="13"/>
        </w:rPr>
        <w:t xml:space="preserve"> </w:t>
      </w:r>
      <w:r w:rsidRPr="004A242F">
        <w:t>Phạm Thị Trúc Mai,</w:t>
      </w:r>
    </w:p>
    <w:p w:rsidR="00CD2AAE" w:rsidRPr="004A242F" w:rsidRDefault="00CD2AAE" w:rsidP="005A0F5F">
      <w:pPr>
        <w:pStyle w:val="BodyText"/>
        <w:spacing w:before="0" w:after="0"/>
        <w:jc w:val="both"/>
      </w:pPr>
      <w:r w:rsidRPr="004A242F">
        <w:tab/>
        <w:t>Trước hết, chúng tôi xin chân thành cảm ơn cô vì sự giúp đỡ nhiệt tình trong quá trình làm</w:t>
      </w:r>
      <w:r w:rsidRPr="004A242F">
        <w:rPr>
          <w:spacing w:val="1"/>
        </w:rPr>
        <w:t xml:space="preserve"> </w:t>
      </w:r>
      <w:r w:rsidRPr="004A242F">
        <w:t>đề tài “Xây dựng website bán cà phê và trà”. Nhờ sự hỗ trợ và chỉ dẫn từ cô, chúng tôi đã hoàn thành công việc một cách</w:t>
      </w:r>
      <w:r w:rsidRPr="004A242F">
        <w:rPr>
          <w:spacing w:val="1"/>
        </w:rPr>
        <w:t xml:space="preserve"> </w:t>
      </w:r>
      <w:r w:rsidRPr="004A242F">
        <w:t>thuận</w:t>
      </w:r>
      <w:r w:rsidRPr="004A242F">
        <w:rPr>
          <w:spacing w:val="6"/>
        </w:rPr>
        <w:t xml:space="preserve"> </w:t>
      </w:r>
      <w:r w:rsidRPr="004A242F">
        <w:t>lợi</w:t>
      </w:r>
      <w:r w:rsidRPr="004A242F">
        <w:rPr>
          <w:spacing w:val="4"/>
        </w:rPr>
        <w:t xml:space="preserve"> </w:t>
      </w:r>
      <w:r w:rsidRPr="004A242F">
        <w:t>hơn.</w:t>
      </w:r>
    </w:p>
    <w:p w:rsidR="00CD2AAE" w:rsidRPr="004A242F" w:rsidRDefault="00CD2AAE" w:rsidP="005A0F5F">
      <w:pPr>
        <w:pStyle w:val="BodyText"/>
        <w:spacing w:before="0" w:after="0"/>
        <w:ind w:right="150"/>
        <w:jc w:val="both"/>
      </w:pPr>
      <w:r w:rsidRPr="004A242F">
        <w:tab/>
        <w:t>Bản</w:t>
      </w:r>
      <w:r w:rsidRPr="004A242F">
        <w:rPr>
          <w:spacing w:val="35"/>
        </w:rPr>
        <w:t xml:space="preserve"> </w:t>
      </w:r>
      <w:r w:rsidRPr="004A242F">
        <w:t>thân</w:t>
      </w:r>
      <w:r w:rsidRPr="004A242F">
        <w:rPr>
          <w:spacing w:val="35"/>
        </w:rPr>
        <w:t xml:space="preserve"> </w:t>
      </w:r>
      <w:r w:rsidRPr="004A242F">
        <w:t>chúng tôi</w:t>
      </w:r>
      <w:r w:rsidRPr="004A242F">
        <w:rPr>
          <w:spacing w:val="35"/>
        </w:rPr>
        <w:t xml:space="preserve"> </w:t>
      </w:r>
      <w:r w:rsidRPr="004A242F">
        <w:t>còn</w:t>
      </w:r>
      <w:r w:rsidRPr="004A242F">
        <w:rPr>
          <w:spacing w:val="35"/>
        </w:rPr>
        <w:t xml:space="preserve"> </w:t>
      </w:r>
      <w:r w:rsidRPr="004A242F">
        <w:t>thiếu</w:t>
      </w:r>
      <w:r w:rsidRPr="004A242F">
        <w:rPr>
          <w:spacing w:val="32"/>
        </w:rPr>
        <w:t xml:space="preserve"> </w:t>
      </w:r>
      <w:r w:rsidRPr="004A242F">
        <w:t>kinh</w:t>
      </w:r>
      <w:r w:rsidRPr="004A242F">
        <w:rPr>
          <w:spacing w:val="36"/>
        </w:rPr>
        <w:t xml:space="preserve"> </w:t>
      </w:r>
      <w:r w:rsidRPr="004A242F">
        <w:t>nghiệm</w:t>
      </w:r>
      <w:r w:rsidRPr="004A242F">
        <w:rPr>
          <w:spacing w:val="35"/>
        </w:rPr>
        <w:t xml:space="preserve"> </w:t>
      </w:r>
      <w:r w:rsidRPr="004A242F">
        <w:t>và</w:t>
      </w:r>
      <w:r w:rsidRPr="004A242F">
        <w:rPr>
          <w:spacing w:val="33"/>
        </w:rPr>
        <w:t xml:space="preserve"> </w:t>
      </w:r>
      <w:r w:rsidRPr="004A242F">
        <w:t>kiến</w:t>
      </w:r>
      <w:r w:rsidRPr="004A242F">
        <w:rPr>
          <w:spacing w:val="32"/>
        </w:rPr>
        <w:t xml:space="preserve"> </w:t>
      </w:r>
      <w:r w:rsidRPr="004A242F">
        <w:t>thức</w:t>
      </w:r>
      <w:r w:rsidRPr="004A242F">
        <w:rPr>
          <w:spacing w:val="35"/>
        </w:rPr>
        <w:t xml:space="preserve"> </w:t>
      </w:r>
      <w:r w:rsidRPr="004A242F">
        <w:t>chuyên</w:t>
      </w:r>
      <w:r w:rsidRPr="004A242F">
        <w:rPr>
          <w:spacing w:val="35"/>
        </w:rPr>
        <w:t xml:space="preserve"> </w:t>
      </w:r>
      <w:r w:rsidRPr="004A242F">
        <w:t>môn,</w:t>
      </w:r>
      <w:r w:rsidRPr="004A242F">
        <w:rPr>
          <w:spacing w:val="36"/>
        </w:rPr>
        <w:t xml:space="preserve"> </w:t>
      </w:r>
      <w:r w:rsidRPr="004A242F">
        <w:t>do</w:t>
      </w:r>
      <w:r w:rsidRPr="004A242F">
        <w:rPr>
          <w:spacing w:val="32"/>
        </w:rPr>
        <w:t xml:space="preserve"> </w:t>
      </w:r>
      <w:r w:rsidRPr="004A242F">
        <w:t>đó</w:t>
      </w:r>
      <w:r w:rsidRPr="004A242F">
        <w:rPr>
          <w:spacing w:val="32"/>
        </w:rPr>
        <w:t xml:space="preserve"> chúng tôi</w:t>
      </w:r>
      <w:r w:rsidRPr="004A242F">
        <w:rPr>
          <w:spacing w:val="35"/>
        </w:rPr>
        <w:t xml:space="preserve"> </w:t>
      </w:r>
      <w:r w:rsidRPr="004A242F">
        <w:t>rất</w:t>
      </w:r>
      <w:r w:rsidRPr="004A242F">
        <w:rPr>
          <w:spacing w:val="35"/>
        </w:rPr>
        <w:t xml:space="preserve"> </w:t>
      </w:r>
      <w:r w:rsidRPr="004A242F">
        <w:t>mong</w:t>
      </w:r>
      <w:r w:rsidRPr="004A242F">
        <w:rPr>
          <w:spacing w:val="-63"/>
        </w:rPr>
        <w:t xml:space="preserve">           </w:t>
      </w:r>
      <w:r w:rsidRPr="004A242F">
        <w:t>nhận được sự thông cảm và góp ý từ cô. Điều này sẽ giúp chúng tôi rút kinh nghiệm và</w:t>
      </w:r>
      <w:r w:rsidRPr="004A242F">
        <w:rPr>
          <w:spacing w:val="1"/>
        </w:rPr>
        <w:t xml:space="preserve"> </w:t>
      </w:r>
      <w:r w:rsidRPr="004A242F">
        <w:t xml:space="preserve">nâng cao khả năng thực hiện các dự </w:t>
      </w:r>
      <w:proofErr w:type="gramStart"/>
      <w:r w:rsidRPr="004A242F">
        <w:t>án</w:t>
      </w:r>
      <w:proofErr w:type="gramEnd"/>
      <w:r w:rsidRPr="004A242F">
        <w:t xml:space="preserve"> trong tương lai. Chúng tôi rất biết ơn mọi hướng dẫn</w:t>
      </w:r>
      <w:r w:rsidRPr="004A242F">
        <w:rPr>
          <w:spacing w:val="1"/>
        </w:rPr>
        <w:t xml:space="preserve"> </w:t>
      </w:r>
      <w:r w:rsidRPr="004A242F">
        <w:t>và góp ý từ cô để có thể phát triển và làm tốt hơn. Xin chân thành cảm ơn sự hỗ trợ</w:t>
      </w:r>
      <w:r w:rsidRPr="004A242F">
        <w:rPr>
          <w:spacing w:val="1"/>
        </w:rPr>
        <w:t xml:space="preserve"> </w:t>
      </w:r>
      <w:r w:rsidRPr="004A242F">
        <w:t>và</w:t>
      </w:r>
      <w:r w:rsidRPr="004A242F">
        <w:rPr>
          <w:spacing w:val="6"/>
        </w:rPr>
        <w:t xml:space="preserve"> </w:t>
      </w:r>
      <w:r w:rsidRPr="004A242F">
        <w:t>sự</w:t>
      </w:r>
      <w:r w:rsidRPr="004A242F">
        <w:rPr>
          <w:spacing w:val="6"/>
        </w:rPr>
        <w:t xml:space="preserve"> </w:t>
      </w:r>
      <w:r w:rsidRPr="004A242F">
        <w:t>chỉ</w:t>
      </w:r>
      <w:r w:rsidRPr="004A242F">
        <w:rPr>
          <w:spacing w:val="7"/>
        </w:rPr>
        <w:t xml:space="preserve"> </w:t>
      </w:r>
      <w:r w:rsidRPr="004A242F">
        <w:t>dẫn</w:t>
      </w:r>
      <w:r w:rsidRPr="004A242F">
        <w:rPr>
          <w:spacing w:val="7"/>
        </w:rPr>
        <w:t xml:space="preserve"> </w:t>
      </w:r>
      <w:r w:rsidRPr="004A242F">
        <w:t>của</w:t>
      </w:r>
      <w:r w:rsidRPr="004A242F">
        <w:rPr>
          <w:spacing w:val="7"/>
        </w:rPr>
        <w:t xml:space="preserve"> </w:t>
      </w:r>
      <w:r w:rsidRPr="004A242F">
        <w:t>cô</w:t>
      </w:r>
      <w:r w:rsidRPr="004A242F">
        <w:rPr>
          <w:spacing w:val="6"/>
        </w:rPr>
        <w:t xml:space="preserve"> </w:t>
      </w:r>
      <w:r w:rsidRPr="004A242F">
        <w:t>trong</w:t>
      </w:r>
      <w:r w:rsidRPr="004A242F">
        <w:rPr>
          <w:spacing w:val="7"/>
        </w:rPr>
        <w:t xml:space="preserve"> </w:t>
      </w:r>
      <w:r w:rsidRPr="004A242F">
        <w:t>suốt</w:t>
      </w:r>
      <w:r w:rsidRPr="004A242F">
        <w:rPr>
          <w:spacing w:val="7"/>
        </w:rPr>
        <w:t xml:space="preserve"> </w:t>
      </w:r>
      <w:r w:rsidRPr="004A242F">
        <w:t>thời</w:t>
      </w:r>
      <w:r w:rsidRPr="004A242F">
        <w:rPr>
          <w:spacing w:val="7"/>
        </w:rPr>
        <w:t xml:space="preserve"> </w:t>
      </w:r>
      <w:r w:rsidRPr="004A242F">
        <w:t>gian</w:t>
      </w:r>
      <w:r w:rsidRPr="004A242F">
        <w:rPr>
          <w:spacing w:val="7"/>
        </w:rPr>
        <w:t xml:space="preserve"> </w:t>
      </w:r>
      <w:r w:rsidRPr="004A242F">
        <w:t>qua.</w:t>
      </w:r>
    </w:p>
    <w:p w:rsidR="00CD2AAE" w:rsidRPr="004A242F" w:rsidRDefault="00CD2AAE" w:rsidP="005A0F5F">
      <w:pPr>
        <w:pStyle w:val="BodyText"/>
        <w:spacing w:before="0" w:after="0"/>
        <w:ind w:right="153"/>
        <w:jc w:val="both"/>
      </w:pPr>
      <w:r w:rsidRPr="004A242F">
        <w:tab/>
        <w:t>Chúng tôi xin hứa sẽ tiếp tục nỗ lực, không ngừng học hỏi và phấn đấu để trở thành một</w:t>
      </w:r>
      <w:r w:rsidRPr="004A242F">
        <w:rPr>
          <w:spacing w:val="1"/>
        </w:rPr>
        <w:t xml:space="preserve"> </w:t>
      </w:r>
      <w:r w:rsidRPr="004A242F">
        <w:t>người</w:t>
      </w:r>
      <w:r w:rsidRPr="004A242F">
        <w:rPr>
          <w:spacing w:val="5"/>
        </w:rPr>
        <w:t xml:space="preserve"> </w:t>
      </w:r>
      <w:r w:rsidRPr="004A242F">
        <w:t>có</w:t>
      </w:r>
      <w:r w:rsidRPr="004A242F">
        <w:rPr>
          <w:spacing w:val="7"/>
        </w:rPr>
        <w:t xml:space="preserve"> </w:t>
      </w:r>
      <w:r w:rsidRPr="004A242F">
        <w:t>ảnh</w:t>
      </w:r>
      <w:r w:rsidRPr="004A242F">
        <w:rPr>
          <w:spacing w:val="8"/>
        </w:rPr>
        <w:t xml:space="preserve"> </w:t>
      </w:r>
      <w:r w:rsidRPr="004A242F">
        <w:t>hưởng</w:t>
      </w:r>
      <w:r w:rsidRPr="004A242F">
        <w:rPr>
          <w:spacing w:val="7"/>
        </w:rPr>
        <w:t xml:space="preserve"> </w:t>
      </w:r>
      <w:r w:rsidRPr="004A242F">
        <w:t>tích</w:t>
      </w:r>
      <w:r w:rsidRPr="004A242F">
        <w:rPr>
          <w:spacing w:val="5"/>
        </w:rPr>
        <w:t xml:space="preserve"> </w:t>
      </w:r>
      <w:r w:rsidRPr="004A242F">
        <w:t>cực</w:t>
      </w:r>
      <w:r w:rsidRPr="004A242F">
        <w:rPr>
          <w:spacing w:val="6"/>
        </w:rPr>
        <w:t xml:space="preserve"> </w:t>
      </w:r>
      <w:r w:rsidRPr="004A242F">
        <w:t>trong</w:t>
      </w:r>
      <w:r w:rsidRPr="004A242F">
        <w:rPr>
          <w:spacing w:val="7"/>
        </w:rPr>
        <w:t xml:space="preserve"> </w:t>
      </w:r>
      <w:r w:rsidRPr="004A242F">
        <w:t>ngành</w:t>
      </w:r>
      <w:r w:rsidRPr="004A242F">
        <w:rPr>
          <w:spacing w:val="8"/>
        </w:rPr>
        <w:t xml:space="preserve"> </w:t>
      </w:r>
      <w:r w:rsidRPr="004A242F">
        <w:t>nghề</w:t>
      </w:r>
      <w:r w:rsidRPr="004A242F">
        <w:rPr>
          <w:spacing w:val="6"/>
        </w:rPr>
        <w:t xml:space="preserve"> </w:t>
      </w:r>
      <w:r w:rsidRPr="004A242F">
        <w:t>của</w:t>
      </w:r>
      <w:r w:rsidRPr="004A242F">
        <w:rPr>
          <w:spacing w:val="8"/>
        </w:rPr>
        <w:t xml:space="preserve"> </w:t>
      </w:r>
      <w:r w:rsidRPr="004A242F">
        <w:t>mình.</w:t>
      </w:r>
    </w:p>
    <w:p w:rsidR="00CD2AAE" w:rsidRPr="004A242F" w:rsidRDefault="00CD2AAE" w:rsidP="005A0F5F">
      <w:pPr>
        <w:pStyle w:val="BodyText"/>
        <w:spacing w:before="0" w:after="0"/>
        <w:ind w:right="7282"/>
      </w:pPr>
      <w:r w:rsidRPr="004A242F">
        <w:t>Trân trọng,</w:t>
      </w:r>
      <w:r w:rsidRPr="004A242F">
        <w:rPr>
          <w:spacing w:val="1"/>
        </w:rPr>
        <w:t xml:space="preserve"> </w:t>
      </w:r>
    </w:p>
    <w:p w:rsidR="00162B26" w:rsidRPr="004A242F" w:rsidRDefault="00162B26" w:rsidP="005A0F5F">
      <w:pPr>
        <w:spacing w:before="0" w:after="0"/>
        <w:jc w:val="both"/>
      </w:pPr>
    </w:p>
    <w:p w:rsidR="000E2395" w:rsidRPr="004A242F" w:rsidRDefault="000E2395" w:rsidP="005A0F5F">
      <w:pPr>
        <w:spacing w:before="0" w:after="0"/>
        <w:jc w:val="both"/>
      </w:pPr>
    </w:p>
    <w:p w:rsidR="000E2395" w:rsidRPr="004A242F" w:rsidRDefault="000E2395" w:rsidP="005A0F5F">
      <w:pPr>
        <w:spacing w:before="0" w:after="0"/>
        <w:jc w:val="both"/>
      </w:pPr>
    </w:p>
    <w:p w:rsidR="00162B26" w:rsidRPr="004A242F" w:rsidRDefault="00162B26" w:rsidP="005A0F5F">
      <w:pPr>
        <w:spacing w:before="0" w:after="0"/>
        <w:jc w:val="both"/>
      </w:pPr>
    </w:p>
    <w:p w:rsidR="000E2395" w:rsidRPr="004A242F" w:rsidRDefault="0034433B" w:rsidP="005A0F5F">
      <w:pPr>
        <w:spacing w:before="0" w:after="0"/>
        <w:jc w:val="right"/>
        <w:rPr>
          <w:i/>
        </w:rPr>
      </w:pPr>
      <w:r w:rsidRPr="004A242F">
        <w:rPr>
          <w:i/>
        </w:rPr>
        <w:t>Sinh viên ký và ghi rõ họ và tên</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80"/>
        <w:gridCol w:w="2776"/>
        <w:gridCol w:w="3030"/>
      </w:tblGrid>
      <w:tr w:rsidR="008078D4" w:rsidRPr="004A242F" w:rsidTr="008078D4">
        <w:trPr>
          <w:jc w:val="center"/>
        </w:trPr>
        <w:tc>
          <w:tcPr>
            <w:tcW w:w="2880" w:type="dxa"/>
          </w:tcPr>
          <w:p w:rsidR="008078D4" w:rsidRPr="004A242F" w:rsidRDefault="008078D4" w:rsidP="005A0F5F">
            <w:pPr>
              <w:spacing w:before="0" w:after="0"/>
              <w:jc w:val="both"/>
              <w:rPr>
                <w:b/>
              </w:rPr>
            </w:pPr>
            <w:r w:rsidRPr="004A242F">
              <w:rPr>
                <w:b/>
              </w:rPr>
              <w:t>Sinh viên 1</w:t>
            </w:r>
          </w:p>
          <w:p w:rsidR="008078D4" w:rsidRPr="004A242F" w:rsidRDefault="008078D4" w:rsidP="005A0F5F">
            <w:pPr>
              <w:spacing w:before="0" w:after="0"/>
              <w:jc w:val="both"/>
              <w:rPr>
                <w:b/>
              </w:rPr>
            </w:pPr>
          </w:p>
          <w:p w:rsidR="00162B26" w:rsidRPr="004A242F" w:rsidRDefault="00162B26" w:rsidP="005A0F5F">
            <w:pPr>
              <w:spacing w:before="0" w:after="0"/>
              <w:jc w:val="both"/>
              <w:rPr>
                <w:b/>
              </w:rPr>
            </w:pPr>
          </w:p>
          <w:p w:rsidR="008078D4" w:rsidRPr="004A242F" w:rsidRDefault="008078D4" w:rsidP="005A0F5F">
            <w:pPr>
              <w:spacing w:before="0" w:after="0"/>
              <w:jc w:val="both"/>
              <w:rPr>
                <w:b/>
              </w:rPr>
            </w:pPr>
          </w:p>
        </w:tc>
        <w:tc>
          <w:tcPr>
            <w:tcW w:w="2776" w:type="dxa"/>
          </w:tcPr>
          <w:p w:rsidR="008078D4" w:rsidRPr="004A242F" w:rsidRDefault="008078D4" w:rsidP="005A0F5F">
            <w:pPr>
              <w:spacing w:before="0" w:after="0"/>
              <w:jc w:val="both"/>
              <w:rPr>
                <w:b/>
              </w:rPr>
            </w:pPr>
            <w:r w:rsidRPr="004A242F">
              <w:rPr>
                <w:b/>
              </w:rPr>
              <w:t>Sinh viên 2</w:t>
            </w:r>
          </w:p>
        </w:tc>
        <w:tc>
          <w:tcPr>
            <w:tcW w:w="3030" w:type="dxa"/>
          </w:tcPr>
          <w:p w:rsidR="008078D4" w:rsidRPr="004A242F" w:rsidRDefault="008078D4" w:rsidP="005A0F5F">
            <w:pPr>
              <w:spacing w:before="0" w:after="0"/>
              <w:jc w:val="both"/>
              <w:rPr>
                <w:b/>
              </w:rPr>
            </w:pPr>
            <w:r w:rsidRPr="004A242F">
              <w:rPr>
                <w:b/>
              </w:rPr>
              <w:t>Sinh viên 3</w:t>
            </w:r>
          </w:p>
        </w:tc>
      </w:tr>
    </w:tbl>
    <w:p w:rsidR="00023725" w:rsidRPr="004A242F" w:rsidRDefault="000E2395" w:rsidP="005A0F5F">
      <w:pPr>
        <w:spacing w:before="0" w:after="0"/>
        <w:jc w:val="center"/>
      </w:pPr>
      <w:r w:rsidRPr="004A242F">
        <w:br w:type="page"/>
      </w:r>
      <w:r w:rsidR="002F177F" w:rsidRPr="004A242F">
        <w:rPr>
          <w:b/>
        </w:rPr>
        <w:lastRenderedPageBreak/>
        <w:t>NHẬN XÉT CỦA GIẢNG</w:t>
      </w:r>
      <w:r w:rsidR="00E367C8" w:rsidRPr="004A242F">
        <w:rPr>
          <w:b/>
        </w:rPr>
        <w:t xml:space="preserve"> VIÊN HƯỚNG DẪN</w:t>
      </w:r>
    </w:p>
    <w:p w:rsidR="00E367C8" w:rsidRPr="004A242F" w:rsidRDefault="00E367C8" w:rsidP="005A0F5F">
      <w:pPr>
        <w:spacing w:before="0" w:after="0"/>
        <w:jc w:val="both"/>
      </w:pPr>
    </w:p>
    <w:p w:rsidR="00F177F5" w:rsidRPr="004A242F" w:rsidRDefault="00E367C8" w:rsidP="005A0F5F">
      <w:pPr>
        <w:tabs>
          <w:tab w:val="right" w:leader="dot" w:pos="8789"/>
        </w:tabs>
        <w:spacing w:before="0" w:after="0"/>
        <w:jc w:val="both"/>
      </w:pPr>
      <w:r w:rsidRPr="004A242F">
        <w:tab/>
      </w:r>
    </w:p>
    <w:p w:rsidR="00E367C8" w:rsidRPr="004A242F" w:rsidRDefault="00E367C8" w:rsidP="005A0F5F">
      <w:pPr>
        <w:tabs>
          <w:tab w:val="right" w:leader="dot" w:pos="8789"/>
        </w:tabs>
        <w:spacing w:before="0" w:after="0"/>
        <w:jc w:val="both"/>
      </w:pPr>
      <w:r w:rsidRPr="004A242F">
        <w:tab/>
      </w:r>
    </w:p>
    <w:p w:rsidR="00E367C8" w:rsidRPr="004A242F" w:rsidRDefault="00E367C8" w:rsidP="005A0F5F">
      <w:pPr>
        <w:tabs>
          <w:tab w:val="right" w:leader="dot" w:pos="8789"/>
        </w:tabs>
        <w:spacing w:before="0" w:after="0"/>
        <w:jc w:val="both"/>
      </w:pPr>
      <w:r w:rsidRPr="004A242F">
        <w:tab/>
      </w:r>
    </w:p>
    <w:p w:rsidR="00E367C8" w:rsidRPr="004A242F" w:rsidRDefault="00E367C8" w:rsidP="005A0F5F">
      <w:pPr>
        <w:tabs>
          <w:tab w:val="right" w:leader="dot" w:pos="8789"/>
        </w:tabs>
        <w:spacing w:before="0" w:after="0"/>
        <w:jc w:val="both"/>
      </w:pPr>
      <w:r w:rsidRPr="004A242F">
        <w:tab/>
      </w:r>
    </w:p>
    <w:p w:rsidR="00E367C8" w:rsidRPr="004A242F" w:rsidRDefault="00E367C8" w:rsidP="005A0F5F">
      <w:pPr>
        <w:tabs>
          <w:tab w:val="right" w:leader="dot" w:pos="8789"/>
        </w:tabs>
        <w:spacing w:before="0" w:after="0"/>
        <w:jc w:val="both"/>
      </w:pPr>
      <w:r w:rsidRPr="004A242F">
        <w:tab/>
      </w:r>
    </w:p>
    <w:p w:rsidR="00E367C8" w:rsidRPr="004A242F" w:rsidRDefault="00E367C8" w:rsidP="005A0F5F">
      <w:pPr>
        <w:tabs>
          <w:tab w:val="right" w:leader="dot" w:pos="8789"/>
        </w:tabs>
        <w:spacing w:before="0" w:after="0"/>
        <w:jc w:val="both"/>
      </w:pPr>
      <w:r w:rsidRPr="004A242F">
        <w:tab/>
      </w:r>
    </w:p>
    <w:p w:rsidR="00E367C8" w:rsidRPr="004A242F" w:rsidRDefault="00E367C8" w:rsidP="005A0F5F">
      <w:pPr>
        <w:tabs>
          <w:tab w:val="right" w:leader="dot" w:pos="8789"/>
        </w:tabs>
        <w:spacing w:before="0" w:after="0"/>
        <w:jc w:val="both"/>
      </w:pPr>
      <w:r w:rsidRPr="004A242F">
        <w:tab/>
      </w:r>
    </w:p>
    <w:p w:rsidR="00E367C8" w:rsidRPr="004A242F" w:rsidRDefault="00E367C8" w:rsidP="005A0F5F">
      <w:pPr>
        <w:tabs>
          <w:tab w:val="right" w:leader="dot" w:pos="8789"/>
        </w:tabs>
        <w:spacing w:before="0" w:after="0"/>
        <w:jc w:val="both"/>
      </w:pPr>
      <w:r w:rsidRPr="004A242F">
        <w:tab/>
      </w:r>
    </w:p>
    <w:p w:rsidR="00E367C8" w:rsidRPr="004A242F" w:rsidRDefault="00E367C8" w:rsidP="005A0F5F">
      <w:pPr>
        <w:tabs>
          <w:tab w:val="right" w:leader="dot" w:pos="8789"/>
        </w:tabs>
        <w:spacing w:before="0" w:after="0"/>
        <w:jc w:val="both"/>
      </w:pPr>
      <w:r w:rsidRPr="004A242F">
        <w:tab/>
      </w:r>
    </w:p>
    <w:p w:rsidR="00E367C8" w:rsidRPr="004A242F" w:rsidRDefault="00E367C8" w:rsidP="005A0F5F">
      <w:pPr>
        <w:tabs>
          <w:tab w:val="right" w:leader="dot" w:pos="8789"/>
        </w:tabs>
        <w:spacing w:before="0" w:after="0"/>
        <w:jc w:val="both"/>
      </w:pPr>
      <w:r w:rsidRPr="004A242F">
        <w:tab/>
      </w:r>
    </w:p>
    <w:p w:rsidR="00E367C8" w:rsidRPr="004A242F" w:rsidRDefault="00E367C8" w:rsidP="005A0F5F">
      <w:pPr>
        <w:tabs>
          <w:tab w:val="right" w:leader="dot" w:pos="8789"/>
        </w:tabs>
        <w:spacing w:before="0" w:after="0"/>
        <w:jc w:val="both"/>
      </w:pPr>
      <w:r w:rsidRPr="004A242F">
        <w:tab/>
      </w:r>
    </w:p>
    <w:p w:rsidR="00E367C8" w:rsidRPr="004A242F" w:rsidRDefault="00E367C8" w:rsidP="005A0F5F">
      <w:pPr>
        <w:tabs>
          <w:tab w:val="right" w:leader="dot" w:pos="8789"/>
        </w:tabs>
        <w:spacing w:before="0" w:after="0"/>
        <w:jc w:val="both"/>
      </w:pPr>
      <w:r w:rsidRPr="004A242F">
        <w:tab/>
      </w:r>
    </w:p>
    <w:p w:rsidR="00E367C8" w:rsidRPr="004A242F" w:rsidRDefault="00E367C8" w:rsidP="005A0F5F">
      <w:pPr>
        <w:tabs>
          <w:tab w:val="right" w:leader="dot" w:pos="8789"/>
        </w:tabs>
        <w:spacing w:before="0" w:after="0"/>
        <w:jc w:val="both"/>
        <w:rPr>
          <w:b/>
          <w:bCs/>
          <w:i/>
          <w:iCs/>
        </w:rPr>
      </w:pPr>
      <w:r w:rsidRPr="004A242F">
        <w:tab/>
      </w:r>
      <w:r w:rsidRPr="004A242F">
        <w:tab/>
      </w:r>
      <w:r w:rsidRPr="004A242F">
        <w:tab/>
      </w:r>
      <w:r w:rsidRPr="004A242F">
        <w:tab/>
      </w:r>
      <w:r w:rsidRPr="004A242F">
        <w:tab/>
      </w:r>
      <w:r w:rsidRPr="004A242F">
        <w:tab/>
      </w:r>
      <w:r w:rsidRPr="004A242F">
        <w:tab/>
      </w:r>
    </w:p>
    <w:p w:rsidR="00F177F5" w:rsidRPr="004A242F" w:rsidRDefault="00F177F5" w:rsidP="005A0F5F">
      <w:pPr>
        <w:spacing w:before="0" w:after="0"/>
        <w:jc w:val="both"/>
        <w:rPr>
          <w:b/>
          <w:bCs/>
          <w:i/>
          <w:iCs/>
        </w:rPr>
      </w:pPr>
      <w:r w:rsidRPr="004A242F">
        <w:rPr>
          <w:b/>
          <w:bCs/>
          <w:i/>
          <w:iCs/>
        </w:rPr>
        <w:tab/>
      </w:r>
    </w:p>
    <w:p w:rsidR="00F177F5" w:rsidRPr="004A242F" w:rsidRDefault="007F3799" w:rsidP="005A0F5F">
      <w:pPr>
        <w:spacing w:before="0" w:after="0"/>
        <w:jc w:val="both"/>
      </w:pPr>
      <w:r w:rsidRPr="004A242F">
        <w:rPr>
          <w:i/>
          <w:noProof/>
        </w:rPr>
        <mc:AlternateContent>
          <mc:Choice Requires="wps">
            <w:drawing>
              <wp:anchor distT="0" distB="0" distL="114300" distR="114300" simplePos="0" relativeHeight="251657728" behindDoc="0" locked="0" layoutInCell="1" allowOverlap="1">
                <wp:simplePos x="0" y="0"/>
                <wp:positionH relativeFrom="column">
                  <wp:posOffset>2857500</wp:posOffset>
                </wp:positionH>
                <wp:positionV relativeFrom="paragraph">
                  <wp:posOffset>7582535</wp:posOffset>
                </wp:positionV>
                <wp:extent cx="3124200" cy="800100"/>
                <wp:effectExtent l="3810" t="0" r="0" b="2540"/>
                <wp:wrapNone/>
                <wp:docPr id="1"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24200" cy="8001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B41B09" w:rsidRPr="00B803F1" w:rsidRDefault="00B41B09" w:rsidP="00023725">
                            <w:pPr>
                              <w:jc w:val="center"/>
                              <w:rPr>
                                <w:b/>
                                <w:i/>
                              </w:rPr>
                            </w:pPr>
                            <w:r w:rsidRPr="00B803F1">
                              <w:rPr>
                                <w:b/>
                                <w:i/>
                              </w:rPr>
                              <w:t>Trà Vinh, ngày…...tháng…...năm</w:t>
                            </w:r>
                            <w:r>
                              <w:rPr>
                                <w:b/>
                                <w:i/>
                              </w:rPr>
                              <w:t xml:space="preserve"> 2012</w:t>
                            </w:r>
                          </w:p>
                          <w:p w:rsidR="00B41B09" w:rsidRPr="00D34D88" w:rsidRDefault="00B41B09" w:rsidP="00023725">
                            <w:pPr>
                              <w:jc w:val="center"/>
                              <w:rPr>
                                <w:b/>
                              </w:rPr>
                            </w:pPr>
                            <w:r w:rsidRPr="00D34D88">
                              <w:rPr>
                                <w:b/>
                              </w:rPr>
                              <w:t>GIÁO VIÊN CHẤM BÁO CÁO</w:t>
                            </w:r>
                          </w:p>
                          <w:p w:rsidR="00B41B09" w:rsidRPr="00023725" w:rsidRDefault="00B41B09" w:rsidP="00023725">
                            <w:pPr>
                              <w:jc w:val="center"/>
                              <w:rPr>
                                <w:i/>
                              </w:rPr>
                            </w:pPr>
                            <w:r w:rsidRPr="00023725">
                              <w:rPr>
                                <w:i/>
                              </w:rPr>
                              <w:t>(</w:t>
                            </w:r>
                            <w:proofErr w:type="gramStart"/>
                            <w:r w:rsidRPr="00023725">
                              <w:rPr>
                                <w:i/>
                              </w:rPr>
                              <w:t>ký</w:t>
                            </w:r>
                            <w:proofErr w:type="gramEnd"/>
                            <w:r>
                              <w:rPr>
                                <w:i/>
                              </w:rPr>
                              <w:t xml:space="preserve">, ghi rõ họ </w:t>
                            </w:r>
                            <w:r w:rsidRPr="00023725">
                              <w:rPr>
                                <w:i/>
                              </w:rPr>
                              <w:t xml:space="preserve"> tên)</w:t>
                            </w:r>
                          </w:p>
                          <w:p w:rsidR="00B41B09" w:rsidRPr="00D02942" w:rsidRDefault="00B41B09" w:rsidP="00023725">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7" o:spid="_x0000_s1026" type="#_x0000_t202" style="position:absolute;left:0;text-align:left;margin-left:225pt;margin-top:597.05pt;width:246pt;height:63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" stroked="f">
                <v:textbox>
                  <w:txbxContent>
                    <w:p w:rsidR="00B41B09" w:rsidRPr="00B803F1" w:rsidRDefault="00B41B09" w:rsidP="00023725">
                      <w:pPr>
                        <w:jc w:val="center"/>
                        <w:rPr>
                          <w:b/>
                          <w:i/>
                        </w:rPr>
                      </w:pPr>
                      <w:r w:rsidRPr="00B803F1">
                        <w:rPr>
                          <w:b/>
                          <w:i/>
                        </w:rPr>
                        <w:t>Trà Vinh, ngày…...tháng…...năm</w:t>
                      </w:r>
                      <w:r>
                        <w:rPr>
                          <w:b/>
                          <w:i/>
                        </w:rPr>
                        <w:t xml:space="preserve"> 2012</w:t>
                      </w:r>
                    </w:p>
                    <w:p w:rsidR="00B41B09" w:rsidRPr="00D34D88" w:rsidRDefault="00B41B09" w:rsidP="00023725">
                      <w:pPr>
                        <w:jc w:val="center"/>
                        <w:rPr>
                          <w:b/>
                        </w:rPr>
                      </w:pPr>
                      <w:r w:rsidRPr="00D34D88">
                        <w:rPr>
                          <w:b/>
                        </w:rPr>
                        <w:t>GIÁO VIÊN CHẤM BÁO CÁO</w:t>
                      </w:r>
                    </w:p>
                    <w:p w:rsidR="00B41B09" w:rsidRPr="00023725" w:rsidRDefault="00B41B09" w:rsidP="00023725">
                      <w:pPr>
                        <w:jc w:val="center"/>
                        <w:rPr>
                          <w:i/>
                        </w:rPr>
                      </w:pPr>
                      <w:r w:rsidRPr="00023725">
                        <w:rPr>
                          <w:i/>
                        </w:rPr>
                        <w:t>(</w:t>
                      </w:r>
                      <w:proofErr w:type="gramStart"/>
                      <w:r w:rsidRPr="00023725">
                        <w:rPr>
                          <w:i/>
                        </w:rPr>
                        <w:t>ký</w:t>
                      </w:r>
                      <w:proofErr w:type="gramEnd"/>
                      <w:r>
                        <w:rPr>
                          <w:i/>
                        </w:rPr>
                        <w:t xml:space="preserve">, ghi rõ họ </w:t>
                      </w:r>
                      <w:r w:rsidRPr="00023725">
                        <w:rPr>
                          <w:i/>
                        </w:rPr>
                        <w:t xml:space="preserve"> tên)</w:t>
                      </w:r>
                    </w:p>
                    <w:p w:rsidR="00B41B09" w:rsidRPr="00D02942" w:rsidRDefault="00B41B09" w:rsidP="00023725">
                      <w:pPr>
                        <w:jc w:val="center"/>
                      </w:pPr>
                    </w:p>
                  </w:txbxContent>
                </v:textbox>
              </v:shape>
            </w:pict>
          </mc:Fallback>
        </mc:AlternateContent>
      </w:r>
    </w:p>
    <w:p w:rsidR="00D82BCB" w:rsidRPr="004A242F" w:rsidRDefault="00D82BCB" w:rsidP="005A0F5F">
      <w:pPr>
        <w:spacing w:before="0" w:after="0"/>
        <w:jc w:val="both"/>
        <w:rPr>
          <w:b/>
        </w:rPr>
      </w:pPr>
      <w:r w:rsidRPr="004A242F">
        <w:br w:type="page"/>
      </w:r>
    </w:p>
    <w:p w:rsidR="000853FC" w:rsidRPr="004A242F" w:rsidRDefault="002F177F" w:rsidP="005A0F5F">
      <w:pPr>
        <w:spacing w:before="0" w:after="0"/>
        <w:jc w:val="center"/>
      </w:pPr>
      <w:r w:rsidRPr="004A242F">
        <w:rPr>
          <w:b/>
        </w:rPr>
        <w:lastRenderedPageBreak/>
        <w:t>NHẬN XÉT CỦA GIẢNG</w:t>
      </w:r>
      <w:r w:rsidR="00D82BCB" w:rsidRPr="004A242F">
        <w:rPr>
          <w:b/>
        </w:rPr>
        <w:t xml:space="preserve"> VIÊN PHẢN BIỆN</w:t>
      </w:r>
    </w:p>
    <w:p w:rsidR="00D82BCB" w:rsidRPr="004A242F" w:rsidRDefault="00D82BCB" w:rsidP="005A0F5F">
      <w:pPr>
        <w:spacing w:before="0" w:after="0"/>
        <w:jc w:val="both"/>
      </w:pPr>
    </w:p>
    <w:p w:rsidR="00D82BCB" w:rsidRPr="004A242F" w:rsidRDefault="007214B3" w:rsidP="005A0F5F">
      <w:pPr>
        <w:tabs>
          <w:tab w:val="right" w:leader="dot" w:pos="8789"/>
        </w:tabs>
        <w:spacing w:before="0" w:after="0"/>
        <w:jc w:val="both"/>
      </w:pPr>
      <w:r w:rsidRPr="004A242F">
        <w:tab/>
      </w:r>
    </w:p>
    <w:p w:rsidR="007214B3" w:rsidRPr="004A242F" w:rsidRDefault="007214B3" w:rsidP="005A0F5F">
      <w:pPr>
        <w:tabs>
          <w:tab w:val="right" w:leader="dot" w:pos="8789"/>
        </w:tabs>
        <w:spacing w:before="0" w:after="0"/>
        <w:jc w:val="both"/>
      </w:pPr>
      <w:r w:rsidRPr="004A242F">
        <w:tab/>
      </w:r>
    </w:p>
    <w:p w:rsidR="007214B3" w:rsidRPr="004A242F" w:rsidRDefault="007214B3" w:rsidP="005A0F5F">
      <w:pPr>
        <w:tabs>
          <w:tab w:val="right" w:leader="dot" w:pos="8789"/>
        </w:tabs>
        <w:spacing w:before="0" w:after="0"/>
        <w:jc w:val="both"/>
      </w:pPr>
      <w:r w:rsidRPr="004A242F">
        <w:tab/>
      </w:r>
    </w:p>
    <w:p w:rsidR="007214B3" w:rsidRPr="004A242F" w:rsidRDefault="007214B3" w:rsidP="005A0F5F">
      <w:pPr>
        <w:tabs>
          <w:tab w:val="right" w:leader="dot" w:pos="8789"/>
        </w:tabs>
        <w:spacing w:before="0" w:after="0"/>
        <w:jc w:val="both"/>
      </w:pPr>
      <w:r w:rsidRPr="004A242F">
        <w:tab/>
      </w:r>
    </w:p>
    <w:p w:rsidR="007214B3" w:rsidRPr="004A242F" w:rsidRDefault="007214B3" w:rsidP="005A0F5F">
      <w:pPr>
        <w:tabs>
          <w:tab w:val="right" w:leader="dot" w:pos="8789"/>
        </w:tabs>
        <w:spacing w:before="0" w:after="0"/>
        <w:jc w:val="both"/>
      </w:pPr>
      <w:r w:rsidRPr="004A242F">
        <w:tab/>
      </w:r>
    </w:p>
    <w:p w:rsidR="007214B3" w:rsidRPr="004A242F" w:rsidRDefault="007214B3" w:rsidP="005A0F5F">
      <w:pPr>
        <w:tabs>
          <w:tab w:val="right" w:leader="dot" w:pos="8789"/>
        </w:tabs>
        <w:spacing w:before="0" w:after="0"/>
        <w:jc w:val="both"/>
      </w:pPr>
      <w:r w:rsidRPr="004A242F">
        <w:tab/>
      </w:r>
    </w:p>
    <w:p w:rsidR="007214B3" w:rsidRPr="004A242F" w:rsidRDefault="007214B3" w:rsidP="005A0F5F">
      <w:pPr>
        <w:tabs>
          <w:tab w:val="right" w:leader="dot" w:pos="8789"/>
        </w:tabs>
        <w:spacing w:before="0" w:after="0"/>
        <w:jc w:val="both"/>
      </w:pPr>
      <w:r w:rsidRPr="004A242F">
        <w:tab/>
      </w:r>
    </w:p>
    <w:p w:rsidR="007214B3" w:rsidRPr="004A242F" w:rsidRDefault="007214B3" w:rsidP="005A0F5F">
      <w:pPr>
        <w:tabs>
          <w:tab w:val="right" w:leader="dot" w:pos="8789"/>
        </w:tabs>
        <w:spacing w:before="0" w:after="0"/>
        <w:jc w:val="both"/>
      </w:pPr>
      <w:r w:rsidRPr="004A242F">
        <w:tab/>
      </w:r>
    </w:p>
    <w:p w:rsidR="007214B3" w:rsidRPr="004A242F" w:rsidRDefault="007214B3" w:rsidP="005A0F5F">
      <w:pPr>
        <w:tabs>
          <w:tab w:val="right" w:leader="dot" w:pos="8789"/>
        </w:tabs>
        <w:spacing w:before="0" w:after="0"/>
        <w:jc w:val="both"/>
      </w:pPr>
      <w:r w:rsidRPr="004A242F">
        <w:tab/>
      </w:r>
    </w:p>
    <w:p w:rsidR="007214B3" w:rsidRPr="004A242F" w:rsidRDefault="007214B3" w:rsidP="005A0F5F">
      <w:pPr>
        <w:tabs>
          <w:tab w:val="right" w:leader="dot" w:pos="8789"/>
        </w:tabs>
        <w:spacing w:before="0" w:after="0"/>
        <w:jc w:val="both"/>
      </w:pPr>
      <w:r w:rsidRPr="004A242F">
        <w:tab/>
      </w:r>
    </w:p>
    <w:p w:rsidR="007214B3" w:rsidRPr="004A242F" w:rsidRDefault="007214B3" w:rsidP="005A0F5F">
      <w:pPr>
        <w:tabs>
          <w:tab w:val="right" w:leader="dot" w:pos="8789"/>
        </w:tabs>
        <w:spacing w:before="0" w:after="0"/>
        <w:jc w:val="both"/>
      </w:pPr>
      <w:r w:rsidRPr="004A242F">
        <w:tab/>
      </w:r>
    </w:p>
    <w:p w:rsidR="007214B3" w:rsidRPr="004A242F" w:rsidRDefault="007214B3" w:rsidP="005A0F5F">
      <w:pPr>
        <w:tabs>
          <w:tab w:val="right" w:leader="dot" w:pos="8789"/>
        </w:tabs>
        <w:spacing w:before="0" w:after="0"/>
        <w:jc w:val="both"/>
      </w:pPr>
      <w:r w:rsidRPr="004A242F">
        <w:tab/>
      </w:r>
    </w:p>
    <w:p w:rsidR="007214B3" w:rsidRPr="004A242F" w:rsidRDefault="007214B3" w:rsidP="005A0F5F">
      <w:pPr>
        <w:tabs>
          <w:tab w:val="right" w:leader="dot" w:pos="8789"/>
        </w:tabs>
        <w:spacing w:before="0" w:after="0"/>
        <w:jc w:val="both"/>
      </w:pPr>
      <w:r w:rsidRPr="004A242F">
        <w:tab/>
      </w:r>
    </w:p>
    <w:p w:rsidR="007214B3" w:rsidRPr="004A242F" w:rsidRDefault="007214B3" w:rsidP="005A0F5F">
      <w:pPr>
        <w:tabs>
          <w:tab w:val="right" w:leader="dot" w:pos="8789"/>
        </w:tabs>
        <w:spacing w:before="0" w:after="0"/>
        <w:jc w:val="both"/>
      </w:pPr>
      <w:r w:rsidRPr="004A242F">
        <w:tab/>
      </w:r>
    </w:p>
    <w:p w:rsidR="007214B3" w:rsidRPr="004A242F" w:rsidRDefault="007214B3" w:rsidP="005A0F5F">
      <w:pPr>
        <w:tabs>
          <w:tab w:val="right" w:leader="dot" w:pos="8789"/>
        </w:tabs>
        <w:spacing w:before="0" w:after="0"/>
        <w:jc w:val="both"/>
      </w:pPr>
      <w:r w:rsidRPr="004A242F">
        <w:tab/>
      </w:r>
    </w:p>
    <w:p w:rsidR="007214B3" w:rsidRPr="004A242F" w:rsidRDefault="007214B3" w:rsidP="005A0F5F">
      <w:pPr>
        <w:tabs>
          <w:tab w:val="right" w:leader="dot" w:pos="8789"/>
        </w:tabs>
        <w:spacing w:before="0" w:after="0"/>
        <w:jc w:val="both"/>
      </w:pPr>
      <w:r w:rsidRPr="004A242F">
        <w:tab/>
      </w:r>
    </w:p>
    <w:p w:rsidR="007214B3" w:rsidRPr="004A242F" w:rsidRDefault="007214B3" w:rsidP="005A0F5F">
      <w:pPr>
        <w:tabs>
          <w:tab w:val="right" w:leader="dot" w:pos="8789"/>
        </w:tabs>
        <w:spacing w:before="0" w:after="0"/>
        <w:jc w:val="both"/>
      </w:pPr>
      <w:r w:rsidRPr="004A242F">
        <w:tab/>
      </w:r>
    </w:p>
    <w:p w:rsidR="008B34B7" w:rsidRPr="004A242F" w:rsidRDefault="008B34B7" w:rsidP="005A0F5F">
      <w:pPr>
        <w:tabs>
          <w:tab w:val="right" w:leader="dot" w:pos="8789"/>
        </w:tabs>
        <w:spacing w:before="0" w:after="0"/>
        <w:jc w:val="both"/>
      </w:pPr>
      <w:r w:rsidRPr="004A242F">
        <w:tab/>
      </w:r>
    </w:p>
    <w:p w:rsidR="008B34B7" w:rsidRPr="004A242F" w:rsidRDefault="008B34B7" w:rsidP="005A0F5F">
      <w:pPr>
        <w:tabs>
          <w:tab w:val="right" w:leader="dot" w:pos="8789"/>
        </w:tabs>
        <w:spacing w:before="0" w:after="0"/>
        <w:jc w:val="both"/>
      </w:pPr>
      <w:r w:rsidRPr="004A242F">
        <w:tab/>
      </w:r>
    </w:p>
    <w:p w:rsidR="007214B3" w:rsidRPr="004A242F" w:rsidRDefault="007214B3" w:rsidP="005A0F5F">
      <w:pPr>
        <w:tabs>
          <w:tab w:val="right" w:leader="dot" w:pos="8789"/>
        </w:tabs>
        <w:spacing w:before="0" w:after="0"/>
        <w:jc w:val="both"/>
        <w:sectPr w:rsidR="007214B3" w:rsidRPr="004A242F" w:rsidSect="003B13A1">
          <w:type w:val="continuous"/>
          <w:pgSz w:w="11907" w:h="16840" w:code="9"/>
          <w:pgMar w:top="1134" w:right="1134" w:bottom="1134" w:left="1701" w:header="720" w:footer="720" w:gutter="0"/>
          <w:cols w:space="720"/>
        </w:sectPr>
      </w:pPr>
    </w:p>
    <w:p w:rsidR="00E367C8" w:rsidRPr="004A242F" w:rsidRDefault="00023725" w:rsidP="005A0F5F">
      <w:pPr>
        <w:spacing w:before="0" w:after="0"/>
        <w:jc w:val="center"/>
      </w:pPr>
      <w:r w:rsidRPr="004A242F">
        <w:rPr>
          <w:b/>
        </w:rPr>
        <w:lastRenderedPageBreak/>
        <w:t>M</w:t>
      </w:r>
      <w:r w:rsidR="00E367C8" w:rsidRPr="004A242F">
        <w:rPr>
          <w:b/>
        </w:rPr>
        <w:t>ỤC LỤC</w:t>
      </w:r>
    </w:p>
    <w:sdt>
      <w:sdtPr>
        <w:rPr>
          <w:rFonts w:ascii="Times New Roman" w:eastAsia="Times New Roman" w:hAnsi="Times New Roman" w:cs="Times New Roman"/>
          <w:color w:val="auto"/>
          <w:szCs w:val="26"/>
        </w:rPr>
        <w:id w:val="1997299044"/>
        <w:docPartObj>
          <w:docPartGallery w:val="Table of Contents"/>
          <w:docPartUnique/>
        </w:docPartObj>
      </w:sdtPr>
      <w:sdtEndPr>
        <w:rPr>
          <w:b/>
          <w:bCs/>
          <w:noProof/>
        </w:rPr>
      </w:sdtEndPr>
      <w:sdtContent>
        <w:p w:rsidR="00362052" w:rsidRPr="004A242F" w:rsidRDefault="00362052" w:rsidP="005A0F5F">
          <w:pPr>
            <w:pStyle w:val="TOCHeading"/>
            <w:spacing w:before="0" w:line="360" w:lineRule="auto"/>
            <w:rPr>
              <w:color w:val="auto"/>
            </w:rPr>
          </w:pPr>
        </w:p>
        <w:p w:rsidR="00362052" w:rsidRPr="004A242F" w:rsidRDefault="00362052" w:rsidP="005A0F5F">
          <w:pPr>
            <w:pStyle w:val="TOC1"/>
            <w:tabs>
              <w:tab w:val="right" w:leader="dot" w:pos="9062"/>
            </w:tabs>
            <w:spacing w:before="0" w:after="0"/>
            <w:rPr>
              <w:rFonts w:asciiTheme="minorHAnsi" w:eastAsiaTheme="minorEastAsia" w:hAnsiTheme="minorHAnsi" w:cstheme="minorBidi"/>
              <w:noProof/>
              <w:sz w:val="22"/>
              <w:szCs w:val="22"/>
            </w:rPr>
          </w:pPr>
          <w:r w:rsidRPr="004A242F">
            <w:fldChar w:fldCharType="begin"/>
          </w:r>
          <w:r w:rsidRPr="004A242F">
            <w:instrText xml:space="preserve"> TOC \o "1-3" \h \z \u </w:instrText>
          </w:r>
          <w:r w:rsidRPr="004A242F">
            <w:fldChar w:fldCharType="separate"/>
          </w:r>
          <w:hyperlink w:anchor="_Toc187425096" w:history="1">
            <w:r w:rsidRPr="004A242F">
              <w:rPr>
                <w:rStyle w:val="Hyperlink"/>
                <w:noProof/>
                <w:color w:val="auto"/>
              </w:rPr>
              <w:t>BẢNG PHÂN CÔNG CÔNG VIỆC</w:t>
            </w:r>
            <w:r w:rsidRPr="004A242F">
              <w:rPr>
                <w:noProof/>
                <w:webHidden/>
              </w:rPr>
              <w:tab/>
            </w:r>
            <w:r w:rsidRPr="004A242F">
              <w:rPr>
                <w:noProof/>
                <w:webHidden/>
              </w:rPr>
              <w:fldChar w:fldCharType="begin"/>
            </w:r>
            <w:r w:rsidRPr="004A242F">
              <w:rPr>
                <w:noProof/>
                <w:webHidden/>
              </w:rPr>
              <w:instrText xml:space="preserve"> PAGEREF _Toc187425096 \h </w:instrText>
            </w:r>
            <w:r w:rsidRPr="004A242F">
              <w:rPr>
                <w:noProof/>
                <w:webHidden/>
              </w:rPr>
            </w:r>
            <w:r w:rsidRPr="004A242F">
              <w:rPr>
                <w:noProof/>
                <w:webHidden/>
              </w:rPr>
              <w:fldChar w:fldCharType="separate"/>
            </w:r>
            <w:r w:rsidR="00162B26" w:rsidRPr="004A242F">
              <w:rPr>
                <w:noProof/>
                <w:webHidden/>
              </w:rPr>
              <w:t>2</w:t>
            </w:r>
            <w:r w:rsidRPr="004A242F">
              <w:rPr>
                <w:noProof/>
                <w:webHidden/>
              </w:rPr>
              <w:fldChar w:fldCharType="end"/>
            </w:r>
          </w:hyperlink>
        </w:p>
        <w:p w:rsidR="00362052" w:rsidRPr="004A242F" w:rsidRDefault="00B41B09" w:rsidP="005A0F5F">
          <w:pPr>
            <w:pStyle w:val="TOC1"/>
            <w:tabs>
              <w:tab w:val="right" w:leader="dot" w:pos="9062"/>
            </w:tabs>
            <w:spacing w:before="0" w:after="0"/>
            <w:rPr>
              <w:rFonts w:asciiTheme="minorHAnsi" w:eastAsiaTheme="minorEastAsia" w:hAnsiTheme="minorHAnsi" w:cstheme="minorBidi"/>
              <w:noProof/>
              <w:sz w:val="22"/>
              <w:szCs w:val="22"/>
            </w:rPr>
          </w:pPr>
          <w:hyperlink w:anchor="_Toc187425097" w:history="1">
            <w:r w:rsidR="00362052" w:rsidRPr="004A242F">
              <w:rPr>
                <w:rStyle w:val="Hyperlink"/>
                <w:noProof/>
                <w:color w:val="auto"/>
              </w:rPr>
              <w:t>BÁO CÁO KẾT QUẢ THỰC HIỆN TỪNG THÀNH VIÊN</w:t>
            </w:r>
            <w:r w:rsidR="00362052" w:rsidRPr="004A242F">
              <w:rPr>
                <w:noProof/>
                <w:webHidden/>
              </w:rPr>
              <w:tab/>
            </w:r>
            <w:r w:rsidR="00362052" w:rsidRPr="004A242F">
              <w:rPr>
                <w:noProof/>
                <w:webHidden/>
              </w:rPr>
              <w:fldChar w:fldCharType="begin"/>
            </w:r>
            <w:r w:rsidR="00362052" w:rsidRPr="004A242F">
              <w:rPr>
                <w:noProof/>
                <w:webHidden/>
              </w:rPr>
              <w:instrText xml:space="preserve"> PAGEREF _Toc187425097 \h </w:instrText>
            </w:r>
            <w:r w:rsidR="00362052" w:rsidRPr="004A242F">
              <w:rPr>
                <w:noProof/>
                <w:webHidden/>
              </w:rPr>
            </w:r>
            <w:r w:rsidR="00362052" w:rsidRPr="004A242F">
              <w:rPr>
                <w:noProof/>
                <w:webHidden/>
              </w:rPr>
              <w:fldChar w:fldCharType="separate"/>
            </w:r>
            <w:r w:rsidR="00162B26" w:rsidRPr="004A242F">
              <w:rPr>
                <w:noProof/>
                <w:webHidden/>
              </w:rPr>
              <w:t>2</w:t>
            </w:r>
            <w:r w:rsidR="00362052" w:rsidRPr="004A242F">
              <w:rPr>
                <w:noProof/>
                <w:webHidden/>
              </w:rPr>
              <w:fldChar w:fldCharType="end"/>
            </w:r>
          </w:hyperlink>
        </w:p>
        <w:p w:rsidR="00362052" w:rsidRPr="004A242F" w:rsidRDefault="00B41B09" w:rsidP="005A0F5F">
          <w:pPr>
            <w:pStyle w:val="TOC1"/>
            <w:tabs>
              <w:tab w:val="right" w:leader="dot" w:pos="9062"/>
            </w:tabs>
            <w:spacing w:before="0" w:after="0"/>
            <w:rPr>
              <w:rFonts w:asciiTheme="minorHAnsi" w:eastAsiaTheme="minorEastAsia" w:hAnsiTheme="minorHAnsi" w:cstheme="minorBidi"/>
              <w:noProof/>
              <w:sz w:val="22"/>
              <w:szCs w:val="22"/>
            </w:rPr>
          </w:pPr>
          <w:hyperlink w:anchor="_Toc187425098" w:history="1">
            <w:r w:rsidR="00362052" w:rsidRPr="004A242F">
              <w:rPr>
                <w:rStyle w:val="Hyperlink"/>
                <w:noProof/>
                <w:color w:val="auto"/>
              </w:rPr>
              <w:t>LÝ DO CHỌN ĐỀ TÀI</w:t>
            </w:r>
            <w:r w:rsidR="00362052" w:rsidRPr="004A242F">
              <w:rPr>
                <w:noProof/>
                <w:webHidden/>
              </w:rPr>
              <w:tab/>
            </w:r>
            <w:r w:rsidR="00362052" w:rsidRPr="004A242F">
              <w:rPr>
                <w:noProof/>
                <w:webHidden/>
              </w:rPr>
              <w:fldChar w:fldCharType="begin"/>
            </w:r>
            <w:r w:rsidR="00362052" w:rsidRPr="004A242F">
              <w:rPr>
                <w:noProof/>
                <w:webHidden/>
              </w:rPr>
              <w:instrText xml:space="preserve"> PAGEREF _Toc187425098 \h </w:instrText>
            </w:r>
            <w:r w:rsidR="00362052" w:rsidRPr="004A242F">
              <w:rPr>
                <w:noProof/>
                <w:webHidden/>
              </w:rPr>
            </w:r>
            <w:r w:rsidR="00362052" w:rsidRPr="004A242F">
              <w:rPr>
                <w:noProof/>
                <w:webHidden/>
              </w:rPr>
              <w:fldChar w:fldCharType="separate"/>
            </w:r>
            <w:r w:rsidR="00162B26" w:rsidRPr="004A242F">
              <w:rPr>
                <w:noProof/>
                <w:webHidden/>
              </w:rPr>
              <w:t>2</w:t>
            </w:r>
            <w:r w:rsidR="00362052" w:rsidRPr="004A242F">
              <w:rPr>
                <w:noProof/>
                <w:webHidden/>
              </w:rPr>
              <w:fldChar w:fldCharType="end"/>
            </w:r>
          </w:hyperlink>
        </w:p>
        <w:p w:rsidR="00362052" w:rsidRPr="004A242F" w:rsidRDefault="00B41B09" w:rsidP="005A0F5F">
          <w:pPr>
            <w:pStyle w:val="TOC1"/>
            <w:tabs>
              <w:tab w:val="right" w:leader="dot" w:pos="9062"/>
            </w:tabs>
            <w:spacing w:before="0" w:after="0"/>
            <w:rPr>
              <w:rFonts w:asciiTheme="minorHAnsi" w:eastAsiaTheme="minorEastAsia" w:hAnsiTheme="minorHAnsi" w:cstheme="minorBidi"/>
              <w:noProof/>
              <w:sz w:val="22"/>
              <w:szCs w:val="22"/>
            </w:rPr>
          </w:pPr>
          <w:hyperlink w:anchor="_Toc187425099" w:history="1">
            <w:r w:rsidR="00362052" w:rsidRPr="004A242F">
              <w:rPr>
                <w:rStyle w:val="Hyperlink"/>
                <w:noProof/>
                <w:color w:val="auto"/>
              </w:rPr>
              <w:t>Phần 1: CƠ SỞ LÝ THUYẾT</w:t>
            </w:r>
            <w:r w:rsidR="00362052" w:rsidRPr="004A242F">
              <w:rPr>
                <w:noProof/>
                <w:webHidden/>
              </w:rPr>
              <w:tab/>
            </w:r>
            <w:r w:rsidR="00362052" w:rsidRPr="004A242F">
              <w:rPr>
                <w:noProof/>
                <w:webHidden/>
              </w:rPr>
              <w:fldChar w:fldCharType="begin"/>
            </w:r>
            <w:r w:rsidR="00362052" w:rsidRPr="004A242F">
              <w:rPr>
                <w:noProof/>
                <w:webHidden/>
              </w:rPr>
              <w:instrText xml:space="preserve"> PAGEREF _Toc187425099 \h </w:instrText>
            </w:r>
            <w:r w:rsidR="00362052" w:rsidRPr="004A242F">
              <w:rPr>
                <w:noProof/>
                <w:webHidden/>
              </w:rPr>
            </w:r>
            <w:r w:rsidR="00362052" w:rsidRPr="004A242F">
              <w:rPr>
                <w:noProof/>
                <w:webHidden/>
              </w:rPr>
              <w:fldChar w:fldCharType="separate"/>
            </w:r>
            <w:r w:rsidR="00162B26" w:rsidRPr="004A242F">
              <w:rPr>
                <w:noProof/>
                <w:webHidden/>
              </w:rPr>
              <w:t>2</w:t>
            </w:r>
            <w:r w:rsidR="00362052" w:rsidRPr="004A242F">
              <w:rPr>
                <w:noProof/>
                <w:webHidden/>
              </w:rPr>
              <w:fldChar w:fldCharType="end"/>
            </w:r>
          </w:hyperlink>
        </w:p>
        <w:p w:rsidR="00362052" w:rsidRPr="004A242F" w:rsidRDefault="00B41B09" w:rsidP="005A0F5F">
          <w:pPr>
            <w:pStyle w:val="TOC2"/>
            <w:tabs>
              <w:tab w:val="right" w:leader="dot" w:pos="9062"/>
            </w:tabs>
            <w:spacing w:before="0" w:after="0"/>
            <w:rPr>
              <w:rFonts w:asciiTheme="minorHAnsi" w:eastAsiaTheme="minorEastAsia" w:hAnsiTheme="minorHAnsi" w:cstheme="minorBidi"/>
              <w:noProof/>
              <w:sz w:val="22"/>
              <w:szCs w:val="22"/>
            </w:rPr>
          </w:pPr>
          <w:hyperlink w:anchor="_Toc187425100" w:history="1">
            <w:r w:rsidR="00362052" w:rsidRPr="004A242F">
              <w:rPr>
                <w:rStyle w:val="Hyperlink"/>
                <w:noProof/>
                <w:color w:val="auto"/>
              </w:rPr>
              <w:t>1.1. HTML</w:t>
            </w:r>
            <w:r w:rsidR="00362052" w:rsidRPr="004A242F">
              <w:rPr>
                <w:noProof/>
                <w:webHidden/>
              </w:rPr>
              <w:tab/>
            </w:r>
            <w:r w:rsidR="00362052" w:rsidRPr="004A242F">
              <w:rPr>
                <w:noProof/>
                <w:webHidden/>
              </w:rPr>
              <w:fldChar w:fldCharType="begin"/>
            </w:r>
            <w:r w:rsidR="00362052" w:rsidRPr="004A242F">
              <w:rPr>
                <w:noProof/>
                <w:webHidden/>
              </w:rPr>
              <w:instrText xml:space="preserve"> PAGEREF _Toc187425100 \h </w:instrText>
            </w:r>
            <w:r w:rsidR="00362052" w:rsidRPr="004A242F">
              <w:rPr>
                <w:noProof/>
                <w:webHidden/>
              </w:rPr>
            </w:r>
            <w:r w:rsidR="00362052" w:rsidRPr="004A242F">
              <w:rPr>
                <w:noProof/>
                <w:webHidden/>
              </w:rPr>
              <w:fldChar w:fldCharType="separate"/>
            </w:r>
            <w:r w:rsidR="00162B26" w:rsidRPr="004A242F">
              <w:rPr>
                <w:noProof/>
                <w:webHidden/>
              </w:rPr>
              <w:t>2</w:t>
            </w:r>
            <w:r w:rsidR="00362052" w:rsidRPr="004A242F">
              <w:rPr>
                <w:noProof/>
                <w:webHidden/>
              </w:rPr>
              <w:fldChar w:fldCharType="end"/>
            </w:r>
          </w:hyperlink>
        </w:p>
        <w:p w:rsidR="00362052" w:rsidRPr="004A242F" w:rsidRDefault="00B41B09" w:rsidP="005A0F5F">
          <w:pPr>
            <w:pStyle w:val="TOC3"/>
            <w:tabs>
              <w:tab w:val="right" w:leader="dot" w:pos="9062"/>
            </w:tabs>
            <w:spacing w:before="0" w:after="0"/>
            <w:rPr>
              <w:rFonts w:asciiTheme="minorHAnsi" w:eastAsiaTheme="minorEastAsia" w:hAnsiTheme="minorHAnsi" w:cstheme="minorBidi"/>
              <w:noProof/>
              <w:sz w:val="22"/>
              <w:szCs w:val="22"/>
            </w:rPr>
          </w:pPr>
          <w:hyperlink w:anchor="_Toc187425101" w:history="1">
            <w:r w:rsidR="00362052" w:rsidRPr="004A242F">
              <w:rPr>
                <w:rStyle w:val="Hyperlink"/>
                <w:noProof/>
                <w:color w:val="auto"/>
              </w:rPr>
              <w:t>1.1.1. Cấu trúc của trang HTML</w:t>
            </w:r>
            <w:r w:rsidR="00362052" w:rsidRPr="004A242F">
              <w:rPr>
                <w:noProof/>
                <w:webHidden/>
              </w:rPr>
              <w:tab/>
            </w:r>
            <w:r w:rsidR="00362052" w:rsidRPr="004A242F">
              <w:rPr>
                <w:noProof/>
                <w:webHidden/>
              </w:rPr>
              <w:fldChar w:fldCharType="begin"/>
            </w:r>
            <w:r w:rsidR="00362052" w:rsidRPr="004A242F">
              <w:rPr>
                <w:noProof/>
                <w:webHidden/>
              </w:rPr>
              <w:instrText xml:space="preserve"> PAGEREF _Toc187425101 \h </w:instrText>
            </w:r>
            <w:r w:rsidR="00362052" w:rsidRPr="004A242F">
              <w:rPr>
                <w:noProof/>
                <w:webHidden/>
              </w:rPr>
            </w:r>
            <w:r w:rsidR="00362052" w:rsidRPr="004A242F">
              <w:rPr>
                <w:noProof/>
                <w:webHidden/>
              </w:rPr>
              <w:fldChar w:fldCharType="separate"/>
            </w:r>
            <w:r w:rsidR="00162B26" w:rsidRPr="004A242F">
              <w:rPr>
                <w:noProof/>
                <w:webHidden/>
              </w:rPr>
              <w:t>2</w:t>
            </w:r>
            <w:r w:rsidR="00362052" w:rsidRPr="004A242F">
              <w:rPr>
                <w:noProof/>
                <w:webHidden/>
              </w:rPr>
              <w:fldChar w:fldCharType="end"/>
            </w:r>
          </w:hyperlink>
        </w:p>
        <w:p w:rsidR="00362052" w:rsidRPr="004A242F" w:rsidRDefault="00B41B09" w:rsidP="005A0F5F">
          <w:pPr>
            <w:pStyle w:val="TOC3"/>
            <w:tabs>
              <w:tab w:val="right" w:leader="dot" w:pos="9062"/>
            </w:tabs>
            <w:spacing w:before="0" w:after="0"/>
            <w:rPr>
              <w:rFonts w:asciiTheme="minorHAnsi" w:eastAsiaTheme="minorEastAsia" w:hAnsiTheme="minorHAnsi" w:cstheme="minorBidi"/>
              <w:noProof/>
              <w:sz w:val="22"/>
              <w:szCs w:val="22"/>
            </w:rPr>
          </w:pPr>
          <w:hyperlink w:anchor="_Toc187425102" w:history="1">
            <w:r w:rsidR="00362052" w:rsidRPr="004A242F">
              <w:rPr>
                <w:rStyle w:val="Hyperlink"/>
                <w:noProof/>
                <w:color w:val="auto"/>
              </w:rPr>
              <w:t>1.1.2. Một số thẻ cơ bản trong HTML</w:t>
            </w:r>
            <w:r w:rsidR="00362052" w:rsidRPr="004A242F">
              <w:rPr>
                <w:noProof/>
                <w:webHidden/>
              </w:rPr>
              <w:tab/>
            </w:r>
            <w:r w:rsidR="00362052" w:rsidRPr="004A242F">
              <w:rPr>
                <w:noProof/>
                <w:webHidden/>
              </w:rPr>
              <w:fldChar w:fldCharType="begin"/>
            </w:r>
            <w:r w:rsidR="00362052" w:rsidRPr="004A242F">
              <w:rPr>
                <w:noProof/>
                <w:webHidden/>
              </w:rPr>
              <w:instrText xml:space="preserve"> PAGEREF _Toc187425102 \h </w:instrText>
            </w:r>
            <w:r w:rsidR="00362052" w:rsidRPr="004A242F">
              <w:rPr>
                <w:noProof/>
                <w:webHidden/>
              </w:rPr>
            </w:r>
            <w:r w:rsidR="00362052" w:rsidRPr="004A242F">
              <w:rPr>
                <w:noProof/>
                <w:webHidden/>
              </w:rPr>
              <w:fldChar w:fldCharType="separate"/>
            </w:r>
            <w:r w:rsidR="00162B26" w:rsidRPr="004A242F">
              <w:rPr>
                <w:noProof/>
                <w:webHidden/>
              </w:rPr>
              <w:t>2</w:t>
            </w:r>
            <w:r w:rsidR="00362052" w:rsidRPr="004A242F">
              <w:rPr>
                <w:noProof/>
                <w:webHidden/>
              </w:rPr>
              <w:fldChar w:fldCharType="end"/>
            </w:r>
          </w:hyperlink>
        </w:p>
        <w:p w:rsidR="00362052" w:rsidRPr="004A242F" w:rsidRDefault="00B41B09" w:rsidP="005A0F5F">
          <w:pPr>
            <w:pStyle w:val="TOC3"/>
            <w:tabs>
              <w:tab w:val="right" w:leader="dot" w:pos="9062"/>
            </w:tabs>
            <w:spacing w:before="0" w:after="0"/>
            <w:rPr>
              <w:rFonts w:asciiTheme="minorHAnsi" w:eastAsiaTheme="minorEastAsia" w:hAnsiTheme="minorHAnsi" w:cstheme="minorBidi"/>
              <w:noProof/>
              <w:sz w:val="22"/>
              <w:szCs w:val="22"/>
            </w:rPr>
          </w:pPr>
          <w:hyperlink w:anchor="_Toc187425103" w:history="1">
            <w:r w:rsidR="00362052" w:rsidRPr="004A242F">
              <w:rPr>
                <w:rStyle w:val="Hyperlink"/>
                <w:noProof/>
                <w:color w:val="auto"/>
              </w:rPr>
              <w:t>1.1.3. Ưu và nhược điểm của HTML</w:t>
            </w:r>
            <w:r w:rsidR="00362052" w:rsidRPr="004A242F">
              <w:rPr>
                <w:noProof/>
                <w:webHidden/>
              </w:rPr>
              <w:tab/>
            </w:r>
            <w:r w:rsidR="00362052" w:rsidRPr="004A242F">
              <w:rPr>
                <w:noProof/>
                <w:webHidden/>
              </w:rPr>
              <w:fldChar w:fldCharType="begin"/>
            </w:r>
            <w:r w:rsidR="00362052" w:rsidRPr="004A242F">
              <w:rPr>
                <w:noProof/>
                <w:webHidden/>
              </w:rPr>
              <w:instrText xml:space="preserve"> PAGEREF _Toc187425103 \h </w:instrText>
            </w:r>
            <w:r w:rsidR="00362052" w:rsidRPr="004A242F">
              <w:rPr>
                <w:noProof/>
                <w:webHidden/>
              </w:rPr>
            </w:r>
            <w:r w:rsidR="00362052" w:rsidRPr="004A242F">
              <w:rPr>
                <w:noProof/>
                <w:webHidden/>
              </w:rPr>
              <w:fldChar w:fldCharType="separate"/>
            </w:r>
            <w:r w:rsidR="00162B26" w:rsidRPr="004A242F">
              <w:rPr>
                <w:noProof/>
                <w:webHidden/>
              </w:rPr>
              <w:t>2</w:t>
            </w:r>
            <w:r w:rsidR="00362052" w:rsidRPr="004A242F">
              <w:rPr>
                <w:noProof/>
                <w:webHidden/>
              </w:rPr>
              <w:fldChar w:fldCharType="end"/>
            </w:r>
          </w:hyperlink>
        </w:p>
        <w:p w:rsidR="00362052" w:rsidRPr="004A242F" w:rsidRDefault="00B41B09" w:rsidP="005A0F5F">
          <w:pPr>
            <w:pStyle w:val="TOC2"/>
            <w:tabs>
              <w:tab w:val="right" w:leader="dot" w:pos="9062"/>
            </w:tabs>
            <w:spacing w:before="0" w:after="0"/>
            <w:rPr>
              <w:rFonts w:asciiTheme="minorHAnsi" w:eastAsiaTheme="minorEastAsia" w:hAnsiTheme="minorHAnsi" w:cstheme="minorBidi"/>
              <w:noProof/>
              <w:sz w:val="22"/>
              <w:szCs w:val="22"/>
            </w:rPr>
          </w:pPr>
          <w:hyperlink w:anchor="_Toc187425104" w:history="1">
            <w:r w:rsidR="00362052" w:rsidRPr="004A242F">
              <w:rPr>
                <w:rStyle w:val="Hyperlink"/>
                <w:noProof/>
                <w:color w:val="auto"/>
              </w:rPr>
              <w:t>1.2. CSS</w:t>
            </w:r>
            <w:r w:rsidR="00362052" w:rsidRPr="004A242F">
              <w:rPr>
                <w:noProof/>
                <w:webHidden/>
              </w:rPr>
              <w:tab/>
            </w:r>
            <w:r w:rsidR="00362052" w:rsidRPr="004A242F">
              <w:rPr>
                <w:noProof/>
                <w:webHidden/>
              </w:rPr>
              <w:fldChar w:fldCharType="begin"/>
            </w:r>
            <w:r w:rsidR="00362052" w:rsidRPr="004A242F">
              <w:rPr>
                <w:noProof/>
                <w:webHidden/>
              </w:rPr>
              <w:instrText xml:space="preserve"> PAGEREF _Toc187425104 \h </w:instrText>
            </w:r>
            <w:r w:rsidR="00362052" w:rsidRPr="004A242F">
              <w:rPr>
                <w:noProof/>
                <w:webHidden/>
              </w:rPr>
            </w:r>
            <w:r w:rsidR="00362052" w:rsidRPr="004A242F">
              <w:rPr>
                <w:noProof/>
                <w:webHidden/>
              </w:rPr>
              <w:fldChar w:fldCharType="separate"/>
            </w:r>
            <w:r w:rsidR="00162B26" w:rsidRPr="004A242F">
              <w:rPr>
                <w:noProof/>
                <w:webHidden/>
              </w:rPr>
              <w:t>2</w:t>
            </w:r>
            <w:r w:rsidR="00362052" w:rsidRPr="004A242F">
              <w:rPr>
                <w:noProof/>
                <w:webHidden/>
              </w:rPr>
              <w:fldChar w:fldCharType="end"/>
            </w:r>
          </w:hyperlink>
        </w:p>
        <w:p w:rsidR="00362052" w:rsidRPr="004A242F" w:rsidRDefault="00B41B09" w:rsidP="005A0F5F">
          <w:pPr>
            <w:pStyle w:val="TOC3"/>
            <w:tabs>
              <w:tab w:val="right" w:leader="dot" w:pos="9062"/>
            </w:tabs>
            <w:spacing w:before="0" w:after="0"/>
            <w:rPr>
              <w:rFonts w:asciiTheme="minorHAnsi" w:eastAsiaTheme="minorEastAsia" w:hAnsiTheme="minorHAnsi" w:cstheme="minorBidi"/>
              <w:noProof/>
              <w:sz w:val="22"/>
              <w:szCs w:val="22"/>
            </w:rPr>
          </w:pPr>
          <w:hyperlink w:anchor="_Toc187425105" w:history="1">
            <w:r w:rsidR="00362052" w:rsidRPr="004A242F">
              <w:rPr>
                <w:rStyle w:val="Hyperlink"/>
                <w:noProof/>
                <w:color w:val="auto"/>
              </w:rPr>
              <w:t>1.2.1. Các loại CSS</w:t>
            </w:r>
            <w:r w:rsidR="00362052" w:rsidRPr="004A242F">
              <w:rPr>
                <w:noProof/>
                <w:webHidden/>
              </w:rPr>
              <w:tab/>
            </w:r>
            <w:r w:rsidR="00362052" w:rsidRPr="004A242F">
              <w:rPr>
                <w:noProof/>
                <w:webHidden/>
              </w:rPr>
              <w:fldChar w:fldCharType="begin"/>
            </w:r>
            <w:r w:rsidR="00362052" w:rsidRPr="004A242F">
              <w:rPr>
                <w:noProof/>
                <w:webHidden/>
              </w:rPr>
              <w:instrText xml:space="preserve"> PAGEREF _Toc187425105 \h </w:instrText>
            </w:r>
            <w:r w:rsidR="00362052" w:rsidRPr="004A242F">
              <w:rPr>
                <w:noProof/>
                <w:webHidden/>
              </w:rPr>
            </w:r>
            <w:r w:rsidR="00362052" w:rsidRPr="004A242F">
              <w:rPr>
                <w:noProof/>
                <w:webHidden/>
              </w:rPr>
              <w:fldChar w:fldCharType="separate"/>
            </w:r>
            <w:r w:rsidR="00162B26" w:rsidRPr="004A242F">
              <w:rPr>
                <w:noProof/>
                <w:webHidden/>
              </w:rPr>
              <w:t>2</w:t>
            </w:r>
            <w:r w:rsidR="00362052" w:rsidRPr="004A242F">
              <w:rPr>
                <w:noProof/>
                <w:webHidden/>
              </w:rPr>
              <w:fldChar w:fldCharType="end"/>
            </w:r>
          </w:hyperlink>
        </w:p>
        <w:p w:rsidR="00362052" w:rsidRPr="004A242F" w:rsidRDefault="00B41B09" w:rsidP="005A0F5F">
          <w:pPr>
            <w:pStyle w:val="TOC3"/>
            <w:tabs>
              <w:tab w:val="right" w:leader="dot" w:pos="9062"/>
            </w:tabs>
            <w:spacing w:before="0" w:after="0"/>
            <w:rPr>
              <w:rFonts w:asciiTheme="minorHAnsi" w:eastAsiaTheme="minorEastAsia" w:hAnsiTheme="minorHAnsi" w:cstheme="minorBidi"/>
              <w:noProof/>
              <w:sz w:val="22"/>
              <w:szCs w:val="22"/>
            </w:rPr>
          </w:pPr>
          <w:hyperlink w:anchor="_Toc187425106" w:history="1">
            <w:r w:rsidR="00362052" w:rsidRPr="004A242F">
              <w:rPr>
                <w:rStyle w:val="Hyperlink"/>
                <w:noProof/>
                <w:color w:val="auto"/>
              </w:rPr>
              <w:t>1.2.2. Các thuộc tính CSS thông dụng</w:t>
            </w:r>
            <w:r w:rsidR="00362052" w:rsidRPr="004A242F">
              <w:rPr>
                <w:noProof/>
                <w:webHidden/>
              </w:rPr>
              <w:tab/>
            </w:r>
            <w:r w:rsidR="00362052" w:rsidRPr="004A242F">
              <w:rPr>
                <w:noProof/>
                <w:webHidden/>
              </w:rPr>
              <w:fldChar w:fldCharType="begin"/>
            </w:r>
            <w:r w:rsidR="00362052" w:rsidRPr="004A242F">
              <w:rPr>
                <w:noProof/>
                <w:webHidden/>
              </w:rPr>
              <w:instrText xml:space="preserve"> PAGEREF _Toc187425106 \h </w:instrText>
            </w:r>
            <w:r w:rsidR="00362052" w:rsidRPr="004A242F">
              <w:rPr>
                <w:noProof/>
                <w:webHidden/>
              </w:rPr>
            </w:r>
            <w:r w:rsidR="00362052" w:rsidRPr="004A242F">
              <w:rPr>
                <w:noProof/>
                <w:webHidden/>
              </w:rPr>
              <w:fldChar w:fldCharType="separate"/>
            </w:r>
            <w:r w:rsidR="00162B26" w:rsidRPr="004A242F">
              <w:rPr>
                <w:noProof/>
                <w:webHidden/>
              </w:rPr>
              <w:t>2</w:t>
            </w:r>
            <w:r w:rsidR="00362052" w:rsidRPr="004A242F">
              <w:rPr>
                <w:noProof/>
                <w:webHidden/>
              </w:rPr>
              <w:fldChar w:fldCharType="end"/>
            </w:r>
          </w:hyperlink>
        </w:p>
        <w:p w:rsidR="00362052" w:rsidRPr="004A242F" w:rsidRDefault="00B41B09" w:rsidP="005A0F5F">
          <w:pPr>
            <w:pStyle w:val="TOC2"/>
            <w:tabs>
              <w:tab w:val="right" w:leader="dot" w:pos="9062"/>
            </w:tabs>
            <w:spacing w:before="0" w:after="0"/>
            <w:rPr>
              <w:rFonts w:asciiTheme="minorHAnsi" w:eastAsiaTheme="minorEastAsia" w:hAnsiTheme="minorHAnsi" w:cstheme="minorBidi"/>
              <w:noProof/>
              <w:sz w:val="22"/>
              <w:szCs w:val="22"/>
            </w:rPr>
          </w:pPr>
          <w:hyperlink w:anchor="_Toc187425107" w:history="1">
            <w:r w:rsidR="00362052" w:rsidRPr="004A242F">
              <w:rPr>
                <w:rStyle w:val="Hyperlink"/>
                <w:noProof/>
                <w:color w:val="auto"/>
              </w:rPr>
              <w:t>1.3. Javascript</w:t>
            </w:r>
            <w:r w:rsidR="00362052" w:rsidRPr="004A242F">
              <w:rPr>
                <w:noProof/>
                <w:webHidden/>
              </w:rPr>
              <w:tab/>
            </w:r>
            <w:r w:rsidR="00362052" w:rsidRPr="004A242F">
              <w:rPr>
                <w:noProof/>
                <w:webHidden/>
              </w:rPr>
              <w:fldChar w:fldCharType="begin"/>
            </w:r>
            <w:r w:rsidR="00362052" w:rsidRPr="004A242F">
              <w:rPr>
                <w:noProof/>
                <w:webHidden/>
              </w:rPr>
              <w:instrText xml:space="preserve"> PAGEREF _Toc187425107 \h </w:instrText>
            </w:r>
            <w:r w:rsidR="00362052" w:rsidRPr="004A242F">
              <w:rPr>
                <w:noProof/>
                <w:webHidden/>
              </w:rPr>
            </w:r>
            <w:r w:rsidR="00362052" w:rsidRPr="004A242F">
              <w:rPr>
                <w:noProof/>
                <w:webHidden/>
              </w:rPr>
              <w:fldChar w:fldCharType="separate"/>
            </w:r>
            <w:r w:rsidR="00162B26" w:rsidRPr="004A242F">
              <w:rPr>
                <w:noProof/>
                <w:webHidden/>
              </w:rPr>
              <w:t>2</w:t>
            </w:r>
            <w:r w:rsidR="00362052" w:rsidRPr="004A242F">
              <w:rPr>
                <w:noProof/>
                <w:webHidden/>
              </w:rPr>
              <w:fldChar w:fldCharType="end"/>
            </w:r>
          </w:hyperlink>
        </w:p>
        <w:p w:rsidR="00362052" w:rsidRPr="004A242F" w:rsidRDefault="00B41B09" w:rsidP="005A0F5F">
          <w:pPr>
            <w:pStyle w:val="TOC3"/>
            <w:tabs>
              <w:tab w:val="right" w:leader="dot" w:pos="9062"/>
            </w:tabs>
            <w:spacing w:before="0" w:after="0"/>
            <w:rPr>
              <w:rFonts w:asciiTheme="minorHAnsi" w:eastAsiaTheme="minorEastAsia" w:hAnsiTheme="minorHAnsi" w:cstheme="minorBidi"/>
              <w:noProof/>
              <w:sz w:val="22"/>
              <w:szCs w:val="22"/>
            </w:rPr>
          </w:pPr>
          <w:hyperlink w:anchor="_Toc187425108" w:history="1">
            <w:r w:rsidR="00362052" w:rsidRPr="004A242F">
              <w:rPr>
                <w:rStyle w:val="Hyperlink"/>
                <w:noProof/>
                <w:color w:val="auto"/>
              </w:rPr>
              <w:t>1.3.1.</w:t>
            </w:r>
            <w:r w:rsidR="00362052" w:rsidRPr="004A242F">
              <w:rPr>
                <w:rStyle w:val="Hyperlink"/>
                <w:noProof/>
                <w:color w:val="auto"/>
                <w:shd w:val="clear" w:color="auto" w:fill="FFFFFF"/>
              </w:rPr>
              <w:t xml:space="preserve"> Ưu và nhược điểm Javascript</w:t>
            </w:r>
            <w:r w:rsidR="00362052" w:rsidRPr="004A242F">
              <w:rPr>
                <w:noProof/>
                <w:webHidden/>
              </w:rPr>
              <w:tab/>
            </w:r>
            <w:r w:rsidR="00362052" w:rsidRPr="004A242F">
              <w:rPr>
                <w:noProof/>
                <w:webHidden/>
              </w:rPr>
              <w:fldChar w:fldCharType="begin"/>
            </w:r>
            <w:r w:rsidR="00362052" w:rsidRPr="004A242F">
              <w:rPr>
                <w:noProof/>
                <w:webHidden/>
              </w:rPr>
              <w:instrText xml:space="preserve"> PAGEREF _Toc187425108 \h </w:instrText>
            </w:r>
            <w:r w:rsidR="00362052" w:rsidRPr="004A242F">
              <w:rPr>
                <w:noProof/>
                <w:webHidden/>
              </w:rPr>
            </w:r>
            <w:r w:rsidR="00362052" w:rsidRPr="004A242F">
              <w:rPr>
                <w:noProof/>
                <w:webHidden/>
              </w:rPr>
              <w:fldChar w:fldCharType="separate"/>
            </w:r>
            <w:r w:rsidR="00162B26" w:rsidRPr="004A242F">
              <w:rPr>
                <w:noProof/>
                <w:webHidden/>
              </w:rPr>
              <w:t>2</w:t>
            </w:r>
            <w:r w:rsidR="00362052" w:rsidRPr="004A242F">
              <w:rPr>
                <w:noProof/>
                <w:webHidden/>
              </w:rPr>
              <w:fldChar w:fldCharType="end"/>
            </w:r>
          </w:hyperlink>
        </w:p>
        <w:p w:rsidR="00362052" w:rsidRPr="004A242F" w:rsidRDefault="00B41B09" w:rsidP="005A0F5F">
          <w:pPr>
            <w:pStyle w:val="TOC2"/>
            <w:tabs>
              <w:tab w:val="right" w:leader="dot" w:pos="9062"/>
            </w:tabs>
            <w:spacing w:before="0" w:after="0"/>
            <w:rPr>
              <w:rFonts w:asciiTheme="minorHAnsi" w:eastAsiaTheme="minorEastAsia" w:hAnsiTheme="minorHAnsi" w:cstheme="minorBidi"/>
              <w:noProof/>
              <w:sz w:val="22"/>
              <w:szCs w:val="22"/>
            </w:rPr>
          </w:pPr>
          <w:hyperlink w:anchor="_Toc187425109" w:history="1">
            <w:r w:rsidR="00362052" w:rsidRPr="004A242F">
              <w:rPr>
                <w:rStyle w:val="Hyperlink"/>
                <w:noProof/>
                <w:color w:val="auto"/>
              </w:rPr>
              <w:t>1.4. Bootstrap</w:t>
            </w:r>
            <w:r w:rsidR="00362052" w:rsidRPr="004A242F">
              <w:rPr>
                <w:noProof/>
                <w:webHidden/>
              </w:rPr>
              <w:tab/>
            </w:r>
            <w:r w:rsidR="00362052" w:rsidRPr="004A242F">
              <w:rPr>
                <w:noProof/>
                <w:webHidden/>
              </w:rPr>
              <w:fldChar w:fldCharType="begin"/>
            </w:r>
            <w:r w:rsidR="00362052" w:rsidRPr="004A242F">
              <w:rPr>
                <w:noProof/>
                <w:webHidden/>
              </w:rPr>
              <w:instrText xml:space="preserve"> PAGEREF _Toc187425109 \h </w:instrText>
            </w:r>
            <w:r w:rsidR="00362052" w:rsidRPr="004A242F">
              <w:rPr>
                <w:noProof/>
                <w:webHidden/>
              </w:rPr>
            </w:r>
            <w:r w:rsidR="00362052" w:rsidRPr="004A242F">
              <w:rPr>
                <w:noProof/>
                <w:webHidden/>
              </w:rPr>
              <w:fldChar w:fldCharType="separate"/>
            </w:r>
            <w:r w:rsidR="00162B26" w:rsidRPr="004A242F">
              <w:rPr>
                <w:noProof/>
                <w:webHidden/>
              </w:rPr>
              <w:t>2</w:t>
            </w:r>
            <w:r w:rsidR="00362052" w:rsidRPr="004A242F">
              <w:rPr>
                <w:noProof/>
                <w:webHidden/>
              </w:rPr>
              <w:fldChar w:fldCharType="end"/>
            </w:r>
          </w:hyperlink>
        </w:p>
        <w:p w:rsidR="00362052" w:rsidRPr="004A242F" w:rsidRDefault="00B41B09" w:rsidP="005A0F5F">
          <w:pPr>
            <w:pStyle w:val="TOC2"/>
            <w:tabs>
              <w:tab w:val="right" w:leader="dot" w:pos="9062"/>
            </w:tabs>
            <w:spacing w:before="0" w:after="0"/>
            <w:rPr>
              <w:rFonts w:asciiTheme="minorHAnsi" w:eastAsiaTheme="minorEastAsia" w:hAnsiTheme="minorHAnsi" w:cstheme="minorBidi"/>
              <w:noProof/>
              <w:sz w:val="22"/>
              <w:szCs w:val="22"/>
            </w:rPr>
          </w:pPr>
          <w:hyperlink w:anchor="_Toc187425110" w:history="1">
            <w:r w:rsidR="00362052" w:rsidRPr="004A242F">
              <w:rPr>
                <w:rStyle w:val="Hyperlink"/>
                <w:noProof/>
                <w:color w:val="auto"/>
              </w:rPr>
              <w:t>1.5. PHP</w:t>
            </w:r>
            <w:r w:rsidR="00362052" w:rsidRPr="004A242F">
              <w:rPr>
                <w:noProof/>
                <w:webHidden/>
              </w:rPr>
              <w:tab/>
            </w:r>
            <w:r w:rsidR="00362052" w:rsidRPr="004A242F">
              <w:rPr>
                <w:noProof/>
                <w:webHidden/>
              </w:rPr>
              <w:fldChar w:fldCharType="begin"/>
            </w:r>
            <w:r w:rsidR="00362052" w:rsidRPr="004A242F">
              <w:rPr>
                <w:noProof/>
                <w:webHidden/>
              </w:rPr>
              <w:instrText xml:space="preserve"> PAGEREF _Toc187425110 \h </w:instrText>
            </w:r>
            <w:r w:rsidR="00362052" w:rsidRPr="004A242F">
              <w:rPr>
                <w:noProof/>
                <w:webHidden/>
              </w:rPr>
            </w:r>
            <w:r w:rsidR="00362052" w:rsidRPr="004A242F">
              <w:rPr>
                <w:noProof/>
                <w:webHidden/>
              </w:rPr>
              <w:fldChar w:fldCharType="separate"/>
            </w:r>
            <w:r w:rsidR="00162B26" w:rsidRPr="004A242F">
              <w:rPr>
                <w:noProof/>
                <w:webHidden/>
              </w:rPr>
              <w:t>2</w:t>
            </w:r>
            <w:r w:rsidR="00362052" w:rsidRPr="004A242F">
              <w:rPr>
                <w:noProof/>
                <w:webHidden/>
              </w:rPr>
              <w:fldChar w:fldCharType="end"/>
            </w:r>
          </w:hyperlink>
        </w:p>
        <w:p w:rsidR="00362052" w:rsidRPr="004A242F" w:rsidRDefault="00B41B09" w:rsidP="005A0F5F">
          <w:pPr>
            <w:pStyle w:val="TOC3"/>
            <w:tabs>
              <w:tab w:val="right" w:leader="dot" w:pos="9062"/>
            </w:tabs>
            <w:spacing w:before="0" w:after="0"/>
            <w:rPr>
              <w:rFonts w:asciiTheme="minorHAnsi" w:eastAsiaTheme="minorEastAsia" w:hAnsiTheme="minorHAnsi" w:cstheme="minorBidi"/>
              <w:noProof/>
              <w:sz w:val="22"/>
              <w:szCs w:val="22"/>
            </w:rPr>
          </w:pPr>
          <w:hyperlink w:anchor="_Toc187425111" w:history="1">
            <w:r w:rsidR="00362052" w:rsidRPr="004A242F">
              <w:rPr>
                <w:rStyle w:val="Hyperlink"/>
                <w:noProof/>
                <w:color w:val="auto"/>
              </w:rPr>
              <w:t>1.5.1.</w:t>
            </w:r>
            <w:r w:rsidR="00362052" w:rsidRPr="004A242F">
              <w:rPr>
                <w:rStyle w:val="Hyperlink"/>
                <w:noProof/>
                <w:color w:val="auto"/>
                <w:shd w:val="clear" w:color="auto" w:fill="FFFFFF"/>
              </w:rPr>
              <w:t xml:space="preserve"> Tính ứng dụng</w:t>
            </w:r>
            <w:r w:rsidR="00362052" w:rsidRPr="004A242F">
              <w:rPr>
                <w:noProof/>
                <w:webHidden/>
              </w:rPr>
              <w:tab/>
            </w:r>
            <w:r w:rsidR="00362052" w:rsidRPr="004A242F">
              <w:rPr>
                <w:noProof/>
                <w:webHidden/>
              </w:rPr>
              <w:fldChar w:fldCharType="begin"/>
            </w:r>
            <w:r w:rsidR="00362052" w:rsidRPr="004A242F">
              <w:rPr>
                <w:noProof/>
                <w:webHidden/>
              </w:rPr>
              <w:instrText xml:space="preserve"> PAGEREF _Toc187425111 \h </w:instrText>
            </w:r>
            <w:r w:rsidR="00362052" w:rsidRPr="004A242F">
              <w:rPr>
                <w:noProof/>
                <w:webHidden/>
              </w:rPr>
            </w:r>
            <w:r w:rsidR="00362052" w:rsidRPr="004A242F">
              <w:rPr>
                <w:noProof/>
                <w:webHidden/>
              </w:rPr>
              <w:fldChar w:fldCharType="separate"/>
            </w:r>
            <w:r w:rsidR="00162B26" w:rsidRPr="004A242F">
              <w:rPr>
                <w:noProof/>
                <w:webHidden/>
              </w:rPr>
              <w:t>2</w:t>
            </w:r>
            <w:r w:rsidR="00362052" w:rsidRPr="004A242F">
              <w:rPr>
                <w:noProof/>
                <w:webHidden/>
              </w:rPr>
              <w:fldChar w:fldCharType="end"/>
            </w:r>
          </w:hyperlink>
        </w:p>
        <w:p w:rsidR="00362052" w:rsidRPr="004A242F" w:rsidRDefault="00B41B09" w:rsidP="005A0F5F">
          <w:pPr>
            <w:pStyle w:val="TOC3"/>
            <w:tabs>
              <w:tab w:val="right" w:leader="dot" w:pos="9062"/>
            </w:tabs>
            <w:spacing w:before="0" w:after="0"/>
            <w:rPr>
              <w:rFonts w:asciiTheme="minorHAnsi" w:eastAsiaTheme="minorEastAsia" w:hAnsiTheme="minorHAnsi" w:cstheme="minorBidi"/>
              <w:noProof/>
              <w:sz w:val="22"/>
              <w:szCs w:val="22"/>
            </w:rPr>
          </w:pPr>
          <w:hyperlink w:anchor="_Toc187425112" w:history="1">
            <w:r w:rsidR="00362052" w:rsidRPr="004A242F">
              <w:rPr>
                <w:rStyle w:val="Hyperlink"/>
                <w:noProof/>
                <w:color w:val="auto"/>
              </w:rPr>
              <w:t>1.5.2. Ưu và nhược điểm của PHP</w:t>
            </w:r>
            <w:r w:rsidR="00362052" w:rsidRPr="004A242F">
              <w:rPr>
                <w:noProof/>
                <w:webHidden/>
              </w:rPr>
              <w:tab/>
            </w:r>
            <w:r w:rsidR="00362052" w:rsidRPr="004A242F">
              <w:rPr>
                <w:noProof/>
                <w:webHidden/>
              </w:rPr>
              <w:fldChar w:fldCharType="begin"/>
            </w:r>
            <w:r w:rsidR="00362052" w:rsidRPr="004A242F">
              <w:rPr>
                <w:noProof/>
                <w:webHidden/>
              </w:rPr>
              <w:instrText xml:space="preserve"> PAGEREF _Toc187425112 \h </w:instrText>
            </w:r>
            <w:r w:rsidR="00362052" w:rsidRPr="004A242F">
              <w:rPr>
                <w:noProof/>
                <w:webHidden/>
              </w:rPr>
            </w:r>
            <w:r w:rsidR="00362052" w:rsidRPr="004A242F">
              <w:rPr>
                <w:noProof/>
                <w:webHidden/>
              </w:rPr>
              <w:fldChar w:fldCharType="separate"/>
            </w:r>
            <w:r w:rsidR="00162B26" w:rsidRPr="004A242F">
              <w:rPr>
                <w:noProof/>
                <w:webHidden/>
              </w:rPr>
              <w:t>2</w:t>
            </w:r>
            <w:r w:rsidR="00362052" w:rsidRPr="004A242F">
              <w:rPr>
                <w:noProof/>
                <w:webHidden/>
              </w:rPr>
              <w:fldChar w:fldCharType="end"/>
            </w:r>
          </w:hyperlink>
        </w:p>
        <w:p w:rsidR="00362052" w:rsidRPr="004A242F" w:rsidRDefault="00B41B09" w:rsidP="005A0F5F">
          <w:pPr>
            <w:pStyle w:val="TOC2"/>
            <w:tabs>
              <w:tab w:val="right" w:leader="dot" w:pos="9062"/>
            </w:tabs>
            <w:spacing w:before="0" w:after="0"/>
            <w:rPr>
              <w:rFonts w:asciiTheme="minorHAnsi" w:eastAsiaTheme="minorEastAsia" w:hAnsiTheme="minorHAnsi" w:cstheme="minorBidi"/>
              <w:noProof/>
              <w:sz w:val="22"/>
              <w:szCs w:val="22"/>
            </w:rPr>
          </w:pPr>
          <w:hyperlink w:anchor="_Toc187425113" w:history="1">
            <w:r w:rsidR="00362052" w:rsidRPr="004A242F">
              <w:rPr>
                <w:rStyle w:val="Hyperlink"/>
                <w:noProof/>
                <w:color w:val="auto"/>
              </w:rPr>
              <w:t>1.6. Cơ sở dữ liệu MySQL</w:t>
            </w:r>
            <w:r w:rsidR="00362052" w:rsidRPr="004A242F">
              <w:rPr>
                <w:noProof/>
                <w:webHidden/>
              </w:rPr>
              <w:tab/>
            </w:r>
            <w:r w:rsidR="00362052" w:rsidRPr="004A242F">
              <w:rPr>
                <w:noProof/>
                <w:webHidden/>
              </w:rPr>
              <w:fldChar w:fldCharType="begin"/>
            </w:r>
            <w:r w:rsidR="00362052" w:rsidRPr="004A242F">
              <w:rPr>
                <w:noProof/>
                <w:webHidden/>
              </w:rPr>
              <w:instrText xml:space="preserve"> PAGEREF _Toc187425113 \h </w:instrText>
            </w:r>
            <w:r w:rsidR="00362052" w:rsidRPr="004A242F">
              <w:rPr>
                <w:noProof/>
                <w:webHidden/>
              </w:rPr>
            </w:r>
            <w:r w:rsidR="00362052" w:rsidRPr="004A242F">
              <w:rPr>
                <w:noProof/>
                <w:webHidden/>
              </w:rPr>
              <w:fldChar w:fldCharType="separate"/>
            </w:r>
            <w:r w:rsidR="00162B26" w:rsidRPr="004A242F">
              <w:rPr>
                <w:noProof/>
                <w:webHidden/>
              </w:rPr>
              <w:t>2</w:t>
            </w:r>
            <w:r w:rsidR="00362052" w:rsidRPr="004A242F">
              <w:rPr>
                <w:noProof/>
                <w:webHidden/>
              </w:rPr>
              <w:fldChar w:fldCharType="end"/>
            </w:r>
          </w:hyperlink>
        </w:p>
        <w:p w:rsidR="00362052" w:rsidRPr="004A242F" w:rsidRDefault="00B41B09" w:rsidP="005A0F5F">
          <w:pPr>
            <w:pStyle w:val="TOC3"/>
            <w:tabs>
              <w:tab w:val="right" w:leader="dot" w:pos="9062"/>
            </w:tabs>
            <w:spacing w:before="0" w:after="0"/>
            <w:rPr>
              <w:rFonts w:asciiTheme="minorHAnsi" w:eastAsiaTheme="minorEastAsia" w:hAnsiTheme="minorHAnsi" w:cstheme="minorBidi"/>
              <w:noProof/>
              <w:sz w:val="22"/>
              <w:szCs w:val="22"/>
            </w:rPr>
          </w:pPr>
          <w:hyperlink w:anchor="_Toc187425114" w:history="1">
            <w:r w:rsidR="00362052" w:rsidRPr="004A242F">
              <w:rPr>
                <w:rStyle w:val="Hyperlink"/>
                <w:noProof/>
                <w:color w:val="auto"/>
              </w:rPr>
              <w:t>1.6.1. Đặc điểm của MySQL</w:t>
            </w:r>
            <w:r w:rsidR="00362052" w:rsidRPr="004A242F">
              <w:rPr>
                <w:noProof/>
                <w:webHidden/>
              </w:rPr>
              <w:tab/>
            </w:r>
            <w:r w:rsidR="00362052" w:rsidRPr="004A242F">
              <w:rPr>
                <w:noProof/>
                <w:webHidden/>
              </w:rPr>
              <w:fldChar w:fldCharType="begin"/>
            </w:r>
            <w:r w:rsidR="00362052" w:rsidRPr="004A242F">
              <w:rPr>
                <w:noProof/>
                <w:webHidden/>
              </w:rPr>
              <w:instrText xml:space="preserve"> PAGEREF _Toc187425114 \h </w:instrText>
            </w:r>
            <w:r w:rsidR="00362052" w:rsidRPr="004A242F">
              <w:rPr>
                <w:noProof/>
                <w:webHidden/>
              </w:rPr>
            </w:r>
            <w:r w:rsidR="00362052" w:rsidRPr="004A242F">
              <w:rPr>
                <w:noProof/>
                <w:webHidden/>
              </w:rPr>
              <w:fldChar w:fldCharType="separate"/>
            </w:r>
            <w:r w:rsidR="00162B26" w:rsidRPr="004A242F">
              <w:rPr>
                <w:noProof/>
                <w:webHidden/>
              </w:rPr>
              <w:t>2</w:t>
            </w:r>
            <w:r w:rsidR="00362052" w:rsidRPr="004A242F">
              <w:rPr>
                <w:noProof/>
                <w:webHidden/>
              </w:rPr>
              <w:fldChar w:fldCharType="end"/>
            </w:r>
          </w:hyperlink>
        </w:p>
        <w:p w:rsidR="00362052" w:rsidRPr="004A242F" w:rsidRDefault="00B41B09" w:rsidP="005A0F5F">
          <w:pPr>
            <w:pStyle w:val="TOC3"/>
            <w:tabs>
              <w:tab w:val="right" w:leader="dot" w:pos="9062"/>
            </w:tabs>
            <w:spacing w:before="0" w:after="0"/>
            <w:rPr>
              <w:rFonts w:asciiTheme="minorHAnsi" w:eastAsiaTheme="minorEastAsia" w:hAnsiTheme="minorHAnsi" w:cstheme="minorBidi"/>
              <w:noProof/>
              <w:sz w:val="22"/>
              <w:szCs w:val="22"/>
            </w:rPr>
          </w:pPr>
          <w:hyperlink w:anchor="_Toc187425115" w:history="1">
            <w:r w:rsidR="00362052" w:rsidRPr="004A242F">
              <w:rPr>
                <w:rStyle w:val="Hyperlink"/>
                <w:noProof/>
                <w:color w:val="auto"/>
              </w:rPr>
              <w:t>1.6.2. Ưu và nhược điểm MySQL</w:t>
            </w:r>
            <w:r w:rsidR="00362052" w:rsidRPr="004A242F">
              <w:rPr>
                <w:noProof/>
                <w:webHidden/>
              </w:rPr>
              <w:tab/>
            </w:r>
            <w:r w:rsidR="00362052" w:rsidRPr="004A242F">
              <w:rPr>
                <w:noProof/>
                <w:webHidden/>
              </w:rPr>
              <w:fldChar w:fldCharType="begin"/>
            </w:r>
            <w:r w:rsidR="00362052" w:rsidRPr="004A242F">
              <w:rPr>
                <w:noProof/>
                <w:webHidden/>
              </w:rPr>
              <w:instrText xml:space="preserve"> PAGEREF _Toc187425115 \h </w:instrText>
            </w:r>
            <w:r w:rsidR="00362052" w:rsidRPr="004A242F">
              <w:rPr>
                <w:noProof/>
                <w:webHidden/>
              </w:rPr>
            </w:r>
            <w:r w:rsidR="00362052" w:rsidRPr="004A242F">
              <w:rPr>
                <w:noProof/>
                <w:webHidden/>
              </w:rPr>
              <w:fldChar w:fldCharType="separate"/>
            </w:r>
            <w:r w:rsidR="00162B26" w:rsidRPr="004A242F">
              <w:rPr>
                <w:noProof/>
                <w:webHidden/>
              </w:rPr>
              <w:t>2</w:t>
            </w:r>
            <w:r w:rsidR="00362052" w:rsidRPr="004A242F">
              <w:rPr>
                <w:noProof/>
                <w:webHidden/>
              </w:rPr>
              <w:fldChar w:fldCharType="end"/>
            </w:r>
          </w:hyperlink>
        </w:p>
        <w:p w:rsidR="00362052" w:rsidRPr="004A242F" w:rsidRDefault="00B41B09" w:rsidP="005A0F5F">
          <w:pPr>
            <w:pStyle w:val="TOC1"/>
            <w:tabs>
              <w:tab w:val="right" w:leader="dot" w:pos="9062"/>
            </w:tabs>
            <w:spacing w:before="0" w:after="0"/>
            <w:rPr>
              <w:rFonts w:asciiTheme="minorHAnsi" w:eastAsiaTheme="minorEastAsia" w:hAnsiTheme="minorHAnsi" w:cstheme="minorBidi"/>
              <w:noProof/>
              <w:sz w:val="22"/>
              <w:szCs w:val="22"/>
            </w:rPr>
          </w:pPr>
          <w:hyperlink w:anchor="_Toc187425116" w:history="1">
            <w:r w:rsidR="00362052" w:rsidRPr="004A242F">
              <w:rPr>
                <w:rStyle w:val="Hyperlink"/>
                <w:noProof/>
                <w:color w:val="auto"/>
              </w:rPr>
              <w:t>Phần 2: PHÂN TÍCH THIẾT KẾ HỆ THỐNG</w:t>
            </w:r>
            <w:r w:rsidR="00362052" w:rsidRPr="004A242F">
              <w:rPr>
                <w:noProof/>
                <w:webHidden/>
              </w:rPr>
              <w:tab/>
            </w:r>
            <w:r w:rsidR="00362052" w:rsidRPr="004A242F">
              <w:rPr>
                <w:noProof/>
                <w:webHidden/>
              </w:rPr>
              <w:fldChar w:fldCharType="begin"/>
            </w:r>
            <w:r w:rsidR="00362052" w:rsidRPr="004A242F">
              <w:rPr>
                <w:noProof/>
                <w:webHidden/>
              </w:rPr>
              <w:instrText xml:space="preserve"> PAGEREF _Toc187425116 \h </w:instrText>
            </w:r>
            <w:r w:rsidR="00362052" w:rsidRPr="004A242F">
              <w:rPr>
                <w:noProof/>
                <w:webHidden/>
              </w:rPr>
            </w:r>
            <w:r w:rsidR="00362052" w:rsidRPr="004A242F">
              <w:rPr>
                <w:noProof/>
                <w:webHidden/>
              </w:rPr>
              <w:fldChar w:fldCharType="separate"/>
            </w:r>
            <w:r w:rsidR="00162B26" w:rsidRPr="004A242F">
              <w:rPr>
                <w:noProof/>
                <w:webHidden/>
              </w:rPr>
              <w:t>2</w:t>
            </w:r>
            <w:r w:rsidR="00362052" w:rsidRPr="004A242F">
              <w:rPr>
                <w:noProof/>
                <w:webHidden/>
              </w:rPr>
              <w:fldChar w:fldCharType="end"/>
            </w:r>
          </w:hyperlink>
        </w:p>
        <w:p w:rsidR="00362052" w:rsidRPr="004A242F" w:rsidRDefault="00B41B09" w:rsidP="005A0F5F">
          <w:pPr>
            <w:pStyle w:val="TOC2"/>
            <w:tabs>
              <w:tab w:val="right" w:leader="dot" w:pos="9062"/>
            </w:tabs>
            <w:spacing w:before="0" w:after="0"/>
            <w:rPr>
              <w:rFonts w:asciiTheme="minorHAnsi" w:eastAsiaTheme="minorEastAsia" w:hAnsiTheme="minorHAnsi" w:cstheme="minorBidi"/>
              <w:noProof/>
              <w:sz w:val="22"/>
              <w:szCs w:val="22"/>
            </w:rPr>
          </w:pPr>
          <w:hyperlink w:anchor="_Toc187425117" w:history="1">
            <w:r w:rsidR="00362052" w:rsidRPr="004A242F">
              <w:rPr>
                <w:rStyle w:val="Hyperlink"/>
                <w:noProof/>
                <w:color w:val="auto"/>
              </w:rPr>
              <w:t>2.1. Mô tả đề tài</w:t>
            </w:r>
            <w:r w:rsidR="00362052" w:rsidRPr="004A242F">
              <w:rPr>
                <w:noProof/>
                <w:webHidden/>
              </w:rPr>
              <w:tab/>
            </w:r>
            <w:r w:rsidR="00362052" w:rsidRPr="004A242F">
              <w:rPr>
                <w:noProof/>
                <w:webHidden/>
              </w:rPr>
              <w:fldChar w:fldCharType="begin"/>
            </w:r>
            <w:r w:rsidR="00362052" w:rsidRPr="004A242F">
              <w:rPr>
                <w:noProof/>
                <w:webHidden/>
              </w:rPr>
              <w:instrText xml:space="preserve"> PAGEREF _Toc187425117 \h </w:instrText>
            </w:r>
            <w:r w:rsidR="00362052" w:rsidRPr="004A242F">
              <w:rPr>
                <w:noProof/>
                <w:webHidden/>
              </w:rPr>
            </w:r>
            <w:r w:rsidR="00362052" w:rsidRPr="004A242F">
              <w:rPr>
                <w:noProof/>
                <w:webHidden/>
              </w:rPr>
              <w:fldChar w:fldCharType="separate"/>
            </w:r>
            <w:r w:rsidR="00162B26" w:rsidRPr="004A242F">
              <w:rPr>
                <w:noProof/>
                <w:webHidden/>
              </w:rPr>
              <w:t>2</w:t>
            </w:r>
            <w:r w:rsidR="00362052" w:rsidRPr="004A242F">
              <w:rPr>
                <w:noProof/>
                <w:webHidden/>
              </w:rPr>
              <w:fldChar w:fldCharType="end"/>
            </w:r>
          </w:hyperlink>
        </w:p>
        <w:p w:rsidR="00362052" w:rsidRPr="004A242F" w:rsidRDefault="00B41B09" w:rsidP="005A0F5F">
          <w:pPr>
            <w:pStyle w:val="TOC2"/>
            <w:tabs>
              <w:tab w:val="right" w:leader="dot" w:pos="9062"/>
            </w:tabs>
            <w:spacing w:before="0" w:after="0"/>
            <w:rPr>
              <w:rFonts w:asciiTheme="minorHAnsi" w:eastAsiaTheme="minorEastAsia" w:hAnsiTheme="minorHAnsi" w:cstheme="minorBidi"/>
              <w:noProof/>
              <w:sz w:val="22"/>
              <w:szCs w:val="22"/>
            </w:rPr>
          </w:pPr>
          <w:hyperlink w:anchor="_Toc187425118" w:history="1">
            <w:r w:rsidR="00362052" w:rsidRPr="004A242F">
              <w:rPr>
                <w:rStyle w:val="Hyperlink"/>
                <w:noProof/>
                <w:color w:val="auto"/>
              </w:rPr>
              <w:t>2.2. Cơ sở dữ liệu</w:t>
            </w:r>
            <w:r w:rsidR="00362052" w:rsidRPr="004A242F">
              <w:rPr>
                <w:noProof/>
                <w:webHidden/>
              </w:rPr>
              <w:tab/>
            </w:r>
            <w:r w:rsidR="00362052" w:rsidRPr="004A242F">
              <w:rPr>
                <w:noProof/>
                <w:webHidden/>
              </w:rPr>
              <w:fldChar w:fldCharType="begin"/>
            </w:r>
            <w:r w:rsidR="00362052" w:rsidRPr="004A242F">
              <w:rPr>
                <w:noProof/>
                <w:webHidden/>
              </w:rPr>
              <w:instrText xml:space="preserve"> PAGEREF _Toc187425118 \h </w:instrText>
            </w:r>
            <w:r w:rsidR="00362052" w:rsidRPr="004A242F">
              <w:rPr>
                <w:noProof/>
                <w:webHidden/>
              </w:rPr>
            </w:r>
            <w:r w:rsidR="00362052" w:rsidRPr="004A242F">
              <w:rPr>
                <w:noProof/>
                <w:webHidden/>
              </w:rPr>
              <w:fldChar w:fldCharType="separate"/>
            </w:r>
            <w:r w:rsidR="00162B26" w:rsidRPr="004A242F">
              <w:rPr>
                <w:noProof/>
                <w:webHidden/>
              </w:rPr>
              <w:t>2</w:t>
            </w:r>
            <w:r w:rsidR="00362052" w:rsidRPr="004A242F">
              <w:rPr>
                <w:noProof/>
                <w:webHidden/>
              </w:rPr>
              <w:fldChar w:fldCharType="end"/>
            </w:r>
          </w:hyperlink>
        </w:p>
        <w:p w:rsidR="00362052" w:rsidRPr="004A242F" w:rsidRDefault="00B41B09" w:rsidP="005A0F5F">
          <w:pPr>
            <w:pStyle w:val="TOC2"/>
            <w:tabs>
              <w:tab w:val="right" w:leader="dot" w:pos="9062"/>
            </w:tabs>
            <w:spacing w:before="0" w:after="0"/>
            <w:rPr>
              <w:rFonts w:asciiTheme="minorHAnsi" w:eastAsiaTheme="minorEastAsia" w:hAnsiTheme="minorHAnsi" w:cstheme="minorBidi"/>
              <w:noProof/>
              <w:sz w:val="22"/>
              <w:szCs w:val="22"/>
            </w:rPr>
          </w:pPr>
          <w:hyperlink w:anchor="_Toc187425119" w:history="1">
            <w:r w:rsidR="00362052" w:rsidRPr="004A242F">
              <w:rPr>
                <w:rStyle w:val="Hyperlink"/>
                <w:noProof/>
                <w:color w:val="auto"/>
              </w:rPr>
              <w:t>2.3. Mô hình ERD</w:t>
            </w:r>
            <w:r w:rsidR="00362052" w:rsidRPr="004A242F">
              <w:rPr>
                <w:noProof/>
                <w:webHidden/>
              </w:rPr>
              <w:tab/>
            </w:r>
            <w:r w:rsidR="00362052" w:rsidRPr="004A242F">
              <w:rPr>
                <w:noProof/>
                <w:webHidden/>
              </w:rPr>
              <w:fldChar w:fldCharType="begin"/>
            </w:r>
            <w:r w:rsidR="00362052" w:rsidRPr="004A242F">
              <w:rPr>
                <w:noProof/>
                <w:webHidden/>
              </w:rPr>
              <w:instrText xml:space="preserve"> PAGEREF _Toc187425119 \h </w:instrText>
            </w:r>
            <w:r w:rsidR="00362052" w:rsidRPr="004A242F">
              <w:rPr>
                <w:noProof/>
                <w:webHidden/>
              </w:rPr>
            </w:r>
            <w:r w:rsidR="00362052" w:rsidRPr="004A242F">
              <w:rPr>
                <w:noProof/>
                <w:webHidden/>
              </w:rPr>
              <w:fldChar w:fldCharType="separate"/>
            </w:r>
            <w:r w:rsidR="00162B26" w:rsidRPr="004A242F">
              <w:rPr>
                <w:noProof/>
                <w:webHidden/>
              </w:rPr>
              <w:t>2</w:t>
            </w:r>
            <w:r w:rsidR="00362052" w:rsidRPr="004A242F">
              <w:rPr>
                <w:noProof/>
                <w:webHidden/>
              </w:rPr>
              <w:fldChar w:fldCharType="end"/>
            </w:r>
          </w:hyperlink>
        </w:p>
        <w:p w:rsidR="00362052" w:rsidRPr="004A242F" w:rsidRDefault="00B41B09" w:rsidP="005A0F5F">
          <w:pPr>
            <w:pStyle w:val="TOC2"/>
            <w:tabs>
              <w:tab w:val="right" w:leader="dot" w:pos="9062"/>
            </w:tabs>
            <w:spacing w:before="0" w:after="0"/>
            <w:rPr>
              <w:rFonts w:asciiTheme="minorHAnsi" w:eastAsiaTheme="minorEastAsia" w:hAnsiTheme="minorHAnsi" w:cstheme="minorBidi"/>
              <w:noProof/>
              <w:sz w:val="22"/>
              <w:szCs w:val="22"/>
            </w:rPr>
          </w:pPr>
          <w:hyperlink w:anchor="_Toc187425120" w:history="1">
            <w:r w:rsidR="00362052" w:rsidRPr="004A242F">
              <w:rPr>
                <w:rStyle w:val="Hyperlink"/>
                <w:noProof/>
                <w:color w:val="auto"/>
              </w:rPr>
              <w:t>2.4. Mô hình Use Case</w:t>
            </w:r>
            <w:r w:rsidR="00362052" w:rsidRPr="004A242F">
              <w:rPr>
                <w:noProof/>
                <w:webHidden/>
              </w:rPr>
              <w:tab/>
            </w:r>
            <w:r w:rsidR="00362052" w:rsidRPr="004A242F">
              <w:rPr>
                <w:noProof/>
                <w:webHidden/>
              </w:rPr>
              <w:fldChar w:fldCharType="begin"/>
            </w:r>
            <w:r w:rsidR="00362052" w:rsidRPr="004A242F">
              <w:rPr>
                <w:noProof/>
                <w:webHidden/>
              </w:rPr>
              <w:instrText xml:space="preserve"> PAGEREF _Toc187425120 \h </w:instrText>
            </w:r>
            <w:r w:rsidR="00362052" w:rsidRPr="004A242F">
              <w:rPr>
                <w:noProof/>
                <w:webHidden/>
              </w:rPr>
            </w:r>
            <w:r w:rsidR="00362052" w:rsidRPr="004A242F">
              <w:rPr>
                <w:noProof/>
                <w:webHidden/>
              </w:rPr>
              <w:fldChar w:fldCharType="separate"/>
            </w:r>
            <w:r w:rsidR="00162B26" w:rsidRPr="004A242F">
              <w:rPr>
                <w:noProof/>
                <w:webHidden/>
              </w:rPr>
              <w:t>2</w:t>
            </w:r>
            <w:r w:rsidR="00362052" w:rsidRPr="004A242F">
              <w:rPr>
                <w:noProof/>
                <w:webHidden/>
              </w:rPr>
              <w:fldChar w:fldCharType="end"/>
            </w:r>
          </w:hyperlink>
        </w:p>
        <w:p w:rsidR="00362052" w:rsidRPr="004A242F" w:rsidRDefault="00B41B09" w:rsidP="005A0F5F">
          <w:pPr>
            <w:pStyle w:val="TOC1"/>
            <w:tabs>
              <w:tab w:val="right" w:leader="dot" w:pos="9062"/>
            </w:tabs>
            <w:spacing w:before="0" w:after="0"/>
            <w:rPr>
              <w:rFonts w:asciiTheme="minorHAnsi" w:eastAsiaTheme="minorEastAsia" w:hAnsiTheme="minorHAnsi" w:cstheme="minorBidi"/>
              <w:noProof/>
              <w:sz w:val="22"/>
              <w:szCs w:val="22"/>
            </w:rPr>
          </w:pPr>
          <w:hyperlink w:anchor="_Toc187425121" w:history="1">
            <w:r w:rsidR="00362052" w:rsidRPr="004A242F">
              <w:rPr>
                <w:rStyle w:val="Hyperlink"/>
                <w:noProof/>
                <w:color w:val="auto"/>
              </w:rPr>
              <w:t>Phần 3: XÂY DỰNG WEBSITE</w:t>
            </w:r>
            <w:r w:rsidR="00362052" w:rsidRPr="004A242F">
              <w:rPr>
                <w:noProof/>
                <w:webHidden/>
              </w:rPr>
              <w:tab/>
            </w:r>
            <w:r w:rsidR="00362052" w:rsidRPr="004A242F">
              <w:rPr>
                <w:noProof/>
                <w:webHidden/>
              </w:rPr>
              <w:fldChar w:fldCharType="begin"/>
            </w:r>
            <w:r w:rsidR="00362052" w:rsidRPr="004A242F">
              <w:rPr>
                <w:noProof/>
                <w:webHidden/>
              </w:rPr>
              <w:instrText xml:space="preserve"> PAGEREF _Toc187425121 \h </w:instrText>
            </w:r>
            <w:r w:rsidR="00362052" w:rsidRPr="004A242F">
              <w:rPr>
                <w:noProof/>
                <w:webHidden/>
              </w:rPr>
            </w:r>
            <w:r w:rsidR="00362052" w:rsidRPr="004A242F">
              <w:rPr>
                <w:noProof/>
                <w:webHidden/>
              </w:rPr>
              <w:fldChar w:fldCharType="separate"/>
            </w:r>
            <w:r w:rsidR="00162B26" w:rsidRPr="004A242F">
              <w:rPr>
                <w:noProof/>
                <w:webHidden/>
              </w:rPr>
              <w:t>2</w:t>
            </w:r>
            <w:r w:rsidR="00362052" w:rsidRPr="004A242F">
              <w:rPr>
                <w:noProof/>
                <w:webHidden/>
              </w:rPr>
              <w:fldChar w:fldCharType="end"/>
            </w:r>
          </w:hyperlink>
        </w:p>
        <w:p w:rsidR="00362052" w:rsidRPr="004A242F" w:rsidRDefault="00B41B09" w:rsidP="005A0F5F">
          <w:pPr>
            <w:pStyle w:val="TOC2"/>
            <w:tabs>
              <w:tab w:val="right" w:leader="dot" w:pos="9062"/>
            </w:tabs>
            <w:spacing w:before="0" w:after="0"/>
            <w:rPr>
              <w:rFonts w:asciiTheme="minorHAnsi" w:eastAsiaTheme="minorEastAsia" w:hAnsiTheme="minorHAnsi" w:cstheme="minorBidi"/>
              <w:noProof/>
              <w:sz w:val="22"/>
              <w:szCs w:val="22"/>
            </w:rPr>
          </w:pPr>
          <w:hyperlink w:anchor="_Toc187425122" w:history="1">
            <w:r w:rsidR="00362052" w:rsidRPr="004A242F">
              <w:rPr>
                <w:rStyle w:val="Hyperlink"/>
                <w:noProof/>
                <w:color w:val="auto"/>
              </w:rPr>
              <w:t>3.1. Giới thiệu giao diện</w:t>
            </w:r>
            <w:r w:rsidR="00362052" w:rsidRPr="004A242F">
              <w:rPr>
                <w:noProof/>
                <w:webHidden/>
              </w:rPr>
              <w:tab/>
            </w:r>
            <w:r w:rsidR="00362052" w:rsidRPr="004A242F">
              <w:rPr>
                <w:noProof/>
                <w:webHidden/>
              </w:rPr>
              <w:fldChar w:fldCharType="begin"/>
            </w:r>
            <w:r w:rsidR="00362052" w:rsidRPr="004A242F">
              <w:rPr>
                <w:noProof/>
                <w:webHidden/>
              </w:rPr>
              <w:instrText xml:space="preserve"> PAGEREF _Toc187425122 \h </w:instrText>
            </w:r>
            <w:r w:rsidR="00362052" w:rsidRPr="004A242F">
              <w:rPr>
                <w:noProof/>
                <w:webHidden/>
              </w:rPr>
            </w:r>
            <w:r w:rsidR="00362052" w:rsidRPr="004A242F">
              <w:rPr>
                <w:noProof/>
                <w:webHidden/>
              </w:rPr>
              <w:fldChar w:fldCharType="separate"/>
            </w:r>
            <w:r w:rsidR="00162B26" w:rsidRPr="004A242F">
              <w:rPr>
                <w:noProof/>
                <w:webHidden/>
              </w:rPr>
              <w:t>2</w:t>
            </w:r>
            <w:r w:rsidR="00362052" w:rsidRPr="004A242F">
              <w:rPr>
                <w:noProof/>
                <w:webHidden/>
              </w:rPr>
              <w:fldChar w:fldCharType="end"/>
            </w:r>
          </w:hyperlink>
        </w:p>
        <w:p w:rsidR="00362052" w:rsidRPr="004A242F" w:rsidRDefault="00B41B09" w:rsidP="005A0F5F">
          <w:pPr>
            <w:pStyle w:val="TOC3"/>
            <w:tabs>
              <w:tab w:val="right" w:leader="dot" w:pos="9062"/>
            </w:tabs>
            <w:spacing w:before="0" w:after="0"/>
            <w:rPr>
              <w:rFonts w:asciiTheme="minorHAnsi" w:eastAsiaTheme="minorEastAsia" w:hAnsiTheme="minorHAnsi" w:cstheme="minorBidi"/>
              <w:noProof/>
              <w:sz w:val="22"/>
              <w:szCs w:val="22"/>
            </w:rPr>
          </w:pPr>
          <w:hyperlink w:anchor="_Toc187425123" w:history="1">
            <w:r w:rsidR="00362052" w:rsidRPr="004A242F">
              <w:rPr>
                <w:rStyle w:val="Hyperlink"/>
                <w:noProof/>
                <w:color w:val="auto"/>
              </w:rPr>
              <w:t>3.1.1. Trang chủ</w:t>
            </w:r>
            <w:r w:rsidR="00362052" w:rsidRPr="004A242F">
              <w:rPr>
                <w:noProof/>
                <w:webHidden/>
              </w:rPr>
              <w:tab/>
            </w:r>
            <w:r w:rsidR="00362052" w:rsidRPr="004A242F">
              <w:rPr>
                <w:noProof/>
                <w:webHidden/>
              </w:rPr>
              <w:fldChar w:fldCharType="begin"/>
            </w:r>
            <w:r w:rsidR="00362052" w:rsidRPr="004A242F">
              <w:rPr>
                <w:noProof/>
                <w:webHidden/>
              </w:rPr>
              <w:instrText xml:space="preserve"> PAGEREF _Toc187425123 \h </w:instrText>
            </w:r>
            <w:r w:rsidR="00362052" w:rsidRPr="004A242F">
              <w:rPr>
                <w:noProof/>
                <w:webHidden/>
              </w:rPr>
            </w:r>
            <w:r w:rsidR="00362052" w:rsidRPr="004A242F">
              <w:rPr>
                <w:noProof/>
                <w:webHidden/>
              </w:rPr>
              <w:fldChar w:fldCharType="separate"/>
            </w:r>
            <w:r w:rsidR="00162B26" w:rsidRPr="004A242F">
              <w:rPr>
                <w:noProof/>
                <w:webHidden/>
              </w:rPr>
              <w:t>2</w:t>
            </w:r>
            <w:r w:rsidR="00362052" w:rsidRPr="004A242F">
              <w:rPr>
                <w:noProof/>
                <w:webHidden/>
              </w:rPr>
              <w:fldChar w:fldCharType="end"/>
            </w:r>
          </w:hyperlink>
        </w:p>
        <w:p w:rsidR="00362052" w:rsidRPr="004A242F" w:rsidRDefault="00B41B09" w:rsidP="005A0F5F">
          <w:pPr>
            <w:pStyle w:val="TOC3"/>
            <w:tabs>
              <w:tab w:val="right" w:leader="dot" w:pos="9062"/>
            </w:tabs>
            <w:spacing w:before="0" w:after="0"/>
            <w:rPr>
              <w:rFonts w:asciiTheme="minorHAnsi" w:eastAsiaTheme="minorEastAsia" w:hAnsiTheme="minorHAnsi" w:cstheme="minorBidi"/>
              <w:noProof/>
              <w:sz w:val="22"/>
              <w:szCs w:val="22"/>
            </w:rPr>
          </w:pPr>
          <w:hyperlink w:anchor="_Toc187425124" w:history="1">
            <w:r w:rsidR="00362052" w:rsidRPr="004A242F">
              <w:rPr>
                <w:rStyle w:val="Hyperlink"/>
                <w:noProof/>
                <w:color w:val="auto"/>
              </w:rPr>
              <w:t>3.1.2. Trang đăng nhập</w:t>
            </w:r>
            <w:r w:rsidR="00362052" w:rsidRPr="004A242F">
              <w:rPr>
                <w:noProof/>
                <w:webHidden/>
              </w:rPr>
              <w:tab/>
            </w:r>
            <w:r w:rsidR="00362052" w:rsidRPr="004A242F">
              <w:rPr>
                <w:noProof/>
                <w:webHidden/>
              </w:rPr>
              <w:fldChar w:fldCharType="begin"/>
            </w:r>
            <w:r w:rsidR="00362052" w:rsidRPr="004A242F">
              <w:rPr>
                <w:noProof/>
                <w:webHidden/>
              </w:rPr>
              <w:instrText xml:space="preserve"> PAGEREF _Toc187425124 \h </w:instrText>
            </w:r>
            <w:r w:rsidR="00362052" w:rsidRPr="004A242F">
              <w:rPr>
                <w:noProof/>
                <w:webHidden/>
              </w:rPr>
            </w:r>
            <w:r w:rsidR="00362052" w:rsidRPr="004A242F">
              <w:rPr>
                <w:noProof/>
                <w:webHidden/>
              </w:rPr>
              <w:fldChar w:fldCharType="separate"/>
            </w:r>
            <w:r w:rsidR="00162B26" w:rsidRPr="004A242F">
              <w:rPr>
                <w:noProof/>
                <w:webHidden/>
              </w:rPr>
              <w:t>2</w:t>
            </w:r>
            <w:r w:rsidR="00362052" w:rsidRPr="004A242F">
              <w:rPr>
                <w:noProof/>
                <w:webHidden/>
              </w:rPr>
              <w:fldChar w:fldCharType="end"/>
            </w:r>
          </w:hyperlink>
        </w:p>
        <w:p w:rsidR="00362052" w:rsidRPr="004A242F" w:rsidRDefault="00B41B09" w:rsidP="005A0F5F">
          <w:pPr>
            <w:pStyle w:val="TOC3"/>
            <w:tabs>
              <w:tab w:val="right" w:leader="dot" w:pos="9062"/>
            </w:tabs>
            <w:spacing w:before="0" w:after="0"/>
            <w:rPr>
              <w:rFonts w:asciiTheme="minorHAnsi" w:eastAsiaTheme="minorEastAsia" w:hAnsiTheme="minorHAnsi" w:cstheme="minorBidi"/>
              <w:noProof/>
              <w:sz w:val="22"/>
              <w:szCs w:val="22"/>
            </w:rPr>
          </w:pPr>
          <w:hyperlink w:anchor="_Toc187425125" w:history="1">
            <w:r w:rsidR="00362052" w:rsidRPr="004A242F">
              <w:rPr>
                <w:rStyle w:val="Hyperlink"/>
                <w:noProof/>
                <w:color w:val="auto"/>
              </w:rPr>
              <w:t>3.1.3. Trang đăng ký</w:t>
            </w:r>
            <w:r w:rsidR="00362052" w:rsidRPr="004A242F">
              <w:rPr>
                <w:noProof/>
                <w:webHidden/>
              </w:rPr>
              <w:tab/>
            </w:r>
            <w:r w:rsidR="00362052" w:rsidRPr="004A242F">
              <w:rPr>
                <w:noProof/>
                <w:webHidden/>
              </w:rPr>
              <w:fldChar w:fldCharType="begin"/>
            </w:r>
            <w:r w:rsidR="00362052" w:rsidRPr="004A242F">
              <w:rPr>
                <w:noProof/>
                <w:webHidden/>
              </w:rPr>
              <w:instrText xml:space="preserve"> PAGEREF _Toc187425125 \h </w:instrText>
            </w:r>
            <w:r w:rsidR="00362052" w:rsidRPr="004A242F">
              <w:rPr>
                <w:noProof/>
                <w:webHidden/>
              </w:rPr>
            </w:r>
            <w:r w:rsidR="00362052" w:rsidRPr="004A242F">
              <w:rPr>
                <w:noProof/>
                <w:webHidden/>
              </w:rPr>
              <w:fldChar w:fldCharType="separate"/>
            </w:r>
            <w:r w:rsidR="00162B26" w:rsidRPr="004A242F">
              <w:rPr>
                <w:noProof/>
                <w:webHidden/>
              </w:rPr>
              <w:t>2</w:t>
            </w:r>
            <w:r w:rsidR="00362052" w:rsidRPr="004A242F">
              <w:rPr>
                <w:noProof/>
                <w:webHidden/>
              </w:rPr>
              <w:fldChar w:fldCharType="end"/>
            </w:r>
          </w:hyperlink>
        </w:p>
        <w:p w:rsidR="00362052" w:rsidRPr="004A242F" w:rsidRDefault="00B41B09" w:rsidP="005A0F5F">
          <w:pPr>
            <w:pStyle w:val="TOC3"/>
            <w:tabs>
              <w:tab w:val="right" w:leader="dot" w:pos="9062"/>
            </w:tabs>
            <w:spacing w:before="0" w:after="0"/>
            <w:rPr>
              <w:rFonts w:asciiTheme="minorHAnsi" w:eastAsiaTheme="minorEastAsia" w:hAnsiTheme="minorHAnsi" w:cstheme="minorBidi"/>
              <w:noProof/>
              <w:sz w:val="22"/>
              <w:szCs w:val="22"/>
            </w:rPr>
          </w:pPr>
          <w:hyperlink w:anchor="_Toc187425126" w:history="1">
            <w:r w:rsidR="00362052" w:rsidRPr="004A242F">
              <w:rPr>
                <w:rStyle w:val="Hyperlink"/>
                <w:noProof/>
                <w:color w:val="auto"/>
              </w:rPr>
              <w:t>3.1.4. Danh mục sản phẩm</w:t>
            </w:r>
            <w:r w:rsidR="00362052" w:rsidRPr="004A242F">
              <w:rPr>
                <w:noProof/>
                <w:webHidden/>
              </w:rPr>
              <w:tab/>
            </w:r>
            <w:r w:rsidR="00362052" w:rsidRPr="004A242F">
              <w:rPr>
                <w:noProof/>
                <w:webHidden/>
              </w:rPr>
              <w:fldChar w:fldCharType="begin"/>
            </w:r>
            <w:r w:rsidR="00362052" w:rsidRPr="004A242F">
              <w:rPr>
                <w:noProof/>
                <w:webHidden/>
              </w:rPr>
              <w:instrText xml:space="preserve"> PAGEREF _Toc187425126 \h </w:instrText>
            </w:r>
            <w:r w:rsidR="00362052" w:rsidRPr="004A242F">
              <w:rPr>
                <w:noProof/>
                <w:webHidden/>
              </w:rPr>
            </w:r>
            <w:r w:rsidR="00362052" w:rsidRPr="004A242F">
              <w:rPr>
                <w:noProof/>
                <w:webHidden/>
              </w:rPr>
              <w:fldChar w:fldCharType="separate"/>
            </w:r>
            <w:r w:rsidR="00162B26" w:rsidRPr="004A242F">
              <w:rPr>
                <w:noProof/>
                <w:webHidden/>
              </w:rPr>
              <w:t>2</w:t>
            </w:r>
            <w:r w:rsidR="00362052" w:rsidRPr="004A242F">
              <w:rPr>
                <w:noProof/>
                <w:webHidden/>
              </w:rPr>
              <w:fldChar w:fldCharType="end"/>
            </w:r>
          </w:hyperlink>
        </w:p>
        <w:p w:rsidR="00362052" w:rsidRPr="004A242F" w:rsidRDefault="00B41B09" w:rsidP="005A0F5F">
          <w:pPr>
            <w:pStyle w:val="TOC3"/>
            <w:tabs>
              <w:tab w:val="right" w:leader="dot" w:pos="9062"/>
            </w:tabs>
            <w:spacing w:before="0" w:after="0"/>
            <w:rPr>
              <w:rFonts w:asciiTheme="minorHAnsi" w:eastAsiaTheme="minorEastAsia" w:hAnsiTheme="minorHAnsi" w:cstheme="minorBidi"/>
              <w:noProof/>
              <w:sz w:val="22"/>
              <w:szCs w:val="22"/>
            </w:rPr>
          </w:pPr>
          <w:hyperlink w:anchor="_Toc187425127" w:history="1">
            <w:r w:rsidR="00362052" w:rsidRPr="004A242F">
              <w:rPr>
                <w:rStyle w:val="Hyperlink"/>
                <w:noProof/>
                <w:color w:val="auto"/>
              </w:rPr>
              <w:t>3.1.5. Sản phẩm nổi bật</w:t>
            </w:r>
            <w:r w:rsidR="00362052" w:rsidRPr="004A242F">
              <w:rPr>
                <w:noProof/>
                <w:webHidden/>
              </w:rPr>
              <w:tab/>
            </w:r>
            <w:r w:rsidR="00362052" w:rsidRPr="004A242F">
              <w:rPr>
                <w:noProof/>
                <w:webHidden/>
              </w:rPr>
              <w:fldChar w:fldCharType="begin"/>
            </w:r>
            <w:r w:rsidR="00362052" w:rsidRPr="004A242F">
              <w:rPr>
                <w:noProof/>
                <w:webHidden/>
              </w:rPr>
              <w:instrText xml:space="preserve"> PAGEREF _Toc187425127 \h </w:instrText>
            </w:r>
            <w:r w:rsidR="00362052" w:rsidRPr="004A242F">
              <w:rPr>
                <w:noProof/>
                <w:webHidden/>
              </w:rPr>
            </w:r>
            <w:r w:rsidR="00362052" w:rsidRPr="004A242F">
              <w:rPr>
                <w:noProof/>
                <w:webHidden/>
              </w:rPr>
              <w:fldChar w:fldCharType="separate"/>
            </w:r>
            <w:r w:rsidR="00162B26" w:rsidRPr="004A242F">
              <w:rPr>
                <w:noProof/>
                <w:webHidden/>
              </w:rPr>
              <w:t>2</w:t>
            </w:r>
            <w:r w:rsidR="00362052" w:rsidRPr="004A242F">
              <w:rPr>
                <w:noProof/>
                <w:webHidden/>
              </w:rPr>
              <w:fldChar w:fldCharType="end"/>
            </w:r>
          </w:hyperlink>
        </w:p>
        <w:p w:rsidR="00362052" w:rsidRPr="004A242F" w:rsidRDefault="00B41B09" w:rsidP="005A0F5F">
          <w:pPr>
            <w:pStyle w:val="TOC3"/>
            <w:tabs>
              <w:tab w:val="right" w:leader="dot" w:pos="9062"/>
            </w:tabs>
            <w:spacing w:before="0" w:after="0"/>
            <w:rPr>
              <w:rFonts w:asciiTheme="minorHAnsi" w:eastAsiaTheme="minorEastAsia" w:hAnsiTheme="minorHAnsi" w:cstheme="minorBidi"/>
              <w:noProof/>
              <w:sz w:val="22"/>
              <w:szCs w:val="22"/>
            </w:rPr>
          </w:pPr>
          <w:hyperlink w:anchor="_Toc187425128" w:history="1">
            <w:r w:rsidR="00362052" w:rsidRPr="004A242F">
              <w:rPr>
                <w:rStyle w:val="Hyperlink"/>
                <w:noProof/>
                <w:color w:val="auto"/>
              </w:rPr>
              <w:t>3.1.6. Trang thông tin chi tiết sản phẩm</w:t>
            </w:r>
            <w:r w:rsidR="00362052" w:rsidRPr="004A242F">
              <w:rPr>
                <w:noProof/>
                <w:webHidden/>
              </w:rPr>
              <w:tab/>
            </w:r>
            <w:r w:rsidR="00362052" w:rsidRPr="004A242F">
              <w:rPr>
                <w:noProof/>
                <w:webHidden/>
              </w:rPr>
              <w:fldChar w:fldCharType="begin"/>
            </w:r>
            <w:r w:rsidR="00362052" w:rsidRPr="004A242F">
              <w:rPr>
                <w:noProof/>
                <w:webHidden/>
              </w:rPr>
              <w:instrText xml:space="preserve"> PAGEREF _Toc187425128 \h </w:instrText>
            </w:r>
            <w:r w:rsidR="00362052" w:rsidRPr="004A242F">
              <w:rPr>
                <w:noProof/>
                <w:webHidden/>
              </w:rPr>
            </w:r>
            <w:r w:rsidR="00362052" w:rsidRPr="004A242F">
              <w:rPr>
                <w:noProof/>
                <w:webHidden/>
              </w:rPr>
              <w:fldChar w:fldCharType="separate"/>
            </w:r>
            <w:r w:rsidR="00162B26" w:rsidRPr="004A242F">
              <w:rPr>
                <w:noProof/>
                <w:webHidden/>
              </w:rPr>
              <w:t>2</w:t>
            </w:r>
            <w:r w:rsidR="00362052" w:rsidRPr="004A242F">
              <w:rPr>
                <w:noProof/>
                <w:webHidden/>
              </w:rPr>
              <w:fldChar w:fldCharType="end"/>
            </w:r>
          </w:hyperlink>
        </w:p>
        <w:p w:rsidR="00362052" w:rsidRPr="004A242F" w:rsidRDefault="00B41B09" w:rsidP="005A0F5F">
          <w:pPr>
            <w:pStyle w:val="TOC3"/>
            <w:tabs>
              <w:tab w:val="right" w:leader="dot" w:pos="9062"/>
            </w:tabs>
            <w:spacing w:before="0" w:after="0"/>
            <w:rPr>
              <w:rFonts w:asciiTheme="minorHAnsi" w:eastAsiaTheme="minorEastAsia" w:hAnsiTheme="minorHAnsi" w:cstheme="minorBidi"/>
              <w:noProof/>
              <w:sz w:val="22"/>
              <w:szCs w:val="22"/>
            </w:rPr>
          </w:pPr>
          <w:hyperlink w:anchor="_Toc187425129" w:history="1">
            <w:r w:rsidR="00362052" w:rsidRPr="004A242F">
              <w:rPr>
                <w:rStyle w:val="Hyperlink"/>
                <w:noProof/>
                <w:color w:val="auto"/>
              </w:rPr>
              <w:t>3.1.7. Mô tả sản phẩm</w:t>
            </w:r>
            <w:r w:rsidR="00362052" w:rsidRPr="004A242F">
              <w:rPr>
                <w:noProof/>
                <w:webHidden/>
              </w:rPr>
              <w:tab/>
            </w:r>
            <w:r w:rsidR="00362052" w:rsidRPr="004A242F">
              <w:rPr>
                <w:noProof/>
                <w:webHidden/>
              </w:rPr>
              <w:fldChar w:fldCharType="begin"/>
            </w:r>
            <w:r w:rsidR="00362052" w:rsidRPr="004A242F">
              <w:rPr>
                <w:noProof/>
                <w:webHidden/>
              </w:rPr>
              <w:instrText xml:space="preserve"> PAGEREF _Toc187425129 \h </w:instrText>
            </w:r>
            <w:r w:rsidR="00362052" w:rsidRPr="004A242F">
              <w:rPr>
                <w:noProof/>
                <w:webHidden/>
              </w:rPr>
            </w:r>
            <w:r w:rsidR="00362052" w:rsidRPr="004A242F">
              <w:rPr>
                <w:noProof/>
                <w:webHidden/>
              </w:rPr>
              <w:fldChar w:fldCharType="separate"/>
            </w:r>
            <w:r w:rsidR="00162B26" w:rsidRPr="004A242F">
              <w:rPr>
                <w:noProof/>
                <w:webHidden/>
              </w:rPr>
              <w:t>2</w:t>
            </w:r>
            <w:r w:rsidR="00362052" w:rsidRPr="004A242F">
              <w:rPr>
                <w:noProof/>
                <w:webHidden/>
              </w:rPr>
              <w:fldChar w:fldCharType="end"/>
            </w:r>
          </w:hyperlink>
        </w:p>
        <w:p w:rsidR="00362052" w:rsidRPr="004A242F" w:rsidRDefault="00B41B09" w:rsidP="005A0F5F">
          <w:pPr>
            <w:pStyle w:val="TOC3"/>
            <w:tabs>
              <w:tab w:val="right" w:leader="dot" w:pos="9062"/>
            </w:tabs>
            <w:spacing w:before="0" w:after="0"/>
            <w:rPr>
              <w:rFonts w:asciiTheme="minorHAnsi" w:eastAsiaTheme="minorEastAsia" w:hAnsiTheme="minorHAnsi" w:cstheme="minorBidi"/>
              <w:noProof/>
              <w:sz w:val="22"/>
              <w:szCs w:val="22"/>
            </w:rPr>
          </w:pPr>
          <w:hyperlink w:anchor="_Toc187425130" w:history="1">
            <w:r w:rsidR="00362052" w:rsidRPr="004A242F">
              <w:rPr>
                <w:rStyle w:val="Hyperlink"/>
                <w:noProof/>
                <w:color w:val="auto"/>
              </w:rPr>
              <w:t>3.1.8. Trang giỏ hàng</w:t>
            </w:r>
            <w:r w:rsidR="00362052" w:rsidRPr="004A242F">
              <w:rPr>
                <w:noProof/>
                <w:webHidden/>
              </w:rPr>
              <w:tab/>
            </w:r>
            <w:r w:rsidR="00362052" w:rsidRPr="004A242F">
              <w:rPr>
                <w:noProof/>
                <w:webHidden/>
              </w:rPr>
              <w:fldChar w:fldCharType="begin"/>
            </w:r>
            <w:r w:rsidR="00362052" w:rsidRPr="004A242F">
              <w:rPr>
                <w:noProof/>
                <w:webHidden/>
              </w:rPr>
              <w:instrText xml:space="preserve"> PAGEREF _Toc187425130 \h </w:instrText>
            </w:r>
            <w:r w:rsidR="00362052" w:rsidRPr="004A242F">
              <w:rPr>
                <w:noProof/>
                <w:webHidden/>
              </w:rPr>
            </w:r>
            <w:r w:rsidR="00362052" w:rsidRPr="004A242F">
              <w:rPr>
                <w:noProof/>
                <w:webHidden/>
              </w:rPr>
              <w:fldChar w:fldCharType="separate"/>
            </w:r>
            <w:r w:rsidR="00162B26" w:rsidRPr="004A242F">
              <w:rPr>
                <w:noProof/>
                <w:webHidden/>
              </w:rPr>
              <w:t>2</w:t>
            </w:r>
            <w:r w:rsidR="00362052" w:rsidRPr="004A242F">
              <w:rPr>
                <w:noProof/>
                <w:webHidden/>
              </w:rPr>
              <w:fldChar w:fldCharType="end"/>
            </w:r>
          </w:hyperlink>
        </w:p>
        <w:p w:rsidR="00362052" w:rsidRPr="004A242F" w:rsidRDefault="00B41B09" w:rsidP="005A0F5F">
          <w:pPr>
            <w:pStyle w:val="TOC3"/>
            <w:tabs>
              <w:tab w:val="right" w:leader="dot" w:pos="9062"/>
            </w:tabs>
            <w:spacing w:before="0" w:after="0"/>
            <w:rPr>
              <w:rFonts w:asciiTheme="minorHAnsi" w:eastAsiaTheme="minorEastAsia" w:hAnsiTheme="minorHAnsi" w:cstheme="minorBidi"/>
              <w:noProof/>
              <w:sz w:val="22"/>
              <w:szCs w:val="22"/>
            </w:rPr>
          </w:pPr>
          <w:hyperlink w:anchor="_Toc187425131" w:history="1">
            <w:r w:rsidR="00362052" w:rsidRPr="004A242F">
              <w:rPr>
                <w:rStyle w:val="Hyperlink"/>
                <w:noProof/>
                <w:color w:val="auto"/>
              </w:rPr>
              <w:t>3.1.9. Trang thanh toán</w:t>
            </w:r>
            <w:r w:rsidR="00362052" w:rsidRPr="004A242F">
              <w:rPr>
                <w:noProof/>
                <w:webHidden/>
              </w:rPr>
              <w:tab/>
            </w:r>
            <w:r w:rsidR="00362052" w:rsidRPr="004A242F">
              <w:rPr>
                <w:noProof/>
                <w:webHidden/>
              </w:rPr>
              <w:fldChar w:fldCharType="begin"/>
            </w:r>
            <w:r w:rsidR="00362052" w:rsidRPr="004A242F">
              <w:rPr>
                <w:noProof/>
                <w:webHidden/>
              </w:rPr>
              <w:instrText xml:space="preserve"> PAGEREF _Toc187425131 \h </w:instrText>
            </w:r>
            <w:r w:rsidR="00362052" w:rsidRPr="004A242F">
              <w:rPr>
                <w:noProof/>
                <w:webHidden/>
              </w:rPr>
            </w:r>
            <w:r w:rsidR="00362052" w:rsidRPr="004A242F">
              <w:rPr>
                <w:noProof/>
                <w:webHidden/>
              </w:rPr>
              <w:fldChar w:fldCharType="separate"/>
            </w:r>
            <w:r w:rsidR="00162B26" w:rsidRPr="004A242F">
              <w:rPr>
                <w:noProof/>
                <w:webHidden/>
              </w:rPr>
              <w:t>2</w:t>
            </w:r>
            <w:r w:rsidR="00362052" w:rsidRPr="004A242F">
              <w:rPr>
                <w:noProof/>
                <w:webHidden/>
              </w:rPr>
              <w:fldChar w:fldCharType="end"/>
            </w:r>
          </w:hyperlink>
        </w:p>
        <w:p w:rsidR="00362052" w:rsidRPr="004A242F" w:rsidRDefault="00B41B09" w:rsidP="005A0F5F">
          <w:pPr>
            <w:pStyle w:val="TOC3"/>
            <w:tabs>
              <w:tab w:val="right" w:leader="dot" w:pos="9062"/>
            </w:tabs>
            <w:spacing w:before="0" w:after="0"/>
            <w:rPr>
              <w:rFonts w:asciiTheme="minorHAnsi" w:eastAsiaTheme="minorEastAsia" w:hAnsiTheme="minorHAnsi" w:cstheme="minorBidi"/>
              <w:noProof/>
              <w:sz w:val="22"/>
              <w:szCs w:val="22"/>
            </w:rPr>
          </w:pPr>
          <w:hyperlink w:anchor="_Toc187425132" w:history="1">
            <w:r w:rsidR="00362052" w:rsidRPr="004A242F">
              <w:rPr>
                <w:rStyle w:val="Hyperlink"/>
                <w:noProof/>
                <w:color w:val="auto"/>
              </w:rPr>
              <w:t>3.1.10. Trang hồ sơ cá nhân của khách hàng</w:t>
            </w:r>
            <w:r w:rsidR="00362052" w:rsidRPr="004A242F">
              <w:rPr>
                <w:noProof/>
                <w:webHidden/>
              </w:rPr>
              <w:tab/>
            </w:r>
            <w:r w:rsidR="00362052" w:rsidRPr="004A242F">
              <w:rPr>
                <w:noProof/>
                <w:webHidden/>
              </w:rPr>
              <w:fldChar w:fldCharType="begin"/>
            </w:r>
            <w:r w:rsidR="00362052" w:rsidRPr="004A242F">
              <w:rPr>
                <w:noProof/>
                <w:webHidden/>
              </w:rPr>
              <w:instrText xml:space="preserve"> PAGEREF _Toc187425132 \h </w:instrText>
            </w:r>
            <w:r w:rsidR="00362052" w:rsidRPr="004A242F">
              <w:rPr>
                <w:noProof/>
                <w:webHidden/>
              </w:rPr>
            </w:r>
            <w:r w:rsidR="00362052" w:rsidRPr="004A242F">
              <w:rPr>
                <w:noProof/>
                <w:webHidden/>
              </w:rPr>
              <w:fldChar w:fldCharType="separate"/>
            </w:r>
            <w:r w:rsidR="00162B26" w:rsidRPr="004A242F">
              <w:rPr>
                <w:noProof/>
                <w:webHidden/>
              </w:rPr>
              <w:t>2</w:t>
            </w:r>
            <w:r w:rsidR="00362052" w:rsidRPr="004A242F">
              <w:rPr>
                <w:noProof/>
                <w:webHidden/>
              </w:rPr>
              <w:fldChar w:fldCharType="end"/>
            </w:r>
          </w:hyperlink>
        </w:p>
        <w:p w:rsidR="00362052" w:rsidRPr="004A242F" w:rsidRDefault="00B41B09" w:rsidP="005A0F5F">
          <w:pPr>
            <w:pStyle w:val="TOC3"/>
            <w:tabs>
              <w:tab w:val="right" w:leader="dot" w:pos="9062"/>
            </w:tabs>
            <w:spacing w:before="0" w:after="0"/>
            <w:rPr>
              <w:rFonts w:asciiTheme="minorHAnsi" w:eastAsiaTheme="minorEastAsia" w:hAnsiTheme="minorHAnsi" w:cstheme="minorBidi"/>
              <w:noProof/>
              <w:sz w:val="22"/>
              <w:szCs w:val="22"/>
            </w:rPr>
          </w:pPr>
          <w:hyperlink w:anchor="_Toc187425133" w:history="1">
            <w:r w:rsidR="00362052" w:rsidRPr="004A242F">
              <w:rPr>
                <w:rStyle w:val="Hyperlink"/>
                <w:noProof/>
                <w:color w:val="auto"/>
              </w:rPr>
              <w:t>3.1.11. Trang lịch sử đơn hàng</w:t>
            </w:r>
            <w:r w:rsidR="00362052" w:rsidRPr="004A242F">
              <w:rPr>
                <w:noProof/>
                <w:webHidden/>
              </w:rPr>
              <w:tab/>
            </w:r>
            <w:r w:rsidR="00362052" w:rsidRPr="004A242F">
              <w:rPr>
                <w:noProof/>
                <w:webHidden/>
              </w:rPr>
              <w:fldChar w:fldCharType="begin"/>
            </w:r>
            <w:r w:rsidR="00362052" w:rsidRPr="004A242F">
              <w:rPr>
                <w:noProof/>
                <w:webHidden/>
              </w:rPr>
              <w:instrText xml:space="preserve"> PAGEREF _Toc187425133 \h </w:instrText>
            </w:r>
            <w:r w:rsidR="00362052" w:rsidRPr="004A242F">
              <w:rPr>
                <w:noProof/>
                <w:webHidden/>
              </w:rPr>
            </w:r>
            <w:r w:rsidR="00362052" w:rsidRPr="004A242F">
              <w:rPr>
                <w:noProof/>
                <w:webHidden/>
              </w:rPr>
              <w:fldChar w:fldCharType="separate"/>
            </w:r>
            <w:r w:rsidR="00162B26" w:rsidRPr="004A242F">
              <w:rPr>
                <w:noProof/>
                <w:webHidden/>
              </w:rPr>
              <w:t>2</w:t>
            </w:r>
            <w:r w:rsidR="00362052" w:rsidRPr="004A242F">
              <w:rPr>
                <w:noProof/>
                <w:webHidden/>
              </w:rPr>
              <w:fldChar w:fldCharType="end"/>
            </w:r>
          </w:hyperlink>
        </w:p>
        <w:p w:rsidR="00362052" w:rsidRPr="004A242F" w:rsidRDefault="00B41B09" w:rsidP="005A0F5F">
          <w:pPr>
            <w:pStyle w:val="TOC3"/>
            <w:tabs>
              <w:tab w:val="right" w:leader="dot" w:pos="9062"/>
            </w:tabs>
            <w:spacing w:before="0" w:after="0"/>
            <w:rPr>
              <w:rFonts w:asciiTheme="minorHAnsi" w:eastAsiaTheme="minorEastAsia" w:hAnsiTheme="minorHAnsi" w:cstheme="minorBidi"/>
              <w:noProof/>
              <w:sz w:val="22"/>
              <w:szCs w:val="22"/>
            </w:rPr>
          </w:pPr>
          <w:hyperlink w:anchor="_Toc187425134" w:history="1">
            <w:r w:rsidR="00362052" w:rsidRPr="004A242F">
              <w:rPr>
                <w:rStyle w:val="Hyperlink"/>
                <w:noProof/>
                <w:color w:val="auto"/>
              </w:rPr>
              <w:t>3.1.12. Trang quản trị của admin</w:t>
            </w:r>
            <w:r w:rsidR="00362052" w:rsidRPr="004A242F">
              <w:rPr>
                <w:noProof/>
                <w:webHidden/>
              </w:rPr>
              <w:tab/>
            </w:r>
            <w:r w:rsidR="00362052" w:rsidRPr="004A242F">
              <w:rPr>
                <w:noProof/>
                <w:webHidden/>
              </w:rPr>
              <w:fldChar w:fldCharType="begin"/>
            </w:r>
            <w:r w:rsidR="00362052" w:rsidRPr="004A242F">
              <w:rPr>
                <w:noProof/>
                <w:webHidden/>
              </w:rPr>
              <w:instrText xml:space="preserve"> PAGEREF _Toc187425134 \h </w:instrText>
            </w:r>
            <w:r w:rsidR="00362052" w:rsidRPr="004A242F">
              <w:rPr>
                <w:noProof/>
                <w:webHidden/>
              </w:rPr>
            </w:r>
            <w:r w:rsidR="00362052" w:rsidRPr="004A242F">
              <w:rPr>
                <w:noProof/>
                <w:webHidden/>
              </w:rPr>
              <w:fldChar w:fldCharType="separate"/>
            </w:r>
            <w:r w:rsidR="00162B26" w:rsidRPr="004A242F">
              <w:rPr>
                <w:noProof/>
                <w:webHidden/>
              </w:rPr>
              <w:t>2</w:t>
            </w:r>
            <w:r w:rsidR="00362052" w:rsidRPr="004A242F">
              <w:rPr>
                <w:noProof/>
                <w:webHidden/>
              </w:rPr>
              <w:fldChar w:fldCharType="end"/>
            </w:r>
          </w:hyperlink>
        </w:p>
        <w:p w:rsidR="00362052" w:rsidRPr="004A242F" w:rsidRDefault="00B41B09" w:rsidP="005A0F5F">
          <w:pPr>
            <w:pStyle w:val="TOC3"/>
            <w:tabs>
              <w:tab w:val="right" w:leader="dot" w:pos="9062"/>
            </w:tabs>
            <w:spacing w:before="0" w:after="0"/>
            <w:rPr>
              <w:rFonts w:asciiTheme="minorHAnsi" w:eastAsiaTheme="minorEastAsia" w:hAnsiTheme="minorHAnsi" w:cstheme="minorBidi"/>
              <w:noProof/>
              <w:sz w:val="22"/>
              <w:szCs w:val="22"/>
            </w:rPr>
          </w:pPr>
          <w:hyperlink w:anchor="_Toc187425135" w:history="1">
            <w:r w:rsidR="00362052" w:rsidRPr="004A242F">
              <w:rPr>
                <w:rStyle w:val="Hyperlink"/>
                <w:noProof/>
                <w:color w:val="auto"/>
              </w:rPr>
              <w:t>3.1.13. Trang hồ sơ cá nhân của admin</w:t>
            </w:r>
            <w:r w:rsidR="00362052" w:rsidRPr="004A242F">
              <w:rPr>
                <w:noProof/>
                <w:webHidden/>
              </w:rPr>
              <w:tab/>
            </w:r>
            <w:r w:rsidR="00362052" w:rsidRPr="004A242F">
              <w:rPr>
                <w:noProof/>
                <w:webHidden/>
              </w:rPr>
              <w:fldChar w:fldCharType="begin"/>
            </w:r>
            <w:r w:rsidR="00362052" w:rsidRPr="004A242F">
              <w:rPr>
                <w:noProof/>
                <w:webHidden/>
              </w:rPr>
              <w:instrText xml:space="preserve"> PAGEREF _Toc187425135 \h </w:instrText>
            </w:r>
            <w:r w:rsidR="00362052" w:rsidRPr="004A242F">
              <w:rPr>
                <w:noProof/>
                <w:webHidden/>
              </w:rPr>
            </w:r>
            <w:r w:rsidR="00362052" w:rsidRPr="004A242F">
              <w:rPr>
                <w:noProof/>
                <w:webHidden/>
              </w:rPr>
              <w:fldChar w:fldCharType="separate"/>
            </w:r>
            <w:r w:rsidR="00162B26" w:rsidRPr="004A242F">
              <w:rPr>
                <w:noProof/>
                <w:webHidden/>
              </w:rPr>
              <w:t>2</w:t>
            </w:r>
            <w:r w:rsidR="00362052" w:rsidRPr="004A242F">
              <w:rPr>
                <w:noProof/>
                <w:webHidden/>
              </w:rPr>
              <w:fldChar w:fldCharType="end"/>
            </w:r>
          </w:hyperlink>
        </w:p>
        <w:p w:rsidR="00362052" w:rsidRPr="004A242F" w:rsidRDefault="00B41B09" w:rsidP="005A0F5F">
          <w:pPr>
            <w:pStyle w:val="TOC3"/>
            <w:tabs>
              <w:tab w:val="right" w:leader="dot" w:pos="9062"/>
            </w:tabs>
            <w:spacing w:before="0" w:after="0"/>
            <w:rPr>
              <w:rFonts w:asciiTheme="minorHAnsi" w:eastAsiaTheme="minorEastAsia" w:hAnsiTheme="minorHAnsi" w:cstheme="minorBidi"/>
              <w:noProof/>
              <w:sz w:val="22"/>
              <w:szCs w:val="22"/>
            </w:rPr>
          </w:pPr>
          <w:hyperlink w:anchor="_Toc187425136" w:history="1">
            <w:r w:rsidR="00362052" w:rsidRPr="004A242F">
              <w:rPr>
                <w:rStyle w:val="Hyperlink"/>
                <w:noProof/>
                <w:color w:val="auto"/>
              </w:rPr>
              <w:t>3.1.14. Trang quản lý sản phẩm</w:t>
            </w:r>
            <w:r w:rsidR="00362052" w:rsidRPr="004A242F">
              <w:rPr>
                <w:noProof/>
                <w:webHidden/>
              </w:rPr>
              <w:tab/>
            </w:r>
            <w:r w:rsidR="00362052" w:rsidRPr="004A242F">
              <w:rPr>
                <w:noProof/>
                <w:webHidden/>
              </w:rPr>
              <w:fldChar w:fldCharType="begin"/>
            </w:r>
            <w:r w:rsidR="00362052" w:rsidRPr="004A242F">
              <w:rPr>
                <w:noProof/>
                <w:webHidden/>
              </w:rPr>
              <w:instrText xml:space="preserve"> PAGEREF _Toc187425136 \h </w:instrText>
            </w:r>
            <w:r w:rsidR="00362052" w:rsidRPr="004A242F">
              <w:rPr>
                <w:noProof/>
                <w:webHidden/>
              </w:rPr>
            </w:r>
            <w:r w:rsidR="00362052" w:rsidRPr="004A242F">
              <w:rPr>
                <w:noProof/>
                <w:webHidden/>
              </w:rPr>
              <w:fldChar w:fldCharType="separate"/>
            </w:r>
            <w:r w:rsidR="00162B26" w:rsidRPr="004A242F">
              <w:rPr>
                <w:noProof/>
                <w:webHidden/>
              </w:rPr>
              <w:t>2</w:t>
            </w:r>
            <w:r w:rsidR="00362052" w:rsidRPr="004A242F">
              <w:rPr>
                <w:noProof/>
                <w:webHidden/>
              </w:rPr>
              <w:fldChar w:fldCharType="end"/>
            </w:r>
          </w:hyperlink>
        </w:p>
        <w:p w:rsidR="00362052" w:rsidRPr="004A242F" w:rsidRDefault="00B41B09" w:rsidP="005A0F5F">
          <w:pPr>
            <w:pStyle w:val="TOC3"/>
            <w:tabs>
              <w:tab w:val="right" w:leader="dot" w:pos="9062"/>
            </w:tabs>
            <w:spacing w:before="0" w:after="0"/>
            <w:rPr>
              <w:rFonts w:asciiTheme="minorHAnsi" w:eastAsiaTheme="minorEastAsia" w:hAnsiTheme="minorHAnsi" w:cstheme="minorBidi"/>
              <w:noProof/>
              <w:sz w:val="22"/>
              <w:szCs w:val="22"/>
            </w:rPr>
          </w:pPr>
          <w:hyperlink w:anchor="_Toc187425137" w:history="1">
            <w:r w:rsidR="00362052" w:rsidRPr="004A242F">
              <w:rPr>
                <w:rStyle w:val="Hyperlink"/>
                <w:noProof/>
                <w:color w:val="auto"/>
              </w:rPr>
              <w:t>3.1.15. Trang quản lý đơn hàng</w:t>
            </w:r>
            <w:r w:rsidR="00362052" w:rsidRPr="004A242F">
              <w:rPr>
                <w:noProof/>
                <w:webHidden/>
              </w:rPr>
              <w:tab/>
            </w:r>
            <w:r w:rsidR="00362052" w:rsidRPr="004A242F">
              <w:rPr>
                <w:noProof/>
                <w:webHidden/>
              </w:rPr>
              <w:fldChar w:fldCharType="begin"/>
            </w:r>
            <w:r w:rsidR="00362052" w:rsidRPr="004A242F">
              <w:rPr>
                <w:noProof/>
                <w:webHidden/>
              </w:rPr>
              <w:instrText xml:space="preserve"> PAGEREF _Toc187425137 \h </w:instrText>
            </w:r>
            <w:r w:rsidR="00362052" w:rsidRPr="004A242F">
              <w:rPr>
                <w:noProof/>
                <w:webHidden/>
              </w:rPr>
            </w:r>
            <w:r w:rsidR="00362052" w:rsidRPr="004A242F">
              <w:rPr>
                <w:noProof/>
                <w:webHidden/>
              </w:rPr>
              <w:fldChar w:fldCharType="separate"/>
            </w:r>
            <w:r w:rsidR="00162B26" w:rsidRPr="004A242F">
              <w:rPr>
                <w:noProof/>
                <w:webHidden/>
              </w:rPr>
              <w:t>2</w:t>
            </w:r>
            <w:r w:rsidR="00362052" w:rsidRPr="004A242F">
              <w:rPr>
                <w:noProof/>
                <w:webHidden/>
              </w:rPr>
              <w:fldChar w:fldCharType="end"/>
            </w:r>
          </w:hyperlink>
        </w:p>
        <w:p w:rsidR="00362052" w:rsidRPr="004A242F" w:rsidRDefault="00B41B09" w:rsidP="005A0F5F">
          <w:pPr>
            <w:pStyle w:val="TOC3"/>
            <w:tabs>
              <w:tab w:val="right" w:leader="dot" w:pos="9062"/>
            </w:tabs>
            <w:spacing w:before="0" w:after="0"/>
            <w:rPr>
              <w:rFonts w:asciiTheme="minorHAnsi" w:eastAsiaTheme="minorEastAsia" w:hAnsiTheme="minorHAnsi" w:cstheme="minorBidi"/>
              <w:noProof/>
              <w:sz w:val="22"/>
              <w:szCs w:val="22"/>
            </w:rPr>
          </w:pPr>
          <w:hyperlink w:anchor="_Toc187425138" w:history="1">
            <w:r w:rsidR="00362052" w:rsidRPr="004A242F">
              <w:rPr>
                <w:rStyle w:val="Hyperlink"/>
                <w:noProof/>
                <w:color w:val="auto"/>
              </w:rPr>
              <w:t>3.1.16. Trang quản lý người dùng</w:t>
            </w:r>
            <w:r w:rsidR="00362052" w:rsidRPr="004A242F">
              <w:rPr>
                <w:noProof/>
                <w:webHidden/>
              </w:rPr>
              <w:tab/>
            </w:r>
            <w:r w:rsidR="00362052" w:rsidRPr="004A242F">
              <w:rPr>
                <w:noProof/>
                <w:webHidden/>
              </w:rPr>
              <w:fldChar w:fldCharType="begin"/>
            </w:r>
            <w:r w:rsidR="00362052" w:rsidRPr="004A242F">
              <w:rPr>
                <w:noProof/>
                <w:webHidden/>
              </w:rPr>
              <w:instrText xml:space="preserve"> PAGEREF _Toc187425138 \h </w:instrText>
            </w:r>
            <w:r w:rsidR="00362052" w:rsidRPr="004A242F">
              <w:rPr>
                <w:noProof/>
                <w:webHidden/>
              </w:rPr>
            </w:r>
            <w:r w:rsidR="00362052" w:rsidRPr="004A242F">
              <w:rPr>
                <w:noProof/>
                <w:webHidden/>
              </w:rPr>
              <w:fldChar w:fldCharType="separate"/>
            </w:r>
            <w:r w:rsidR="00162B26" w:rsidRPr="004A242F">
              <w:rPr>
                <w:noProof/>
                <w:webHidden/>
              </w:rPr>
              <w:t>2</w:t>
            </w:r>
            <w:r w:rsidR="00362052" w:rsidRPr="004A242F">
              <w:rPr>
                <w:noProof/>
                <w:webHidden/>
              </w:rPr>
              <w:fldChar w:fldCharType="end"/>
            </w:r>
          </w:hyperlink>
        </w:p>
        <w:p w:rsidR="00362052" w:rsidRPr="004A242F" w:rsidRDefault="00B41B09" w:rsidP="005A0F5F">
          <w:pPr>
            <w:pStyle w:val="TOC3"/>
            <w:tabs>
              <w:tab w:val="right" w:leader="dot" w:pos="9062"/>
            </w:tabs>
            <w:spacing w:before="0" w:after="0"/>
            <w:rPr>
              <w:rFonts w:asciiTheme="minorHAnsi" w:eastAsiaTheme="minorEastAsia" w:hAnsiTheme="minorHAnsi" w:cstheme="minorBidi"/>
              <w:noProof/>
              <w:sz w:val="22"/>
              <w:szCs w:val="22"/>
            </w:rPr>
          </w:pPr>
          <w:hyperlink w:anchor="_Toc187425139" w:history="1">
            <w:r w:rsidR="00362052" w:rsidRPr="004A242F">
              <w:rPr>
                <w:rStyle w:val="Hyperlink"/>
                <w:noProof/>
                <w:color w:val="auto"/>
              </w:rPr>
              <w:t>3.1.17. Trang quản lý danh mục sản phẩm</w:t>
            </w:r>
            <w:r w:rsidR="00362052" w:rsidRPr="004A242F">
              <w:rPr>
                <w:noProof/>
                <w:webHidden/>
              </w:rPr>
              <w:tab/>
            </w:r>
            <w:r w:rsidR="00362052" w:rsidRPr="004A242F">
              <w:rPr>
                <w:noProof/>
                <w:webHidden/>
              </w:rPr>
              <w:fldChar w:fldCharType="begin"/>
            </w:r>
            <w:r w:rsidR="00362052" w:rsidRPr="004A242F">
              <w:rPr>
                <w:noProof/>
                <w:webHidden/>
              </w:rPr>
              <w:instrText xml:space="preserve"> PAGEREF _Toc187425139 \h </w:instrText>
            </w:r>
            <w:r w:rsidR="00362052" w:rsidRPr="004A242F">
              <w:rPr>
                <w:noProof/>
                <w:webHidden/>
              </w:rPr>
            </w:r>
            <w:r w:rsidR="00362052" w:rsidRPr="004A242F">
              <w:rPr>
                <w:noProof/>
                <w:webHidden/>
              </w:rPr>
              <w:fldChar w:fldCharType="separate"/>
            </w:r>
            <w:r w:rsidR="00162B26" w:rsidRPr="004A242F">
              <w:rPr>
                <w:noProof/>
                <w:webHidden/>
              </w:rPr>
              <w:t>2</w:t>
            </w:r>
            <w:r w:rsidR="00362052" w:rsidRPr="004A242F">
              <w:rPr>
                <w:noProof/>
                <w:webHidden/>
              </w:rPr>
              <w:fldChar w:fldCharType="end"/>
            </w:r>
          </w:hyperlink>
        </w:p>
        <w:p w:rsidR="00362052" w:rsidRPr="004A242F" w:rsidRDefault="00B41B09" w:rsidP="005A0F5F">
          <w:pPr>
            <w:pStyle w:val="TOC1"/>
            <w:tabs>
              <w:tab w:val="right" w:leader="dot" w:pos="9062"/>
            </w:tabs>
            <w:spacing w:before="0" w:after="0"/>
            <w:rPr>
              <w:rFonts w:asciiTheme="minorHAnsi" w:eastAsiaTheme="minorEastAsia" w:hAnsiTheme="minorHAnsi" w:cstheme="minorBidi"/>
              <w:noProof/>
              <w:sz w:val="22"/>
              <w:szCs w:val="22"/>
            </w:rPr>
          </w:pPr>
          <w:hyperlink w:anchor="_Toc187425140" w:history="1">
            <w:r w:rsidR="00362052" w:rsidRPr="004A242F">
              <w:rPr>
                <w:rStyle w:val="Hyperlink"/>
                <w:noProof/>
                <w:color w:val="auto"/>
              </w:rPr>
              <w:t>Phần 4: KẾT LUẬN VÀ HƯỚNG PHÁT TRIỂN</w:t>
            </w:r>
            <w:r w:rsidR="00362052" w:rsidRPr="004A242F">
              <w:rPr>
                <w:noProof/>
                <w:webHidden/>
              </w:rPr>
              <w:tab/>
            </w:r>
            <w:r w:rsidR="00362052" w:rsidRPr="004A242F">
              <w:rPr>
                <w:noProof/>
                <w:webHidden/>
              </w:rPr>
              <w:fldChar w:fldCharType="begin"/>
            </w:r>
            <w:r w:rsidR="00362052" w:rsidRPr="004A242F">
              <w:rPr>
                <w:noProof/>
                <w:webHidden/>
              </w:rPr>
              <w:instrText xml:space="preserve"> PAGEREF _Toc187425140 \h </w:instrText>
            </w:r>
            <w:r w:rsidR="00362052" w:rsidRPr="004A242F">
              <w:rPr>
                <w:noProof/>
                <w:webHidden/>
              </w:rPr>
            </w:r>
            <w:r w:rsidR="00362052" w:rsidRPr="004A242F">
              <w:rPr>
                <w:noProof/>
                <w:webHidden/>
              </w:rPr>
              <w:fldChar w:fldCharType="separate"/>
            </w:r>
            <w:r w:rsidR="00162B26" w:rsidRPr="004A242F">
              <w:rPr>
                <w:noProof/>
                <w:webHidden/>
              </w:rPr>
              <w:t>2</w:t>
            </w:r>
            <w:r w:rsidR="00362052" w:rsidRPr="004A242F">
              <w:rPr>
                <w:noProof/>
                <w:webHidden/>
              </w:rPr>
              <w:fldChar w:fldCharType="end"/>
            </w:r>
          </w:hyperlink>
        </w:p>
        <w:p w:rsidR="00362052" w:rsidRPr="004A242F" w:rsidRDefault="00B41B09" w:rsidP="005A0F5F">
          <w:pPr>
            <w:pStyle w:val="TOC2"/>
            <w:tabs>
              <w:tab w:val="right" w:leader="dot" w:pos="9062"/>
            </w:tabs>
            <w:spacing w:before="0" w:after="0"/>
            <w:rPr>
              <w:rFonts w:asciiTheme="minorHAnsi" w:eastAsiaTheme="minorEastAsia" w:hAnsiTheme="minorHAnsi" w:cstheme="minorBidi"/>
              <w:noProof/>
              <w:sz w:val="22"/>
              <w:szCs w:val="22"/>
            </w:rPr>
          </w:pPr>
          <w:hyperlink w:anchor="_Toc187425141" w:history="1">
            <w:r w:rsidR="00362052" w:rsidRPr="004A242F">
              <w:rPr>
                <w:rStyle w:val="Hyperlink"/>
                <w:noProof/>
                <w:color w:val="auto"/>
              </w:rPr>
              <w:t>4.1. Kết quả đạt được</w:t>
            </w:r>
            <w:r w:rsidR="00362052" w:rsidRPr="004A242F">
              <w:rPr>
                <w:noProof/>
                <w:webHidden/>
              </w:rPr>
              <w:tab/>
            </w:r>
            <w:r w:rsidR="00362052" w:rsidRPr="004A242F">
              <w:rPr>
                <w:noProof/>
                <w:webHidden/>
              </w:rPr>
              <w:fldChar w:fldCharType="begin"/>
            </w:r>
            <w:r w:rsidR="00362052" w:rsidRPr="004A242F">
              <w:rPr>
                <w:noProof/>
                <w:webHidden/>
              </w:rPr>
              <w:instrText xml:space="preserve"> PAGEREF _Toc187425141 \h </w:instrText>
            </w:r>
            <w:r w:rsidR="00362052" w:rsidRPr="004A242F">
              <w:rPr>
                <w:noProof/>
                <w:webHidden/>
              </w:rPr>
            </w:r>
            <w:r w:rsidR="00362052" w:rsidRPr="004A242F">
              <w:rPr>
                <w:noProof/>
                <w:webHidden/>
              </w:rPr>
              <w:fldChar w:fldCharType="separate"/>
            </w:r>
            <w:r w:rsidR="00162B26" w:rsidRPr="004A242F">
              <w:rPr>
                <w:noProof/>
                <w:webHidden/>
              </w:rPr>
              <w:t>2</w:t>
            </w:r>
            <w:r w:rsidR="00362052" w:rsidRPr="004A242F">
              <w:rPr>
                <w:noProof/>
                <w:webHidden/>
              </w:rPr>
              <w:fldChar w:fldCharType="end"/>
            </w:r>
          </w:hyperlink>
        </w:p>
        <w:p w:rsidR="00362052" w:rsidRPr="004A242F" w:rsidRDefault="00B41B09" w:rsidP="005A0F5F">
          <w:pPr>
            <w:pStyle w:val="TOC2"/>
            <w:tabs>
              <w:tab w:val="right" w:leader="dot" w:pos="9062"/>
            </w:tabs>
            <w:spacing w:before="0" w:after="0"/>
            <w:rPr>
              <w:rFonts w:asciiTheme="minorHAnsi" w:eastAsiaTheme="minorEastAsia" w:hAnsiTheme="minorHAnsi" w:cstheme="minorBidi"/>
              <w:noProof/>
              <w:sz w:val="22"/>
              <w:szCs w:val="22"/>
            </w:rPr>
          </w:pPr>
          <w:hyperlink w:anchor="_Toc187425142" w:history="1">
            <w:r w:rsidR="00362052" w:rsidRPr="004A242F">
              <w:rPr>
                <w:rStyle w:val="Hyperlink"/>
                <w:noProof/>
                <w:color w:val="auto"/>
              </w:rPr>
              <w:t>4.2. Ưu nhược điểm</w:t>
            </w:r>
            <w:r w:rsidR="00362052" w:rsidRPr="004A242F">
              <w:rPr>
                <w:noProof/>
                <w:webHidden/>
              </w:rPr>
              <w:tab/>
            </w:r>
            <w:r w:rsidR="00362052" w:rsidRPr="004A242F">
              <w:rPr>
                <w:noProof/>
                <w:webHidden/>
              </w:rPr>
              <w:fldChar w:fldCharType="begin"/>
            </w:r>
            <w:r w:rsidR="00362052" w:rsidRPr="004A242F">
              <w:rPr>
                <w:noProof/>
                <w:webHidden/>
              </w:rPr>
              <w:instrText xml:space="preserve"> PAGEREF _Toc187425142 \h </w:instrText>
            </w:r>
            <w:r w:rsidR="00362052" w:rsidRPr="004A242F">
              <w:rPr>
                <w:noProof/>
                <w:webHidden/>
              </w:rPr>
            </w:r>
            <w:r w:rsidR="00362052" w:rsidRPr="004A242F">
              <w:rPr>
                <w:noProof/>
                <w:webHidden/>
              </w:rPr>
              <w:fldChar w:fldCharType="separate"/>
            </w:r>
            <w:r w:rsidR="00162B26" w:rsidRPr="004A242F">
              <w:rPr>
                <w:noProof/>
                <w:webHidden/>
              </w:rPr>
              <w:t>2</w:t>
            </w:r>
            <w:r w:rsidR="00362052" w:rsidRPr="004A242F">
              <w:rPr>
                <w:noProof/>
                <w:webHidden/>
              </w:rPr>
              <w:fldChar w:fldCharType="end"/>
            </w:r>
          </w:hyperlink>
        </w:p>
        <w:p w:rsidR="00362052" w:rsidRPr="004A242F" w:rsidRDefault="00B41B09" w:rsidP="005A0F5F">
          <w:pPr>
            <w:pStyle w:val="TOC2"/>
            <w:tabs>
              <w:tab w:val="right" w:leader="dot" w:pos="9062"/>
            </w:tabs>
            <w:spacing w:before="0" w:after="0"/>
            <w:rPr>
              <w:rFonts w:asciiTheme="minorHAnsi" w:eastAsiaTheme="minorEastAsia" w:hAnsiTheme="minorHAnsi" w:cstheme="minorBidi"/>
              <w:noProof/>
              <w:sz w:val="22"/>
              <w:szCs w:val="22"/>
            </w:rPr>
          </w:pPr>
          <w:hyperlink w:anchor="_Toc187425143" w:history="1">
            <w:r w:rsidR="00362052" w:rsidRPr="004A242F">
              <w:rPr>
                <w:rStyle w:val="Hyperlink"/>
                <w:noProof/>
                <w:color w:val="auto"/>
              </w:rPr>
              <w:t>4.3. Hướng phát triển</w:t>
            </w:r>
            <w:r w:rsidR="00362052" w:rsidRPr="004A242F">
              <w:rPr>
                <w:noProof/>
                <w:webHidden/>
              </w:rPr>
              <w:tab/>
            </w:r>
            <w:r w:rsidR="00362052" w:rsidRPr="004A242F">
              <w:rPr>
                <w:noProof/>
                <w:webHidden/>
              </w:rPr>
              <w:fldChar w:fldCharType="begin"/>
            </w:r>
            <w:r w:rsidR="00362052" w:rsidRPr="004A242F">
              <w:rPr>
                <w:noProof/>
                <w:webHidden/>
              </w:rPr>
              <w:instrText xml:space="preserve"> PAGEREF _Toc187425143 \h </w:instrText>
            </w:r>
            <w:r w:rsidR="00362052" w:rsidRPr="004A242F">
              <w:rPr>
                <w:noProof/>
                <w:webHidden/>
              </w:rPr>
            </w:r>
            <w:r w:rsidR="00362052" w:rsidRPr="004A242F">
              <w:rPr>
                <w:noProof/>
                <w:webHidden/>
              </w:rPr>
              <w:fldChar w:fldCharType="separate"/>
            </w:r>
            <w:r w:rsidR="00162B26" w:rsidRPr="004A242F">
              <w:rPr>
                <w:noProof/>
                <w:webHidden/>
              </w:rPr>
              <w:t>2</w:t>
            </w:r>
            <w:r w:rsidR="00362052" w:rsidRPr="004A242F">
              <w:rPr>
                <w:noProof/>
                <w:webHidden/>
              </w:rPr>
              <w:fldChar w:fldCharType="end"/>
            </w:r>
          </w:hyperlink>
        </w:p>
        <w:p w:rsidR="00362052" w:rsidRPr="004A242F" w:rsidRDefault="00B41B09" w:rsidP="005A0F5F">
          <w:pPr>
            <w:pStyle w:val="TOC1"/>
            <w:tabs>
              <w:tab w:val="right" w:leader="dot" w:pos="9062"/>
            </w:tabs>
            <w:spacing w:before="0" w:after="0"/>
            <w:rPr>
              <w:rFonts w:asciiTheme="minorHAnsi" w:eastAsiaTheme="minorEastAsia" w:hAnsiTheme="minorHAnsi" w:cstheme="minorBidi"/>
              <w:noProof/>
              <w:sz w:val="22"/>
              <w:szCs w:val="22"/>
            </w:rPr>
          </w:pPr>
          <w:hyperlink w:anchor="_Toc187425144" w:history="1">
            <w:r w:rsidR="00362052" w:rsidRPr="004A242F">
              <w:rPr>
                <w:rStyle w:val="Hyperlink"/>
                <w:noProof/>
                <w:color w:val="auto"/>
              </w:rPr>
              <w:t>TÀI LIỆU THAM KHẢO</w:t>
            </w:r>
            <w:r w:rsidR="00362052" w:rsidRPr="004A242F">
              <w:rPr>
                <w:noProof/>
                <w:webHidden/>
              </w:rPr>
              <w:tab/>
            </w:r>
            <w:r w:rsidR="00362052" w:rsidRPr="004A242F">
              <w:rPr>
                <w:noProof/>
                <w:webHidden/>
              </w:rPr>
              <w:fldChar w:fldCharType="begin"/>
            </w:r>
            <w:r w:rsidR="00362052" w:rsidRPr="004A242F">
              <w:rPr>
                <w:noProof/>
                <w:webHidden/>
              </w:rPr>
              <w:instrText xml:space="preserve"> PAGEREF _Toc187425144 \h </w:instrText>
            </w:r>
            <w:r w:rsidR="00362052" w:rsidRPr="004A242F">
              <w:rPr>
                <w:noProof/>
                <w:webHidden/>
              </w:rPr>
            </w:r>
            <w:r w:rsidR="00362052" w:rsidRPr="004A242F">
              <w:rPr>
                <w:noProof/>
                <w:webHidden/>
              </w:rPr>
              <w:fldChar w:fldCharType="separate"/>
            </w:r>
            <w:r w:rsidR="00162B26" w:rsidRPr="004A242F">
              <w:rPr>
                <w:noProof/>
                <w:webHidden/>
              </w:rPr>
              <w:t>2</w:t>
            </w:r>
            <w:r w:rsidR="00362052" w:rsidRPr="004A242F">
              <w:rPr>
                <w:noProof/>
                <w:webHidden/>
              </w:rPr>
              <w:fldChar w:fldCharType="end"/>
            </w:r>
          </w:hyperlink>
        </w:p>
        <w:p w:rsidR="00362052" w:rsidRPr="004A242F" w:rsidRDefault="00362052" w:rsidP="005A0F5F">
          <w:pPr>
            <w:spacing w:before="0" w:after="0"/>
          </w:pPr>
          <w:r w:rsidRPr="004A242F">
            <w:rPr>
              <w:b/>
              <w:bCs/>
              <w:noProof/>
            </w:rPr>
            <w:fldChar w:fldCharType="end"/>
          </w:r>
        </w:p>
      </w:sdtContent>
    </w:sdt>
    <w:p w:rsidR="00A97B95" w:rsidRPr="004A242F" w:rsidRDefault="00A97B95" w:rsidP="005A0F5F">
      <w:pPr>
        <w:spacing w:before="0" w:after="0"/>
        <w:jc w:val="both"/>
      </w:pPr>
    </w:p>
    <w:p w:rsidR="003C61A4" w:rsidRPr="004A242F" w:rsidRDefault="003C61A4" w:rsidP="005A0F5F">
      <w:pPr>
        <w:spacing w:before="0" w:after="0"/>
        <w:jc w:val="both"/>
      </w:pPr>
    </w:p>
    <w:p w:rsidR="009D16BC" w:rsidRPr="004A242F" w:rsidRDefault="009D16BC" w:rsidP="005A0F5F">
      <w:pPr>
        <w:spacing w:before="0" w:after="0"/>
        <w:jc w:val="both"/>
      </w:pPr>
    </w:p>
    <w:p w:rsidR="009D16BC" w:rsidRPr="004A242F" w:rsidRDefault="009D16BC" w:rsidP="005A0F5F">
      <w:pPr>
        <w:spacing w:before="0" w:after="0"/>
        <w:jc w:val="both"/>
      </w:pPr>
    </w:p>
    <w:p w:rsidR="009D16BC" w:rsidRPr="004A242F" w:rsidRDefault="009D16BC" w:rsidP="005A0F5F">
      <w:pPr>
        <w:spacing w:before="0" w:after="0"/>
        <w:jc w:val="both"/>
      </w:pPr>
      <w:bookmarkStart w:id="0" w:name="_GoBack"/>
      <w:bookmarkEnd w:id="0"/>
    </w:p>
    <w:p w:rsidR="009D16BC" w:rsidRPr="004A242F" w:rsidRDefault="009D16BC" w:rsidP="005A0F5F">
      <w:pPr>
        <w:spacing w:before="0" w:after="0"/>
        <w:jc w:val="both"/>
      </w:pPr>
    </w:p>
    <w:p w:rsidR="009D16BC" w:rsidRPr="004A242F" w:rsidRDefault="009D16BC" w:rsidP="005A0F5F">
      <w:pPr>
        <w:spacing w:before="0" w:after="0"/>
        <w:jc w:val="both"/>
      </w:pPr>
    </w:p>
    <w:p w:rsidR="009D16BC" w:rsidRPr="004A242F" w:rsidRDefault="009D16BC" w:rsidP="005A0F5F">
      <w:pPr>
        <w:spacing w:before="0" w:after="0"/>
        <w:jc w:val="both"/>
      </w:pPr>
    </w:p>
    <w:p w:rsidR="009D16BC" w:rsidRPr="004A242F" w:rsidRDefault="009D16BC" w:rsidP="005A0F5F">
      <w:pPr>
        <w:spacing w:before="0" w:after="0"/>
        <w:jc w:val="both"/>
      </w:pPr>
    </w:p>
    <w:p w:rsidR="00570006" w:rsidRPr="004A242F" w:rsidRDefault="00570006" w:rsidP="005A0F5F">
      <w:pPr>
        <w:spacing w:before="0" w:after="0"/>
        <w:jc w:val="both"/>
      </w:pPr>
    </w:p>
    <w:p w:rsidR="009D16BC" w:rsidRPr="004A242F" w:rsidRDefault="00456062" w:rsidP="005A0F5F">
      <w:pPr>
        <w:spacing w:before="0" w:after="0"/>
        <w:jc w:val="center"/>
      </w:pPr>
      <w:r w:rsidRPr="004A242F">
        <w:lastRenderedPageBreak/>
        <w:t>DANH MỤC TỪ VIẾT TẮT</w:t>
      </w:r>
    </w:p>
    <w:p w:rsidR="009D16BC" w:rsidRPr="004A242F" w:rsidRDefault="009D16BC" w:rsidP="005A0F5F">
      <w:pPr>
        <w:spacing w:before="0" w:after="0"/>
        <w:jc w:val="both"/>
      </w:pPr>
    </w:p>
    <w:p w:rsidR="009D16BC" w:rsidRPr="004A242F" w:rsidRDefault="009D16BC" w:rsidP="005A0F5F">
      <w:pPr>
        <w:spacing w:before="0" w:after="0"/>
        <w:jc w:val="both"/>
      </w:pPr>
    </w:p>
    <w:p w:rsidR="00A75E8B" w:rsidRPr="004A242F" w:rsidRDefault="00A75E8B" w:rsidP="005A0F5F">
      <w:pPr>
        <w:spacing w:before="0" w:after="0"/>
        <w:jc w:val="both"/>
      </w:pPr>
      <w:r w:rsidRPr="004A242F">
        <w:br w:type="page"/>
      </w:r>
    </w:p>
    <w:p w:rsidR="00A75E8B" w:rsidRPr="004A242F" w:rsidRDefault="00A75E8B" w:rsidP="005A0F5F">
      <w:pPr>
        <w:spacing w:before="0" w:after="0"/>
        <w:jc w:val="center"/>
      </w:pPr>
      <w:r w:rsidRPr="004A242F">
        <w:lastRenderedPageBreak/>
        <w:t>DANH MỤC HÌNH ẢNH</w:t>
      </w:r>
    </w:p>
    <w:p w:rsidR="001357E5" w:rsidRPr="004A242F" w:rsidRDefault="001357E5" w:rsidP="005A0F5F">
      <w:pPr>
        <w:pStyle w:val="TableofFigures"/>
        <w:tabs>
          <w:tab w:val="right" w:leader="dot" w:pos="9062"/>
        </w:tabs>
        <w:spacing w:before="0" w:after="0"/>
        <w:rPr>
          <w:rFonts w:asciiTheme="minorHAnsi" w:eastAsiaTheme="minorEastAsia" w:hAnsiTheme="minorHAnsi" w:cstheme="minorBidi"/>
          <w:noProof/>
          <w:sz w:val="22"/>
          <w:szCs w:val="22"/>
        </w:rPr>
      </w:pPr>
      <w:r w:rsidRPr="004A242F">
        <w:fldChar w:fldCharType="begin"/>
      </w:r>
      <w:r w:rsidRPr="004A242F">
        <w:instrText xml:space="preserve"> TOC \h \z \c "Hình" </w:instrText>
      </w:r>
      <w:r w:rsidRPr="004A242F">
        <w:fldChar w:fldCharType="separate"/>
      </w:r>
      <w:hyperlink w:anchor="_Toc187425198" w:history="1">
        <w:r w:rsidRPr="004A242F">
          <w:rPr>
            <w:rStyle w:val="Hyperlink"/>
            <w:noProof/>
            <w:color w:val="auto"/>
          </w:rPr>
          <w:t>Hình 1: Mô hình ERD</w:t>
        </w:r>
        <w:r w:rsidRPr="004A242F">
          <w:rPr>
            <w:noProof/>
            <w:webHidden/>
          </w:rPr>
          <w:tab/>
        </w:r>
        <w:r w:rsidRPr="004A242F">
          <w:rPr>
            <w:noProof/>
            <w:webHidden/>
          </w:rPr>
          <w:fldChar w:fldCharType="begin"/>
        </w:r>
        <w:r w:rsidRPr="004A242F">
          <w:rPr>
            <w:noProof/>
            <w:webHidden/>
          </w:rPr>
          <w:instrText xml:space="preserve"> PAGEREF _Toc187425198 \h </w:instrText>
        </w:r>
        <w:r w:rsidRPr="004A242F">
          <w:rPr>
            <w:noProof/>
            <w:webHidden/>
          </w:rPr>
        </w:r>
        <w:r w:rsidRPr="004A242F">
          <w:rPr>
            <w:noProof/>
            <w:webHidden/>
          </w:rPr>
          <w:fldChar w:fldCharType="separate"/>
        </w:r>
        <w:r w:rsidR="00162B26" w:rsidRPr="004A242F">
          <w:rPr>
            <w:noProof/>
            <w:webHidden/>
          </w:rPr>
          <w:t>2</w:t>
        </w:r>
        <w:r w:rsidRPr="004A242F">
          <w:rPr>
            <w:noProof/>
            <w:webHidden/>
          </w:rPr>
          <w:fldChar w:fldCharType="end"/>
        </w:r>
      </w:hyperlink>
    </w:p>
    <w:p w:rsidR="001357E5" w:rsidRPr="004A242F" w:rsidRDefault="00B41B09" w:rsidP="005A0F5F">
      <w:pPr>
        <w:pStyle w:val="TableofFigures"/>
        <w:tabs>
          <w:tab w:val="right" w:leader="dot" w:pos="9062"/>
        </w:tabs>
        <w:spacing w:before="0" w:after="0"/>
        <w:rPr>
          <w:rFonts w:asciiTheme="minorHAnsi" w:eastAsiaTheme="minorEastAsia" w:hAnsiTheme="minorHAnsi" w:cstheme="minorBidi"/>
          <w:noProof/>
          <w:sz w:val="22"/>
          <w:szCs w:val="22"/>
        </w:rPr>
      </w:pPr>
      <w:hyperlink w:anchor="_Toc187425199" w:history="1">
        <w:r w:rsidR="001357E5" w:rsidRPr="004A242F">
          <w:rPr>
            <w:rStyle w:val="Hyperlink"/>
            <w:noProof/>
            <w:color w:val="auto"/>
          </w:rPr>
          <w:t>Hình 2: Sơ đồ Use Case</w:t>
        </w:r>
        <w:r w:rsidR="001357E5" w:rsidRPr="004A242F">
          <w:rPr>
            <w:noProof/>
            <w:webHidden/>
          </w:rPr>
          <w:tab/>
        </w:r>
        <w:r w:rsidR="001357E5" w:rsidRPr="004A242F">
          <w:rPr>
            <w:noProof/>
            <w:webHidden/>
          </w:rPr>
          <w:fldChar w:fldCharType="begin"/>
        </w:r>
        <w:r w:rsidR="001357E5" w:rsidRPr="004A242F">
          <w:rPr>
            <w:noProof/>
            <w:webHidden/>
          </w:rPr>
          <w:instrText xml:space="preserve"> PAGEREF _Toc187425199 \h </w:instrText>
        </w:r>
        <w:r w:rsidR="001357E5" w:rsidRPr="004A242F">
          <w:rPr>
            <w:noProof/>
            <w:webHidden/>
          </w:rPr>
        </w:r>
        <w:r w:rsidR="001357E5" w:rsidRPr="004A242F">
          <w:rPr>
            <w:noProof/>
            <w:webHidden/>
          </w:rPr>
          <w:fldChar w:fldCharType="separate"/>
        </w:r>
        <w:r w:rsidR="00162B26" w:rsidRPr="004A242F">
          <w:rPr>
            <w:noProof/>
            <w:webHidden/>
          </w:rPr>
          <w:t>2</w:t>
        </w:r>
        <w:r w:rsidR="001357E5" w:rsidRPr="004A242F">
          <w:rPr>
            <w:noProof/>
            <w:webHidden/>
          </w:rPr>
          <w:fldChar w:fldCharType="end"/>
        </w:r>
      </w:hyperlink>
    </w:p>
    <w:p w:rsidR="001357E5" w:rsidRPr="004A242F" w:rsidRDefault="00B41B09" w:rsidP="005A0F5F">
      <w:pPr>
        <w:pStyle w:val="TableofFigures"/>
        <w:tabs>
          <w:tab w:val="right" w:leader="dot" w:pos="9062"/>
        </w:tabs>
        <w:spacing w:before="0" w:after="0"/>
        <w:rPr>
          <w:rFonts w:asciiTheme="minorHAnsi" w:eastAsiaTheme="minorEastAsia" w:hAnsiTheme="minorHAnsi" w:cstheme="minorBidi"/>
          <w:noProof/>
          <w:sz w:val="22"/>
          <w:szCs w:val="22"/>
        </w:rPr>
      </w:pPr>
      <w:hyperlink w:anchor="_Toc187425200" w:history="1">
        <w:r w:rsidR="001357E5" w:rsidRPr="004A242F">
          <w:rPr>
            <w:rStyle w:val="Hyperlink"/>
            <w:noProof/>
            <w:color w:val="auto"/>
          </w:rPr>
          <w:t>Hình 3: Trang chủ của website</w:t>
        </w:r>
        <w:r w:rsidR="001357E5" w:rsidRPr="004A242F">
          <w:rPr>
            <w:noProof/>
            <w:webHidden/>
          </w:rPr>
          <w:tab/>
        </w:r>
        <w:r w:rsidR="001357E5" w:rsidRPr="004A242F">
          <w:rPr>
            <w:noProof/>
            <w:webHidden/>
          </w:rPr>
          <w:fldChar w:fldCharType="begin"/>
        </w:r>
        <w:r w:rsidR="001357E5" w:rsidRPr="004A242F">
          <w:rPr>
            <w:noProof/>
            <w:webHidden/>
          </w:rPr>
          <w:instrText xml:space="preserve"> PAGEREF _Toc187425200 \h </w:instrText>
        </w:r>
        <w:r w:rsidR="001357E5" w:rsidRPr="004A242F">
          <w:rPr>
            <w:noProof/>
            <w:webHidden/>
          </w:rPr>
        </w:r>
        <w:r w:rsidR="001357E5" w:rsidRPr="004A242F">
          <w:rPr>
            <w:noProof/>
            <w:webHidden/>
          </w:rPr>
          <w:fldChar w:fldCharType="separate"/>
        </w:r>
        <w:r w:rsidR="00162B26" w:rsidRPr="004A242F">
          <w:rPr>
            <w:noProof/>
            <w:webHidden/>
          </w:rPr>
          <w:t>2</w:t>
        </w:r>
        <w:r w:rsidR="001357E5" w:rsidRPr="004A242F">
          <w:rPr>
            <w:noProof/>
            <w:webHidden/>
          </w:rPr>
          <w:fldChar w:fldCharType="end"/>
        </w:r>
      </w:hyperlink>
    </w:p>
    <w:p w:rsidR="001357E5" w:rsidRPr="004A242F" w:rsidRDefault="00B41B09" w:rsidP="005A0F5F">
      <w:pPr>
        <w:pStyle w:val="TableofFigures"/>
        <w:tabs>
          <w:tab w:val="right" w:leader="dot" w:pos="9062"/>
        </w:tabs>
        <w:spacing w:before="0" w:after="0"/>
        <w:rPr>
          <w:rFonts w:asciiTheme="minorHAnsi" w:eastAsiaTheme="minorEastAsia" w:hAnsiTheme="minorHAnsi" w:cstheme="minorBidi"/>
          <w:noProof/>
          <w:sz w:val="22"/>
          <w:szCs w:val="22"/>
        </w:rPr>
      </w:pPr>
      <w:hyperlink w:anchor="_Toc187425201" w:history="1">
        <w:r w:rsidR="001357E5" w:rsidRPr="004A242F">
          <w:rPr>
            <w:rStyle w:val="Hyperlink"/>
            <w:noProof/>
            <w:color w:val="auto"/>
          </w:rPr>
          <w:t>Hình 4: Trang đăng nhập</w:t>
        </w:r>
        <w:r w:rsidR="001357E5" w:rsidRPr="004A242F">
          <w:rPr>
            <w:noProof/>
            <w:webHidden/>
          </w:rPr>
          <w:tab/>
        </w:r>
        <w:r w:rsidR="001357E5" w:rsidRPr="004A242F">
          <w:rPr>
            <w:noProof/>
            <w:webHidden/>
          </w:rPr>
          <w:fldChar w:fldCharType="begin"/>
        </w:r>
        <w:r w:rsidR="001357E5" w:rsidRPr="004A242F">
          <w:rPr>
            <w:noProof/>
            <w:webHidden/>
          </w:rPr>
          <w:instrText xml:space="preserve"> PAGEREF _Toc187425201 \h </w:instrText>
        </w:r>
        <w:r w:rsidR="001357E5" w:rsidRPr="004A242F">
          <w:rPr>
            <w:noProof/>
            <w:webHidden/>
          </w:rPr>
        </w:r>
        <w:r w:rsidR="001357E5" w:rsidRPr="004A242F">
          <w:rPr>
            <w:noProof/>
            <w:webHidden/>
          </w:rPr>
          <w:fldChar w:fldCharType="separate"/>
        </w:r>
        <w:r w:rsidR="00162B26" w:rsidRPr="004A242F">
          <w:rPr>
            <w:noProof/>
            <w:webHidden/>
          </w:rPr>
          <w:t>2</w:t>
        </w:r>
        <w:r w:rsidR="001357E5" w:rsidRPr="004A242F">
          <w:rPr>
            <w:noProof/>
            <w:webHidden/>
          </w:rPr>
          <w:fldChar w:fldCharType="end"/>
        </w:r>
      </w:hyperlink>
    </w:p>
    <w:p w:rsidR="001357E5" w:rsidRPr="004A242F" w:rsidRDefault="00B41B09" w:rsidP="005A0F5F">
      <w:pPr>
        <w:pStyle w:val="TableofFigures"/>
        <w:tabs>
          <w:tab w:val="right" w:leader="dot" w:pos="9062"/>
        </w:tabs>
        <w:spacing w:before="0" w:after="0"/>
        <w:rPr>
          <w:rFonts w:asciiTheme="minorHAnsi" w:eastAsiaTheme="minorEastAsia" w:hAnsiTheme="minorHAnsi" w:cstheme="minorBidi"/>
          <w:noProof/>
          <w:sz w:val="22"/>
          <w:szCs w:val="22"/>
        </w:rPr>
      </w:pPr>
      <w:hyperlink w:anchor="_Toc187425202" w:history="1">
        <w:r w:rsidR="001357E5" w:rsidRPr="004A242F">
          <w:rPr>
            <w:rStyle w:val="Hyperlink"/>
            <w:noProof/>
            <w:color w:val="auto"/>
          </w:rPr>
          <w:t>Hình 5: Trang đăng ký tài khoản</w:t>
        </w:r>
        <w:r w:rsidR="001357E5" w:rsidRPr="004A242F">
          <w:rPr>
            <w:noProof/>
            <w:webHidden/>
          </w:rPr>
          <w:tab/>
        </w:r>
        <w:r w:rsidR="001357E5" w:rsidRPr="004A242F">
          <w:rPr>
            <w:noProof/>
            <w:webHidden/>
          </w:rPr>
          <w:fldChar w:fldCharType="begin"/>
        </w:r>
        <w:r w:rsidR="001357E5" w:rsidRPr="004A242F">
          <w:rPr>
            <w:noProof/>
            <w:webHidden/>
          </w:rPr>
          <w:instrText xml:space="preserve"> PAGEREF _Toc187425202 \h </w:instrText>
        </w:r>
        <w:r w:rsidR="001357E5" w:rsidRPr="004A242F">
          <w:rPr>
            <w:noProof/>
            <w:webHidden/>
          </w:rPr>
        </w:r>
        <w:r w:rsidR="001357E5" w:rsidRPr="004A242F">
          <w:rPr>
            <w:noProof/>
            <w:webHidden/>
          </w:rPr>
          <w:fldChar w:fldCharType="separate"/>
        </w:r>
        <w:r w:rsidR="00162B26" w:rsidRPr="004A242F">
          <w:rPr>
            <w:noProof/>
            <w:webHidden/>
          </w:rPr>
          <w:t>2</w:t>
        </w:r>
        <w:r w:rsidR="001357E5" w:rsidRPr="004A242F">
          <w:rPr>
            <w:noProof/>
            <w:webHidden/>
          </w:rPr>
          <w:fldChar w:fldCharType="end"/>
        </w:r>
      </w:hyperlink>
    </w:p>
    <w:p w:rsidR="001357E5" w:rsidRPr="004A242F" w:rsidRDefault="00B41B09" w:rsidP="005A0F5F">
      <w:pPr>
        <w:pStyle w:val="TableofFigures"/>
        <w:tabs>
          <w:tab w:val="right" w:leader="dot" w:pos="9062"/>
        </w:tabs>
        <w:spacing w:before="0" w:after="0"/>
        <w:rPr>
          <w:rFonts w:asciiTheme="minorHAnsi" w:eastAsiaTheme="minorEastAsia" w:hAnsiTheme="minorHAnsi" w:cstheme="minorBidi"/>
          <w:noProof/>
          <w:sz w:val="22"/>
          <w:szCs w:val="22"/>
        </w:rPr>
      </w:pPr>
      <w:hyperlink w:anchor="_Toc187425203" w:history="1">
        <w:r w:rsidR="001357E5" w:rsidRPr="004A242F">
          <w:rPr>
            <w:rStyle w:val="Hyperlink"/>
            <w:noProof/>
            <w:color w:val="auto"/>
          </w:rPr>
          <w:t>Hình 6: Danh mục sản phẩm</w:t>
        </w:r>
        <w:r w:rsidR="001357E5" w:rsidRPr="004A242F">
          <w:rPr>
            <w:noProof/>
            <w:webHidden/>
          </w:rPr>
          <w:tab/>
        </w:r>
        <w:r w:rsidR="001357E5" w:rsidRPr="004A242F">
          <w:rPr>
            <w:noProof/>
            <w:webHidden/>
          </w:rPr>
          <w:fldChar w:fldCharType="begin"/>
        </w:r>
        <w:r w:rsidR="001357E5" w:rsidRPr="004A242F">
          <w:rPr>
            <w:noProof/>
            <w:webHidden/>
          </w:rPr>
          <w:instrText xml:space="preserve"> PAGEREF _Toc187425203 \h </w:instrText>
        </w:r>
        <w:r w:rsidR="001357E5" w:rsidRPr="004A242F">
          <w:rPr>
            <w:noProof/>
            <w:webHidden/>
          </w:rPr>
        </w:r>
        <w:r w:rsidR="001357E5" w:rsidRPr="004A242F">
          <w:rPr>
            <w:noProof/>
            <w:webHidden/>
          </w:rPr>
          <w:fldChar w:fldCharType="separate"/>
        </w:r>
        <w:r w:rsidR="00162B26" w:rsidRPr="004A242F">
          <w:rPr>
            <w:noProof/>
            <w:webHidden/>
          </w:rPr>
          <w:t>2</w:t>
        </w:r>
        <w:r w:rsidR="001357E5" w:rsidRPr="004A242F">
          <w:rPr>
            <w:noProof/>
            <w:webHidden/>
          </w:rPr>
          <w:fldChar w:fldCharType="end"/>
        </w:r>
      </w:hyperlink>
    </w:p>
    <w:p w:rsidR="001357E5" w:rsidRPr="004A242F" w:rsidRDefault="00B41B09" w:rsidP="005A0F5F">
      <w:pPr>
        <w:pStyle w:val="TableofFigures"/>
        <w:tabs>
          <w:tab w:val="right" w:leader="dot" w:pos="9062"/>
        </w:tabs>
        <w:spacing w:before="0" w:after="0"/>
        <w:rPr>
          <w:rFonts w:asciiTheme="minorHAnsi" w:eastAsiaTheme="minorEastAsia" w:hAnsiTheme="minorHAnsi" w:cstheme="minorBidi"/>
          <w:noProof/>
          <w:sz w:val="22"/>
          <w:szCs w:val="22"/>
        </w:rPr>
      </w:pPr>
      <w:hyperlink w:anchor="_Toc187425204" w:history="1">
        <w:r w:rsidR="001357E5" w:rsidRPr="004A242F">
          <w:rPr>
            <w:rStyle w:val="Hyperlink"/>
            <w:noProof/>
            <w:color w:val="auto"/>
          </w:rPr>
          <w:t>Hình 7: Sản phẩm nổi bật</w:t>
        </w:r>
        <w:r w:rsidR="001357E5" w:rsidRPr="004A242F">
          <w:rPr>
            <w:noProof/>
            <w:webHidden/>
          </w:rPr>
          <w:tab/>
        </w:r>
        <w:r w:rsidR="001357E5" w:rsidRPr="004A242F">
          <w:rPr>
            <w:noProof/>
            <w:webHidden/>
          </w:rPr>
          <w:fldChar w:fldCharType="begin"/>
        </w:r>
        <w:r w:rsidR="001357E5" w:rsidRPr="004A242F">
          <w:rPr>
            <w:noProof/>
            <w:webHidden/>
          </w:rPr>
          <w:instrText xml:space="preserve"> PAGEREF _Toc187425204 \h </w:instrText>
        </w:r>
        <w:r w:rsidR="001357E5" w:rsidRPr="004A242F">
          <w:rPr>
            <w:noProof/>
            <w:webHidden/>
          </w:rPr>
        </w:r>
        <w:r w:rsidR="001357E5" w:rsidRPr="004A242F">
          <w:rPr>
            <w:noProof/>
            <w:webHidden/>
          </w:rPr>
          <w:fldChar w:fldCharType="separate"/>
        </w:r>
        <w:r w:rsidR="00162B26" w:rsidRPr="004A242F">
          <w:rPr>
            <w:noProof/>
            <w:webHidden/>
          </w:rPr>
          <w:t>2</w:t>
        </w:r>
        <w:r w:rsidR="001357E5" w:rsidRPr="004A242F">
          <w:rPr>
            <w:noProof/>
            <w:webHidden/>
          </w:rPr>
          <w:fldChar w:fldCharType="end"/>
        </w:r>
      </w:hyperlink>
    </w:p>
    <w:p w:rsidR="001357E5" w:rsidRPr="004A242F" w:rsidRDefault="00B41B09" w:rsidP="005A0F5F">
      <w:pPr>
        <w:pStyle w:val="TableofFigures"/>
        <w:tabs>
          <w:tab w:val="right" w:leader="dot" w:pos="9062"/>
        </w:tabs>
        <w:spacing w:before="0" w:after="0"/>
        <w:rPr>
          <w:rFonts w:asciiTheme="minorHAnsi" w:eastAsiaTheme="minorEastAsia" w:hAnsiTheme="minorHAnsi" w:cstheme="minorBidi"/>
          <w:noProof/>
          <w:sz w:val="22"/>
          <w:szCs w:val="22"/>
        </w:rPr>
      </w:pPr>
      <w:hyperlink w:anchor="_Toc187425205" w:history="1">
        <w:r w:rsidR="001357E5" w:rsidRPr="004A242F">
          <w:rPr>
            <w:rStyle w:val="Hyperlink"/>
            <w:noProof/>
            <w:color w:val="auto"/>
          </w:rPr>
          <w:t>Hình 8: Trang thông tin chi tiết sản phẩm</w:t>
        </w:r>
        <w:r w:rsidR="001357E5" w:rsidRPr="004A242F">
          <w:rPr>
            <w:noProof/>
            <w:webHidden/>
          </w:rPr>
          <w:tab/>
        </w:r>
        <w:r w:rsidR="001357E5" w:rsidRPr="004A242F">
          <w:rPr>
            <w:noProof/>
            <w:webHidden/>
          </w:rPr>
          <w:fldChar w:fldCharType="begin"/>
        </w:r>
        <w:r w:rsidR="001357E5" w:rsidRPr="004A242F">
          <w:rPr>
            <w:noProof/>
            <w:webHidden/>
          </w:rPr>
          <w:instrText xml:space="preserve"> PAGEREF _Toc187425205 \h </w:instrText>
        </w:r>
        <w:r w:rsidR="001357E5" w:rsidRPr="004A242F">
          <w:rPr>
            <w:noProof/>
            <w:webHidden/>
          </w:rPr>
        </w:r>
        <w:r w:rsidR="001357E5" w:rsidRPr="004A242F">
          <w:rPr>
            <w:noProof/>
            <w:webHidden/>
          </w:rPr>
          <w:fldChar w:fldCharType="separate"/>
        </w:r>
        <w:r w:rsidR="00162B26" w:rsidRPr="004A242F">
          <w:rPr>
            <w:noProof/>
            <w:webHidden/>
          </w:rPr>
          <w:t>2</w:t>
        </w:r>
        <w:r w:rsidR="001357E5" w:rsidRPr="004A242F">
          <w:rPr>
            <w:noProof/>
            <w:webHidden/>
          </w:rPr>
          <w:fldChar w:fldCharType="end"/>
        </w:r>
      </w:hyperlink>
    </w:p>
    <w:p w:rsidR="001357E5" w:rsidRPr="004A242F" w:rsidRDefault="00B41B09" w:rsidP="005A0F5F">
      <w:pPr>
        <w:pStyle w:val="TableofFigures"/>
        <w:tabs>
          <w:tab w:val="right" w:leader="dot" w:pos="9062"/>
        </w:tabs>
        <w:spacing w:before="0" w:after="0"/>
        <w:rPr>
          <w:rFonts w:asciiTheme="minorHAnsi" w:eastAsiaTheme="minorEastAsia" w:hAnsiTheme="minorHAnsi" w:cstheme="minorBidi"/>
          <w:noProof/>
          <w:sz w:val="22"/>
          <w:szCs w:val="22"/>
        </w:rPr>
      </w:pPr>
      <w:hyperlink w:anchor="_Toc187425206" w:history="1">
        <w:r w:rsidR="001357E5" w:rsidRPr="004A242F">
          <w:rPr>
            <w:rStyle w:val="Hyperlink"/>
            <w:noProof/>
            <w:color w:val="auto"/>
          </w:rPr>
          <w:t>Hình 9: Mô tả sản phẩm</w:t>
        </w:r>
        <w:r w:rsidR="001357E5" w:rsidRPr="004A242F">
          <w:rPr>
            <w:noProof/>
            <w:webHidden/>
          </w:rPr>
          <w:tab/>
        </w:r>
        <w:r w:rsidR="001357E5" w:rsidRPr="004A242F">
          <w:rPr>
            <w:noProof/>
            <w:webHidden/>
          </w:rPr>
          <w:fldChar w:fldCharType="begin"/>
        </w:r>
        <w:r w:rsidR="001357E5" w:rsidRPr="004A242F">
          <w:rPr>
            <w:noProof/>
            <w:webHidden/>
          </w:rPr>
          <w:instrText xml:space="preserve"> PAGEREF _Toc187425206 \h </w:instrText>
        </w:r>
        <w:r w:rsidR="001357E5" w:rsidRPr="004A242F">
          <w:rPr>
            <w:noProof/>
            <w:webHidden/>
          </w:rPr>
        </w:r>
        <w:r w:rsidR="001357E5" w:rsidRPr="004A242F">
          <w:rPr>
            <w:noProof/>
            <w:webHidden/>
          </w:rPr>
          <w:fldChar w:fldCharType="separate"/>
        </w:r>
        <w:r w:rsidR="00162B26" w:rsidRPr="004A242F">
          <w:rPr>
            <w:noProof/>
            <w:webHidden/>
          </w:rPr>
          <w:t>2</w:t>
        </w:r>
        <w:r w:rsidR="001357E5" w:rsidRPr="004A242F">
          <w:rPr>
            <w:noProof/>
            <w:webHidden/>
          </w:rPr>
          <w:fldChar w:fldCharType="end"/>
        </w:r>
      </w:hyperlink>
    </w:p>
    <w:p w:rsidR="001357E5" w:rsidRPr="004A242F" w:rsidRDefault="00B41B09" w:rsidP="005A0F5F">
      <w:pPr>
        <w:pStyle w:val="TableofFigures"/>
        <w:tabs>
          <w:tab w:val="right" w:leader="dot" w:pos="9062"/>
        </w:tabs>
        <w:spacing w:before="0" w:after="0"/>
        <w:rPr>
          <w:rFonts w:asciiTheme="minorHAnsi" w:eastAsiaTheme="minorEastAsia" w:hAnsiTheme="minorHAnsi" w:cstheme="minorBidi"/>
          <w:noProof/>
          <w:sz w:val="22"/>
          <w:szCs w:val="22"/>
        </w:rPr>
      </w:pPr>
      <w:hyperlink w:anchor="_Toc187425207" w:history="1">
        <w:r w:rsidR="001357E5" w:rsidRPr="004A242F">
          <w:rPr>
            <w:rStyle w:val="Hyperlink"/>
            <w:noProof/>
            <w:color w:val="auto"/>
          </w:rPr>
          <w:t>Hình 10: Trang giỏ hàng</w:t>
        </w:r>
        <w:r w:rsidR="001357E5" w:rsidRPr="004A242F">
          <w:rPr>
            <w:noProof/>
            <w:webHidden/>
          </w:rPr>
          <w:tab/>
        </w:r>
        <w:r w:rsidR="001357E5" w:rsidRPr="004A242F">
          <w:rPr>
            <w:noProof/>
            <w:webHidden/>
          </w:rPr>
          <w:fldChar w:fldCharType="begin"/>
        </w:r>
        <w:r w:rsidR="001357E5" w:rsidRPr="004A242F">
          <w:rPr>
            <w:noProof/>
            <w:webHidden/>
          </w:rPr>
          <w:instrText xml:space="preserve"> PAGEREF _Toc187425207 \h </w:instrText>
        </w:r>
        <w:r w:rsidR="001357E5" w:rsidRPr="004A242F">
          <w:rPr>
            <w:noProof/>
            <w:webHidden/>
          </w:rPr>
        </w:r>
        <w:r w:rsidR="001357E5" w:rsidRPr="004A242F">
          <w:rPr>
            <w:noProof/>
            <w:webHidden/>
          </w:rPr>
          <w:fldChar w:fldCharType="separate"/>
        </w:r>
        <w:r w:rsidR="00162B26" w:rsidRPr="004A242F">
          <w:rPr>
            <w:noProof/>
            <w:webHidden/>
          </w:rPr>
          <w:t>2</w:t>
        </w:r>
        <w:r w:rsidR="001357E5" w:rsidRPr="004A242F">
          <w:rPr>
            <w:noProof/>
            <w:webHidden/>
          </w:rPr>
          <w:fldChar w:fldCharType="end"/>
        </w:r>
      </w:hyperlink>
    </w:p>
    <w:p w:rsidR="001357E5" w:rsidRPr="004A242F" w:rsidRDefault="00B41B09" w:rsidP="005A0F5F">
      <w:pPr>
        <w:pStyle w:val="TableofFigures"/>
        <w:tabs>
          <w:tab w:val="right" w:leader="dot" w:pos="9062"/>
        </w:tabs>
        <w:spacing w:before="0" w:after="0"/>
        <w:rPr>
          <w:rFonts w:asciiTheme="minorHAnsi" w:eastAsiaTheme="minorEastAsia" w:hAnsiTheme="minorHAnsi" w:cstheme="minorBidi"/>
          <w:noProof/>
          <w:sz w:val="22"/>
          <w:szCs w:val="22"/>
        </w:rPr>
      </w:pPr>
      <w:hyperlink w:anchor="_Toc187425208" w:history="1">
        <w:r w:rsidR="001357E5" w:rsidRPr="004A242F">
          <w:rPr>
            <w:rStyle w:val="Hyperlink"/>
            <w:noProof/>
            <w:color w:val="auto"/>
          </w:rPr>
          <w:t>Hình 11: Trang thanh toán</w:t>
        </w:r>
        <w:r w:rsidR="001357E5" w:rsidRPr="004A242F">
          <w:rPr>
            <w:noProof/>
            <w:webHidden/>
          </w:rPr>
          <w:tab/>
        </w:r>
        <w:r w:rsidR="001357E5" w:rsidRPr="004A242F">
          <w:rPr>
            <w:noProof/>
            <w:webHidden/>
          </w:rPr>
          <w:fldChar w:fldCharType="begin"/>
        </w:r>
        <w:r w:rsidR="001357E5" w:rsidRPr="004A242F">
          <w:rPr>
            <w:noProof/>
            <w:webHidden/>
          </w:rPr>
          <w:instrText xml:space="preserve"> PAGEREF _Toc187425208 \h </w:instrText>
        </w:r>
        <w:r w:rsidR="001357E5" w:rsidRPr="004A242F">
          <w:rPr>
            <w:noProof/>
            <w:webHidden/>
          </w:rPr>
        </w:r>
        <w:r w:rsidR="001357E5" w:rsidRPr="004A242F">
          <w:rPr>
            <w:noProof/>
            <w:webHidden/>
          </w:rPr>
          <w:fldChar w:fldCharType="separate"/>
        </w:r>
        <w:r w:rsidR="00162B26" w:rsidRPr="004A242F">
          <w:rPr>
            <w:noProof/>
            <w:webHidden/>
          </w:rPr>
          <w:t>2</w:t>
        </w:r>
        <w:r w:rsidR="001357E5" w:rsidRPr="004A242F">
          <w:rPr>
            <w:noProof/>
            <w:webHidden/>
          </w:rPr>
          <w:fldChar w:fldCharType="end"/>
        </w:r>
      </w:hyperlink>
    </w:p>
    <w:p w:rsidR="001357E5" w:rsidRPr="004A242F" w:rsidRDefault="00B41B09" w:rsidP="005A0F5F">
      <w:pPr>
        <w:pStyle w:val="TableofFigures"/>
        <w:tabs>
          <w:tab w:val="right" w:leader="dot" w:pos="9062"/>
        </w:tabs>
        <w:spacing w:before="0" w:after="0"/>
        <w:rPr>
          <w:rFonts w:asciiTheme="minorHAnsi" w:eastAsiaTheme="minorEastAsia" w:hAnsiTheme="minorHAnsi" w:cstheme="minorBidi"/>
          <w:noProof/>
          <w:sz w:val="22"/>
          <w:szCs w:val="22"/>
        </w:rPr>
      </w:pPr>
      <w:hyperlink w:anchor="_Toc187425209" w:history="1">
        <w:r w:rsidR="001357E5" w:rsidRPr="004A242F">
          <w:rPr>
            <w:rStyle w:val="Hyperlink"/>
            <w:noProof/>
            <w:color w:val="auto"/>
          </w:rPr>
          <w:t>Hình 12: Trang hồ sơ cá nhân khách hàng</w:t>
        </w:r>
        <w:r w:rsidR="001357E5" w:rsidRPr="004A242F">
          <w:rPr>
            <w:noProof/>
            <w:webHidden/>
          </w:rPr>
          <w:tab/>
        </w:r>
        <w:r w:rsidR="001357E5" w:rsidRPr="004A242F">
          <w:rPr>
            <w:noProof/>
            <w:webHidden/>
          </w:rPr>
          <w:fldChar w:fldCharType="begin"/>
        </w:r>
        <w:r w:rsidR="001357E5" w:rsidRPr="004A242F">
          <w:rPr>
            <w:noProof/>
            <w:webHidden/>
          </w:rPr>
          <w:instrText xml:space="preserve"> PAGEREF _Toc187425209 \h </w:instrText>
        </w:r>
        <w:r w:rsidR="001357E5" w:rsidRPr="004A242F">
          <w:rPr>
            <w:noProof/>
            <w:webHidden/>
          </w:rPr>
        </w:r>
        <w:r w:rsidR="001357E5" w:rsidRPr="004A242F">
          <w:rPr>
            <w:noProof/>
            <w:webHidden/>
          </w:rPr>
          <w:fldChar w:fldCharType="separate"/>
        </w:r>
        <w:r w:rsidR="00162B26" w:rsidRPr="004A242F">
          <w:rPr>
            <w:noProof/>
            <w:webHidden/>
          </w:rPr>
          <w:t>2</w:t>
        </w:r>
        <w:r w:rsidR="001357E5" w:rsidRPr="004A242F">
          <w:rPr>
            <w:noProof/>
            <w:webHidden/>
          </w:rPr>
          <w:fldChar w:fldCharType="end"/>
        </w:r>
      </w:hyperlink>
    </w:p>
    <w:p w:rsidR="001357E5" w:rsidRPr="004A242F" w:rsidRDefault="00B41B09" w:rsidP="005A0F5F">
      <w:pPr>
        <w:pStyle w:val="TableofFigures"/>
        <w:tabs>
          <w:tab w:val="right" w:leader="dot" w:pos="9062"/>
        </w:tabs>
        <w:spacing w:before="0" w:after="0"/>
        <w:rPr>
          <w:rFonts w:asciiTheme="minorHAnsi" w:eastAsiaTheme="minorEastAsia" w:hAnsiTheme="minorHAnsi" w:cstheme="minorBidi"/>
          <w:noProof/>
          <w:sz w:val="22"/>
          <w:szCs w:val="22"/>
        </w:rPr>
      </w:pPr>
      <w:hyperlink w:anchor="_Toc187425210" w:history="1">
        <w:r w:rsidR="001357E5" w:rsidRPr="004A242F">
          <w:rPr>
            <w:rStyle w:val="Hyperlink"/>
            <w:noProof/>
            <w:color w:val="auto"/>
          </w:rPr>
          <w:t>Hình 13: Trang lịch sử đơn hàng</w:t>
        </w:r>
        <w:r w:rsidR="001357E5" w:rsidRPr="004A242F">
          <w:rPr>
            <w:noProof/>
            <w:webHidden/>
          </w:rPr>
          <w:tab/>
        </w:r>
        <w:r w:rsidR="001357E5" w:rsidRPr="004A242F">
          <w:rPr>
            <w:noProof/>
            <w:webHidden/>
          </w:rPr>
          <w:fldChar w:fldCharType="begin"/>
        </w:r>
        <w:r w:rsidR="001357E5" w:rsidRPr="004A242F">
          <w:rPr>
            <w:noProof/>
            <w:webHidden/>
          </w:rPr>
          <w:instrText xml:space="preserve"> PAGEREF _Toc187425210 \h </w:instrText>
        </w:r>
        <w:r w:rsidR="001357E5" w:rsidRPr="004A242F">
          <w:rPr>
            <w:noProof/>
            <w:webHidden/>
          </w:rPr>
        </w:r>
        <w:r w:rsidR="001357E5" w:rsidRPr="004A242F">
          <w:rPr>
            <w:noProof/>
            <w:webHidden/>
          </w:rPr>
          <w:fldChar w:fldCharType="separate"/>
        </w:r>
        <w:r w:rsidR="00162B26" w:rsidRPr="004A242F">
          <w:rPr>
            <w:noProof/>
            <w:webHidden/>
          </w:rPr>
          <w:t>2</w:t>
        </w:r>
        <w:r w:rsidR="001357E5" w:rsidRPr="004A242F">
          <w:rPr>
            <w:noProof/>
            <w:webHidden/>
          </w:rPr>
          <w:fldChar w:fldCharType="end"/>
        </w:r>
      </w:hyperlink>
    </w:p>
    <w:p w:rsidR="001357E5" w:rsidRPr="004A242F" w:rsidRDefault="00B41B09" w:rsidP="005A0F5F">
      <w:pPr>
        <w:pStyle w:val="TableofFigures"/>
        <w:tabs>
          <w:tab w:val="right" w:leader="dot" w:pos="9062"/>
        </w:tabs>
        <w:spacing w:before="0" w:after="0"/>
        <w:rPr>
          <w:rFonts w:asciiTheme="minorHAnsi" w:eastAsiaTheme="minorEastAsia" w:hAnsiTheme="minorHAnsi" w:cstheme="minorBidi"/>
          <w:noProof/>
          <w:sz w:val="22"/>
          <w:szCs w:val="22"/>
        </w:rPr>
      </w:pPr>
      <w:hyperlink w:anchor="_Toc187425211" w:history="1">
        <w:r w:rsidR="001357E5" w:rsidRPr="004A242F">
          <w:rPr>
            <w:rStyle w:val="Hyperlink"/>
            <w:noProof/>
            <w:color w:val="auto"/>
          </w:rPr>
          <w:t>Hình 14:Trang quản trị của admin</w:t>
        </w:r>
        <w:r w:rsidR="001357E5" w:rsidRPr="004A242F">
          <w:rPr>
            <w:noProof/>
            <w:webHidden/>
          </w:rPr>
          <w:tab/>
        </w:r>
        <w:r w:rsidR="001357E5" w:rsidRPr="004A242F">
          <w:rPr>
            <w:noProof/>
            <w:webHidden/>
          </w:rPr>
          <w:fldChar w:fldCharType="begin"/>
        </w:r>
        <w:r w:rsidR="001357E5" w:rsidRPr="004A242F">
          <w:rPr>
            <w:noProof/>
            <w:webHidden/>
          </w:rPr>
          <w:instrText xml:space="preserve"> PAGEREF _Toc187425211 \h </w:instrText>
        </w:r>
        <w:r w:rsidR="001357E5" w:rsidRPr="004A242F">
          <w:rPr>
            <w:noProof/>
            <w:webHidden/>
          </w:rPr>
        </w:r>
        <w:r w:rsidR="001357E5" w:rsidRPr="004A242F">
          <w:rPr>
            <w:noProof/>
            <w:webHidden/>
          </w:rPr>
          <w:fldChar w:fldCharType="separate"/>
        </w:r>
        <w:r w:rsidR="00162B26" w:rsidRPr="004A242F">
          <w:rPr>
            <w:noProof/>
            <w:webHidden/>
          </w:rPr>
          <w:t>2</w:t>
        </w:r>
        <w:r w:rsidR="001357E5" w:rsidRPr="004A242F">
          <w:rPr>
            <w:noProof/>
            <w:webHidden/>
          </w:rPr>
          <w:fldChar w:fldCharType="end"/>
        </w:r>
      </w:hyperlink>
    </w:p>
    <w:p w:rsidR="001357E5" w:rsidRPr="004A242F" w:rsidRDefault="00B41B09" w:rsidP="005A0F5F">
      <w:pPr>
        <w:pStyle w:val="TableofFigures"/>
        <w:tabs>
          <w:tab w:val="right" w:leader="dot" w:pos="9062"/>
        </w:tabs>
        <w:spacing w:before="0" w:after="0"/>
        <w:rPr>
          <w:rFonts w:asciiTheme="minorHAnsi" w:eastAsiaTheme="minorEastAsia" w:hAnsiTheme="minorHAnsi" w:cstheme="minorBidi"/>
          <w:noProof/>
          <w:sz w:val="22"/>
          <w:szCs w:val="22"/>
        </w:rPr>
      </w:pPr>
      <w:hyperlink w:anchor="_Toc187425212" w:history="1">
        <w:r w:rsidR="001357E5" w:rsidRPr="004A242F">
          <w:rPr>
            <w:rStyle w:val="Hyperlink"/>
            <w:noProof/>
            <w:color w:val="auto"/>
          </w:rPr>
          <w:t>Hình 15: Trang hồ sơ cá nhân admin</w:t>
        </w:r>
        <w:r w:rsidR="001357E5" w:rsidRPr="004A242F">
          <w:rPr>
            <w:noProof/>
            <w:webHidden/>
          </w:rPr>
          <w:tab/>
        </w:r>
        <w:r w:rsidR="001357E5" w:rsidRPr="004A242F">
          <w:rPr>
            <w:noProof/>
            <w:webHidden/>
          </w:rPr>
          <w:fldChar w:fldCharType="begin"/>
        </w:r>
        <w:r w:rsidR="001357E5" w:rsidRPr="004A242F">
          <w:rPr>
            <w:noProof/>
            <w:webHidden/>
          </w:rPr>
          <w:instrText xml:space="preserve"> PAGEREF _Toc187425212 \h </w:instrText>
        </w:r>
        <w:r w:rsidR="001357E5" w:rsidRPr="004A242F">
          <w:rPr>
            <w:noProof/>
            <w:webHidden/>
          </w:rPr>
        </w:r>
        <w:r w:rsidR="001357E5" w:rsidRPr="004A242F">
          <w:rPr>
            <w:noProof/>
            <w:webHidden/>
          </w:rPr>
          <w:fldChar w:fldCharType="separate"/>
        </w:r>
        <w:r w:rsidR="00162B26" w:rsidRPr="004A242F">
          <w:rPr>
            <w:noProof/>
            <w:webHidden/>
          </w:rPr>
          <w:t>2</w:t>
        </w:r>
        <w:r w:rsidR="001357E5" w:rsidRPr="004A242F">
          <w:rPr>
            <w:noProof/>
            <w:webHidden/>
          </w:rPr>
          <w:fldChar w:fldCharType="end"/>
        </w:r>
      </w:hyperlink>
    </w:p>
    <w:p w:rsidR="001357E5" w:rsidRPr="004A242F" w:rsidRDefault="00B41B09" w:rsidP="005A0F5F">
      <w:pPr>
        <w:pStyle w:val="TableofFigures"/>
        <w:tabs>
          <w:tab w:val="right" w:leader="dot" w:pos="9062"/>
        </w:tabs>
        <w:spacing w:before="0" w:after="0"/>
        <w:rPr>
          <w:rFonts w:asciiTheme="minorHAnsi" w:eastAsiaTheme="minorEastAsia" w:hAnsiTheme="minorHAnsi" w:cstheme="minorBidi"/>
          <w:noProof/>
          <w:sz w:val="22"/>
          <w:szCs w:val="22"/>
        </w:rPr>
      </w:pPr>
      <w:hyperlink w:anchor="_Toc187425213" w:history="1">
        <w:r w:rsidR="001357E5" w:rsidRPr="004A242F">
          <w:rPr>
            <w:rStyle w:val="Hyperlink"/>
            <w:noProof/>
            <w:color w:val="auto"/>
          </w:rPr>
          <w:t>Hình 16: Trang quản lý sản phẩm</w:t>
        </w:r>
        <w:r w:rsidR="001357E5" w:rsidRPr="004A242F">
          <w:rPr>
            <w:noProof/>
            <w:webHidden/>
          </w:rPr>
          <w:tab/>
        </w:r>
        <w:r w:rsidR="001357E5" w:rsidRPr="004A242F">
          <w:rPr>
            <w:noProof/>
            <w:webHidden/>
          </w:rPr>
          <w:fldChar w:fldCharType="begin"/>
        </w:r>
        <w:r w:rsidR="001357E5" w:rsidRPr="004A242F">
          <w:rPr>
            <w:noProof/>
            <w:webHidden/>
          </w:rPr>
          <w:instrText xml:space="preserve"> PAGEREF _Toc187425213 \h </w:instrText>
        </w:r>
        <w:r w:rsidR="001357E5" w:rsidRPr="004A242F">
          <w:rPr>
            <w:noProof/>
            <w:webHidden/>
          </w:rPr>
        </w:r>
        <w:r w:rsidR="001357E5" w:rsidRPr="004A242F">
          <w:rPr>
            <w:noProof/>
            <w:webHidden/>
          </w:rPr>
          <w:fldChar w:fldCharType="separate"/>
        </w:r>
        <w:r w:rsidR="00162B26" w:rsidRPr="004A242F">
          <w:rPr>
            <w:noProof/>
            <w:webHidden/>
          </w:rPr>
          <w:t>2</w:t>
        </w:r>
        <w:r w:rsidR="001357E5" w:rsidRPr="004A242F">
          <w:rPr>
            <w:noProof/>
            <w:webHidden/>
          </w:rPr>
          <w:fldChar w:fldCharType="end"/>
        </w:r>
      </w:hyperlink>
    </w:p>
    <w:p w:rsidR="001357E5" w:rsidRPr="004A242F" w:rsidRDefault="00B41B09" w:rsidP="005A0F5F">
      <w:pPr>
        <w:pStyle w:val="TableofFigures"/>
        <w:tabs>
          <w:tab w:val="right" w:leader="dot" w:pos="9062"/>
        </w:tabs>
        <w:spacing w:before="0" w:after="0"/>
        <w:rPr>
          <w:rFonts w:asciiTheme="minorHAnsi" w:eastAsiaTheme="minorEastAsia" w:hAnsiTheme="minorHAnsi" w:cstheme="minorBidi"/>
          <w:noProof/>
          <w:sz w:val="22"/>
          <w:szCs w:val="22"/>
        </w:rPr>
      </w:pPr>
      <w:hyperlink w:anchor="_Toc187425214" w:history="1">
        <w:r w:rsidR="001357E5" w:rsidRPr="004A242F">
          <w:rPr>
            <w:rStyle w:val="Hyperlink"/>
            <w:noProof/>
            <w:color w:val="auto"/>
          </w:rPr>
          <w:t>Hình 17: Trang quản lý đơn hàng</w:t>
        </w:r>
        <w:r w:rsidR="001357E5" w:rsidRPr="004A242F">
          <w:rPr>
            <w:noProof/>
            <w:webHidden/>
          </w:rPr>
          <w:tab/>
        </w:r>
        <w:r w:rsidR="001357E5" w:rsidRPr="004A242F">
          <w:rPr>
            <w:noProof/>
            <w:webHidden/>
          </w:rPr>
          <w:fldChar w:fldCharType="begin"/>
        </w:r>
        <w:r w:rsidR="001357E5" w:rsidRPr="004A242F">
          <w:rPr>
            <w:noProof/>
            <w:webHidden/>
          </w:rPr>
          <w:instrText xml:space="preserve"> PAGEREF _Toc187425214 \h </w:instrText>
        </w:r>
        <w:r w:rsidR="001357E5" w:rsidRPr="004A242F">
          <w:rPr>
            <w:noProof/>
            <w:webHidden/>
          </w:rPr>
        </w:r>
        <w:r w:rsidR="001357E5" w:rsidRPr="004A242F">
          <w:rPr>
            <w:noProof/>
            <w:webHidden/>
          </w:rPr>
          <w:fldChar w:fldCharType="separate"/>
        </w:r>
        <w:r w:rsidR="00162B26" w:rsidRPr="004A242F">
          <w:rPr>
            <w:noProof/>
            <w:webHidden/>
          </w:rPr>
          <w:t>2</w:t>
        </w:r>
        <w:r w:rsidR="001357E5" w:rsidRPr="004A242F">
          <w:rPr>
            <w:noProof/>
            <w:webHidden/>
          </w:rPr>
          <w:fldChar w:fldCharType="end"/>
        </w:r>
      </w:hyperlink>
    </w:p>
    <w:p w:rsidR="001357E5" w:rsidRPr="004A242F" w:rsidRDefault="00B41B09" w:rsidP="005A0F5F">
      <w:pPr>
        <w:pStyle w:val="TableofFigures"/>
        <w:tabs>
          <w:tab w:val="right" w:leader="dot" w:pos="9062"/>
        </w:tabs>
        <w:spacing w:before="0" w:after="0"/>
        <w:rPr>
          <w:rFonts w:asciiTheme="minorHAnsi" w:eastAsiaTheme="minorEastAsia" w:hAnsiTheme="minorHAnsi" w:cstheme="minorBidi"/>
          <w:noProof/>
          <w:sz w:val="22"/>
          <w:szCs w:val="22"/>
        </w:rPr>
      </w:pPr>
      <w:hyperlink w:anchor="_Toc187425215" w:history="1">
        <w:r w:rsidR="001357E5" w:rsidRPr="004A242F">
          <w:rPr>
            <w:rStyle w:val="Hyperlink"/>
            <w:noProof/>
            <w:color w:val="auto"/>
          </w:rPr>
          <w:t>Hình 18: Trang quản lý người dùng</w:t>
        </w:r>
        <w:r w:rsidR="001357E5" w:rsidRPr="004A242F">
          <w:rPr>
            <w:noProof/>
            <w:webHidden/>
          </w:rPr>
          <w:tab/>
        </w:r>
        <w:r w:rsidR="001357E5" w:rsidRPr="004A242F">
          <w:rPr>
            <w:noProof/>
            <w:webHidden/>
          </w:rPr>
          <w:fldChar w:fldCharType="begin"/>
        </w:r>
        <w:r w:rsidR="001357E5" w:rsidRPr="004A242F">
          <w:rPr>
            <w:noProof/>
            <w:webHidden/>
          </w:rPr>
          <w:instrText xml:space="preserve"> PAGEREF _Toc187425215 \h </w:instrText>
        </w:r>
        <w:r w:rsidR="001357E5" w:rsidRPr="004A242F">
          <w:rPr>
            <w:noProof/>
            <w:webHidden/>
          </w:rPr>
        </w:r>
        <w:r w:rsidR="001357E5" w:rsidRPr="004A242F">
          <w:rPr>
            <w:noProof/>
            <w:webHidden/>
          </w:rPr>
          <w:fldChar w:fldCharType="separate"/>
        </w:r>
        <w:r w:rsidR="00162B26" w:rsidRPr="004A242F">
          <w:rPr>
            <w:noProof/>
            <w:webHidden/>
          </w:rPr>
          <w:t>2</w:t>
        </w:r>
        <w:r w:rsidR="001357E5" w:rsidRPr="004A242F">
          <w:rPr>
            <w:noProof/>
            <w:webHidden/>
          </w:rPr>
          <w:fldChar w:fldCharType="end"/>
        </w:r>
      </w:hyperlink>
    </w:p>
    <w:p w:rsidR="001357E5" w:rsidRPr="004A242F" w:rsidRDefault="00B41B09" w:rsidP="005A0F5F">
      <w:pPr>
        <w:pStyle w:val="TableofFigures"/>
        <w:tabs>
          <w:tab w:val="right" w:leader="dot" w:pos="9062"/>
        </w:tabs>
        <w:spacing w:before="0" w:after="0"/>
        <w:rPr>
          <w:rFonts w:asciiTheme="minorHAnsi" w:eastAsiaTheme="minorEastAsia" w:hAnsiTheme="minorHAnsi" w:cstheme="minorBidi"/>
          <w:noProof/>
          <w:sz w:val="22"/>
          <w:szCs w:val="22"/>
        </w:rPr>
      </w:pPr>
      <w:hyperlink w:anchor="_Toc187425216" w:history="1">
        <w:r w:rsidR="001357E5" w:rsidRPr="004A242F">
          <w:rPr>
            <w:rStyle w:val="Hyperlink"/>
            <w:noProof/>
            <w:color w:val="auto"/>
          </w:rPr>
          <w:t>Hình 19: Trang quản lý danh mục sản phẩm</w:t>
        </w:r>
        <w:r w:rsidR="001357E5" w:rsidRPr="004A242F">
          <w:rPr>
            <w:noProof/>
            <w:webHidden/>
          </w:rPr>
          <w:tab/>
        </w:r>
        <w:r w:rsidR="001357E5" w:rsidRPr="004A242F">
          <w:rPr>
            <w:noProof/>
            <w:webHidden/>
          </w:rPr>
          <w:fldChar w:fldCharType="begin"/>
        </w:r>
        <w:r w:rsidR="001357E5" w:rsidRPr="004A242F">
          <w:rPr>
            <w:noProof/>
            <w:webHidden/>
          </w:rPr>
          <w:instrText xml:space="preserve"> PAGEREF _Toc187425216 \h </w:instrText>
        </w:r>
        <w:r w:rsidR="001357E5" w:rsidRPr="004A242F">
          <w:rPr>
            <w:noProof/>
            <w:webHidden/>
          </w:rPr>
        </w:r>
        <w:r w:rsidR="001357E5" w:rsidRPr="004A242F">
          <w:rPr>
            <w:noProof/>
            <w:webHidden/>
          </w:rPr>
          <w:fldChar w:fldCharType="separate"/>
        </w:r>
        <w:r w:rsidR="00162B26" w:rsidRPr="004A242F">
          <w:rPr>
            <w:noProof/>
            <w:webHidden/>
          </w:rPr>
          <w:t>2</w:t>
        </w:r>
        <w:r w:rsidR="001357E5" w:rsidRPr="004A242F">
          <w:rPr>
            <w:noProof/>
            <w:webHidden/>
          </w:rPr>
          <w:fldChar w:fldCharType="end"/>
        </w:r>
      </w:hyperlink>
    </w:p>
    <w:p w:rsidR="00A75E8B" w:rsidRPr="004A242F" w:rsidRDefault="001357E5" w:rsidP="005A0F5F">
      <w:pPr>
        <w:spacing w:before="0" w:after="0"/>
        <w:jc w:val="both"/>
      </w:pPr>
      <w:r w:rsidRPr="004A242F">
        <w:fldChar w:fldCharType="end"/>
      </w:r>
      <w:r w:rsidR="00A75E8B" w:rsidRPr="004A242F">
        <w:br w:type="page"/>
      </w:r>
    </w:p>
    <w:p w:rsidR="00A75E8B" w:rsidRPr="004A242F" w:rsidRDefault="00A75E8B" w:rsidP="005A0F5F">
      <w:pPr>
        <w:spacing w:before="0" w:after="0"/>
        <w:jc w:val="center"/>
      </w:pPr>
      <w:r w:rsidRPr="004A242F">
        <w:lastRenderedPageBreak/>
        <w:t>DANH MỤC BẢNG</w:t>
      </w:r>
      <w:r w:rsidR="0030653E" w:rsidRPr="004A242F">
        <w:t xml:space="preserve"> BIỂU</w:t>
      </w:r>
    </w:p>
    <w:p w:rsidR="001357E5" w:rsidRPr="004A242F" w:rsidRDefault="001357E5" w:rsidP="005A0F5F">
      <w:pPr>
        <w:pStyle w:val="TableofFigures"/>
        <w:tabs>
          <w:tab w:val="right" w:leader="dot" w:pos="9062"/>
        </w:tabs>
        <w:spacing w:before="0" w:after="0"/>
        <w:rPr>
          <w:rFonts w:asciiTheme="minorHAnsi" w:eastAsiaTheme="minorEastAsia" w:hAnsiTheme="minorHAnsi" w:cstheme="minorBidi"/>
          <w:noProof/>
          <w:sz w:val="22"/>
          <w:szCs w:val="22"/>
        </w:rPr>
      </w:pPr>
      <w:r w:rsidRPr="004A242F">
        <w:fldChar w:fldCharType="begin"/>
      </w:r>
      <w:r w:rsidRPr="004A242F">
        <w:instrText xml:space="preserve"> TOC \h \z \c "Bảng" </w:instrText>
      </w:r>
      <w:r w:rsidRPr="004A242F">
        <w:fldChar w:fldCharType="separate"/>
      </w:r>
      <w:hyperlink w:anchor="_Toc187425225" w:history="1">
        <w:r w:rsidRPr="004A242F">
          <w:rPr>
            <w:rStyle w:val="Hyperlink"/>
            <w:noProof/>
            <w:color w:val="auto"/>
          </w:rPr>
          <w:t>Bảng 1: Một số thẻ cơ bản trong HTML</w:t>
        </w:r>
        <w:r w:rsidRPr="004A242F">
          <w:rPr>
            <w:noProof/>
            <w:webHidden/>
          </w:rPr>
          <w:tab/>
        </w:r>
        <w:r w:rsidRPr="004A242F">
          <w:rPr>
            <w:noProof/>
            <w:webHidden/>
          </w:rPr>
          <w:fldChar w:fldCharType="begin"/>
        </w:r>
        <w:r w:rsidRPr="004A242F">
          <w:rPr>
            <w:noProof/>
            <w:webHidden/>
          </w:rPr>
          <w:instrText xml:space="preserve"> PAGEREF _Toc187425225 \h </w:instrText>
        </w:r>
        <w:r w:rsidRPr="004A242F">
          <w:rPr>
            <w:noProof/>
            <w:webHidden/>
          </w:rPr>
        </w:r>
        <w:r w:rsidRPr="004A242F">
          <w:rPr>
            <w:noProof/>
            <w:webHidden/>
          </w:rPr>
          <w:fldChar w:fldCharType="separate"/>
        </w:r>
        <w:r w:rsidR="00162B26" w:rsidRPr="004A242F">
          <w:rPr>
            <w:noProof/>
            <w:webHidden/>
          </w:rPr>
          <w:t>2</w:t>
        </w:r>
        <w:r w:rsidRPr="004A242F">
          <w:rPr>
            <w:noProof/>
            <w:webHidden/>
          </w:rPr>
          <w:fldChar w:fldCharType="end"/>
        </w:r>
      </w:hyperlink>
    </w:p>
    <w:p w:rsidR="001357E5" w:rsidRPr="004A242F" w:rsidRDefault="00B41B09" w:rsidP="005A0F5F">
      <w:pPr>
        <w:pStyle w:val="TableofFigures"/>
        <w:tabs>
          <w:tab w:val="right" w:leader="dot" w:pos="9062"/>
        </w:tabs>
        <w:spacing w:before="0" w:after="0"/>
        <w:rPr>
          <w:rFonts w:asciiTheme="minorHAnsi" w:eastAsiaTheme="minorEastAsia" w:hAnsiTheme="minorHAnsi" w:cstheme="minorBidi"/>
          <w:noProof/>
          <w:sz w:val="22"/>
          <w:szCs w:val="22"/>
        </w:rPr>
      </w:pPr>
      <w:hyperlink w:anchor="_Toc187425226" w:history="1">
        <w:r w:rsidR="001357E5" w:rsidRPr="004A242F">
          <w:rPr>
            <w:rStyle w:val="Hyperlink"/>
            <w:noProof/>
            <w:color w:val="auto"/>
          </w:rPr>
          <w:t>Bảng 2: Một số thuộc tính CSS thông dụng</w:t>
        </w:r>
        <w:r w:rsidR="001357E5" w:rsidRPr="004A242F">
          <w:rPr>
            <w:noProof/>
            <w:webHidden/>
          </w:rPr>
          <w:tab/>
        </w:r>
        <w:r w:rsidR="001357E5" w:rsidRPr="004A242F">
          <w:rPr>
            <w:noProof/>
            <w:webHidden/>
          </w:rPr>
          <w:fldChar w:fldCharType="begin"/>
        </w:r>
        <w:r w:rsidR="001357E5" w:rsidRPr="004A242F">
          <w:rPr>
            <w:noProof/>
            <w:webHidden/>
          </w:rPr>
          <w:instrText xml:space="preserve"> PAGEREF _Toc187425226 \h </w:instrText>
        </w:r>
        <w:r w:rsidR="001357E5" w:rsidRPr="004A242F">
          <w:rPr>
            <w:noProof/>
            <w:webHidden/>
          </w:rPr>
        </w:r>
        <w:r w:rsidR="001357E5" w:rsidRPr="004A242F">
          <w:rPr>
            <w:noProof/>
            <w:webHidden/>
          </w:rPr>
          <w:fldChar w:fldCharType="separate"/>
        </w:r>
        <w:r w:rsidR="00162B26" w:rsidRPr="004A242F">
          <w:rPr>
            <w:noProof/>
            <w:webHidden/>
          </w:rPr>
          <w:t>2</w:t>
        </w:r>
        <w:r w:rsidR="001357E5" w:rsidRPr="004A242F">
          <w:rPr>
            <w:noProof/>
            <w:webHidden/>
          </w:rPr>
          <w:fldChar w:fldCharType="end"/>
        </w:r>
      </w:hyperlink>
    </w:p>
    <w:p w:rsidR="001357E5" w:rsidRPr="004A242F" w:rsidRDefault="00B41B09" w:rsidP="005A0F5F">
      <w:pPr>
        <w:pStyle w:val="TableofFigures"/>
        <w:tabs>
          <w:tab w:val="right" w:leader="dot" w:pos="9062"/>
        </w:tabs>
        <w:spacing w:before="0" w:after="0"/>
        <w:rPr>
          <w:rFonts w:asciiTheme="minorHAnsi" w:eastAsiaTheme="minorEastAsia" w:hAnsiTheme="minorHAnsi" w:cstheme="minorBidi"/>
          <w:noProof/>
          <w:sz w:val="22"/>
          <w:szCs w:val="22"/>
        </w:rPr>
      </w:pPr>
      <w:hyperlink w:anchor="_Toc187425227" w:history="1">
        <w:r w:rsidR="001357E5" w:rsidRPr="004A242F">
          <w:rPr>
            <w:rStyle w:val="Hyperlink"/>
            <w:noProof/>
            <w:color w:val="auto"/>
          </w:rPr>
          <w:t>Bảng 3: Bảng chi tiết đơn hàng</w:t>
        </w:r>
        <w:r w:rsidR="001357E5" w:rsidRPr="004A242F">
          <w:rPr>
            <w:noProof/>
            <w:webHidden/>
          </w:rPr>
          <w:tab/>
        </w:r>
        <w:r w:rsidR="001357E5" w:rsidRPr="004A242F">
          <w:rPr>
            <w:noProof/>
            <w:webHidden/>
          </w:rPr>
          <w:fldChar w:fldCharType="begin"/>
        </w:r>
        <w:r w:rsidR="001357E5" w:rsidRPr="004A242F">
          <w:rPr>
            <w:noProof/>
            <w:webHidden/>
          </w:rPr>
          <w:instrText xml:space="preserve"> PAGEREF _Toc187425227 \h </w:instrText>
        </w:r>
        <w:r w:rsidR="001357E5" w:rsidRPr="004A242F">
          <w:rPr>
            <w:noProof/>
            <w:webHidden/>
          </w:rPr>
        </w:r>
        <w:r w:rsidR="001357E5" w:rsidRPr="004A242F">
          <w:rPr>
            <w:noProof/>
            <w:webHidden/>
          </w:rPr>
          <w:fldChar w:fldCharType="separate"/>
        </w:r>
        <w:r w:rsidR="00162B26" w:rsidRPr="004A242F">
          <w:rPr>
            <w:noProof/>
            <w:webHidden/>
          </w:rPr>
          <w:t>2</w:t>
        </w:r>
        <w:r w:rsidR="001357E5" w:rsidRPr="004A242F">
          <w:rPr>
            <w:noProof/>
            <w:webHidden/>
          </w:rPr>
          <w:fldChar w:fldCharType="end"/>
        </w:r>
      </w:hyperlink>
    </w:p>
    <w:p w:rsidR="001357E5" w:rsidRPr="004A242F" w:rsidRDefault="00B41B09" w:rsidP="005A0F5F">
      <w:pPr>
        <w:pStyle w:val="TableofFigures"/>
        <w:tabs>
          <w:tab w:val="right" w:leader="dot" w:pos="9062"/>
        </w:tabs>
        <w:spacing w:before="0" w:after="0"/>
        <w:rPr>
          <w:rFonts w:asciiTheme="minorHAnsi" w:eastAsiaTheme="minorEastAsia" w:hAnsiTheme="minorHAnsi" w:cstheme="minorBidi"/>
          <w:noProof/>
          <w:sz w:val="22"/>
          <w:szCs w:val="22"/>
        </w:rPr>
      </w:pPr>
      <w:hyperlink w:anchor="_Toc187425228" w:history="1">
        <w:r w:rsidR="001357E5" w:rsidRPr="004A242F">
          <w:rPr>
            <w:rStyle w:val="Hyperlink"/>
            <w:noProof/>
            <w:color w:val="auto"/>
          </w:rPr>
          <w:t>Bảng 4: Bảng danh mục</w:t>
        </w:r>
        <w:r w:rsidR="001357E5" w:rsidRPr="004A242F">
          <w:rPr>
            <w:noProof/>
            <w:webHidden/>
          </w:rPr>
          <w:tab/>
        </w:r>
        <w:r w:rsidR="001357E5" w:rsidRPr="004A242F">
          <w:rPr>
            <w:noProof/>
            <w:webHidden/>
          </w:rPr>
          <w:fldChar w:fldCharType="begin"/>
        </w:r>
        <w:r w:rsidR="001357E5" w:rsidRPr="004A242F">
          <w:rPr>
            <w:noProof/>
            <w:webHidden/>
          </w:rPr>
          <w:instrText xml:space="preserve"> PAGEREF _Toc187425228 \h </w:instrText>
        </w:r>
        <w:r w:rsidR="001357E5" w:rsidRPr="004A242F">
          <w:rPr>
            <w:noProof/>
            <w:webHidden/>
          </w:rPr>
        </w:r>
        <w:r w:rsidR="001357E5" w:rsidRPr="004A242F">
          <w:rPr>
            <w:noProof/>
            <w:webHidden/>
          </w:rPr>
          <w:fldChar w:fldCharType="separate"/>
        </w:r>
        <w:r w:rsidR="00162B26" w:rsidRPr="004A242F">
          <w:rPr>
            <w:noProof/>
            <w:webHidden/>
          </w:rPr>
          <w:t>2</w:t>
        </w:r>
        <w:r w:rsidR="001357E5" w:rsidRPr="004A242F">
          <w:rPr>
            <w:noProof/>
            <w:webHidden/>
          </w:rPr>
          <w:fldChar w:fldCharType="end"/>
        </w:r>
      </w:hyperlink>
    </w:p>
    <w:p w:rsidR="001357E5" w:rsidRPr="004A242F" w:rsidRDefault="00B41B09" w:rsidP="005A0F5F">
      <w:pPr>
        <w:pStyle w:val="TableofFigures"/>
        <w:tabs>
          <w:tab w:val="right" w:leader="dot" w:pos="9062"/>
        </w:tabs>
        <w:spacing w:before="0" w:after="0"/>
        <w:rPr>
          <w:rFonts w:asciiTheme="minorHAnsi" w:eastAsiaTheme="minorEastAsia" w:hAnsiTheme="minorHAnsi" w:cstheme="minorBidi"/>
          <w:noProof/>
          <w:sz w:val="22"/>
          <w:szCs w:val="22"/>
        </w:rPr>
      </w:pPr>
      <w:hyperlink w:anchor="_Toc187425229" w:history="1">
        <w:r w:rsidR="001357E5" w:rsidRPr="004A242F">
          <w:rPr>
            <w:rStyle w:val="Hyperlink"/>
            <w:noProof/>
            <w:color w:val="auto"/>
          </w:rPr>
          <w:t>Bảng 5: Bảng đơn hàng</w:t>
        </w:r>
        <w:r w:rsidR="001357E5" w:rsidRPr="004A242F">
          <w:rPr>
            <w:noProof/>
            <w:webHidden/>
          </w:rPr>
          <w:tab/>
        </w:r>
        <w:r w:rsidR="001357E5" w:rsidRPr="004A242F">
          <w:rPr>
            <w:noProof/>
            <w:webHidden/>
          </w:rPr>
          <w:fldChar w:fldCharType="begin"/>
        </w:r>
        <w:r w:rsidR="001357E5" w:rsidRPr="004A242F">
          <w:rPr>
            <w:noProof/>
            <w:webHidden/>
          </w:rPr>
          <w:instrText xml:space="preserve"> PAGEREF _Toc187425229 \h </w:instrText>
        </w:r>
        <w:r w:rsidR="001357E5" w:rsidRPr="004A242F">
          <w:rPr>
            <w:noProof/>
            <w:webHidden/>
          </w:rPr>
        </w:r>
        <w:r w:rsidR="001357E5" w:rsidRPr="004A242F">
          <w:rPr>
            <w:noProof/>
            <w:webHidden/>
          </w:rPr>
          <w:fldChar w:fldCharType="separate"/>
        </w:r>
        <w:r w:rsidR="00162B26" w:rsidRPr="004A242F">
          <w:rPr>
            <w:noProof/>
            <w:webHidden/>
          </w:rPr>
          <w:t>2</w:t>
        </w:r>
        <w:r w:rsidR="001357E5" w:rsidRPr="004A242F">
          <w:rPr>
            <w:noProof/>
            <w:webHidden/>
          </w:rPr>
          <w:fldChar w:fldCharType="end"/>
        </w:r>
      </w:hyperlink>
    </w:p>
    <w:p w:rsidR="001357E5" w:rsidRPr="004A242F" w:rsidRDefault="00B41B09" w:rsidP="005A0F5F">
      <w:pPr>
        <w:pStyle w:val="TableofFigures"/>
        <w:tabs>
          <w:tab w:val="right" w:leader="dot" w:pos="9062"/>
        </w:tabs>
        <w:spacing w:before="0" w:after="0"/>
        <w:rPr>
          <w:rFonts w:asciiTheme="minorHAnsi" w:eastAsiaTheme="minorEastAsia" w:hAnsiTheme="minorHAnsi" w:cstheme="minorBidi"/>
          <w:noProof/>
          <w:sz w:val="22"/>
          <w:szCs w:val="22"/>
        </w:rPr>
      </w:pPr>
      <w:hyperlink w:anchor="_Toc187425230" w:history="1">
        <w:r w:rsidR="001357E5" w:rsidRPr="004A242F">
          <w:rPr>
            <w:rStyle w:val="Hyperlink"/>
            <w:noProof/>
            <w:color w:val="auto"/>
          </w:rPr>
          <w:t>Bảng 6: Bảng sản phẩm</w:t>
        </w:r>
        <w:r w:rsidR="001357E5" w:rsidRPr="004A242F">
          <w:rPr>
            <w:noProof/>
            <w:webHidden/>
          </w:rPr>
          <w:tab/>
        </w:r>
        <w:r w:rsidR="001357E5" w:rsidRPr="004A242F">
          <w:rPr>
            <w:noProof/>
            <w:webHidden/>
          </w:rPr>
          <w:fldChar w:fldCharType="begin"/>
        </w:r>
        <w:r w:rsidR="001357E5" w:rsidRPr="004A242F">
          <w:rPr>
            <w:noProof/>
            <w:webHidden/>
          </w:rPr>
          <w:instrText xml:space="preserve"> PAGEREF _Toc187425230 \h </w:instrText>
        </w:r>
        <w:r w:rsidR="001357E5" w:rsidRPr="004A242F">
          <w:rPr>
            <w:noProof/>
            <w:webHidden/>
          </w:rPr>
        </w:r>
        <w:r w:rsidR="001357E5" w:rsidRPr="004A242F">
          <w:rPr>
            <w:noProof/>
            <w:webHidden/>
          </w:rPr>
          <w:fldChar w:fldCharType="separate"/>
        </w:r>
        <w:r w:rsidR="00162B26" w:rsidRPr="004A242F">
          <w:rPr>
            <w:noProof/>
            <w:webHidden/>
          </w:rPr>
          <w:t>2</w:t>
        </w:r>
        <w:r w:rsidR="001357E5" w:rsidRPr="004A242F">
          <w:rPr>
            <w:noProof/>
            <w:webHidden/>
          </w:rPr>
          <w:fldChar w:fldCharType="end"/>
        </w:r>
      </w:hyperlink>
    </w:p>
    <w:p w:rsidR="001357E5" w:rsidRPr="004A242F" w:rsidRDefault="00B41B09" w:rsidP="005A0F5F">
      <w:pPr>
        <w:pStyle w:val="TableofFigures"/>
        <w:tabs>
          <w:tab w:val="right" w:leader="dot" w:pos="9062"/>
        </w:tabs>
        <w:spacing w:before="0" w:after="0"/>
        <w:rPr>
          <w:rFonts w:asciiTheme="minorHAnsi" w:eastAsiaTheme="minorEastAsia" w:hAnsiTheme="minorHAnsi" w:cstheme="minorBidi"/>
          <w:noProof/>
          <w:sz w:val="22"/>
          <w:szCs w:val="22"/>
        </w:rPr>
      </w:pPr>
      <w:hyperlink w:anchor="_Toc187425231" w:history="1">
        <w:r w:rsidR="001357E5" w:rsidRPr="004A242F">
          <w:rPr>
            <w:rStyle w:val="Hyperlink"/>
            <w:noProof/>
            <w:color w:val="auto"/>
          </w:rPr>
          <w:t>Bảng 7: Bảng tài khoản</w:t>
        </w:r>
        <w:r w:rsidR="001357E5" w:rsidRPr="004A242F">
          <w:rPr>
            <w:noProof/>
            <w:webHidden/>
          </w:rPr>
          <w:tab/>
        </w:r>
        <w:r w:rsidR="001357E5" w:rsidRPr="004A242F">
          <w:rPr>
            <w:noProof/>
            <w:webHidden/>
          </w:rPr>
          <w:fldChar w:fldCharType="begin"/>
        </w:r>
        <w:r w:rsidR="001357E5" w:rsidRPr="004A242F">
          <w:rPr>
            <w:noProof/>
            <w:webHidden/>
          </w:rPr>
          <w:instrText xml:space="preserve"> PAGEREF _Toc187425231 \h </w:instrText>
        </w:r>
        <w:r w:rsidR="001357E5" w:rsidRPr="004A242F">
          <w:rPr>
            <w:noProof/>
            <w:webHidden/>
          </w:rPr>
        </w:r>
        <w:r w:rsidR="001357E5" w:rsidRPr="004A242F">
          <w:rPr>
            <w:noProof/>
            <w:webHidden/>
          </w:rPr>
          <w:fldChar w:fldCharType="separate"/>
        </w:r>
        <w:r w:rsidR="00162B26" w:rsidRPr="004A242F">
          <w:rPr>
            <w:noProof/>
            <w:webHidden/>
          </w:rPr>
          <w:t>2</w:t>
        </w:r>
        <w:r w:rsidR="001357E5" w:rsidRPr="004A242F">
          <w:rPr>
            <w:noProof/>
            <w:webHidden/>
          </w:rPr>
          <w:fldChar w:fldCharType="end"/>
        </w:r>
      </w:hyperlink>
    </w:p>
    <w:p w:rsidR="001357E5" w:rsidRPr="004A242F" w:rsidRDefault="00B41B09" w:rsidP="005A0F5F">
      <w:pPr>
        <w:pStyle w:val="TableofFigures"/>
        <w:tabs>
          <w:tab w:val="right" w:leader="dot" w:pos="9062"/>
        </w:tabs>
        <w:spacing w:before="0" w:after="0"/>
        <w:rPr>
          <w:rFonts w:asciiTheme="minorHAnsi" w:eastAsiaTheme="minorEastAsia" w:hAnsiTheme="minorHAnsi" w:cstheme="minorBidi"/>
          <w:noProof/>
          <w:sz w:val="22"/>
          <w:szCs w:val="22"/>
        </w:rPr>
      </w:pPr>
      <w:hyperlink w:anchor="_Toc187425232" w:history="1">
        <w:r w:rsidR="001357E5" w:rsidRPr="004A242F">
          <w:rPr>
            <w:rStyle w:val="Hyperlink"/>
            <w:noProof/>
            <w:color w:val="auto"/>
          </w:rPr>
          <w:t>Bảng 8: Bảng thống kê</w:t>
        </w:r>
        <w:r w:rsidR="001357E5" w:rsidRPr="004A242F">
          <w:rPr>
            <w:noProof/>
            <w:webHidden/>
          </w:rPr>
          <w:tab/>
        </w:r>
        <w:r w:rsidR="001357E5" w:rsidRPr="004A242F">
          <w:rPr>
            <w:noProof/>
            <w:webHidden/>
          </w:rPr>
          <w:fldChar w:fldCharType="begin"/>
        </w:r>
        <w:r w:rsidR="001357E5" w:rsidRPr="004A242F">
          <w:rPr>
            <w:noProof/>
            <w:webHidden/>
          </w:rPr>
          <w:instrText xml:space="preserve"> PAGEREF _Toc187425232 \h </w:instrText>
        </w:r>
        <w:r w:rsidR="001357E5" w:rsidRPr="004A242F">
          <w:rPr>
            <w:noProof/>
            <w:webHidden/>
          </w:rPr>
        </w:r>
        <w:r w:rsidR="001357E5" w:rsidRPr="004A242F">
          <w:rPr>
            <w:noProof/>
            <w:webHidden/>
          </w:rPr>
          <w:fldChar w:fldCharType="separate"/>
        </w:r>
        <w:r w:rsidR="00162B26" w:rsidRPr="004A242F">
          <w:rPr>
            <w:noProof/>
            <w:webHidden/>
          </w:rPr>
          <w:t>2</w:t>
        </w:r>
        <w:r w:rsidR="001357E5" w:rsidRPr="004A242F">
          <w:rPr>
            <w:noProof/>
            <w:webHidden/>
          </w:rPr>
          <w:fldChar w:fldCharType="end"/>
        </w:r>
      </w:hyperlink>
    </w:p>
    <w:p w:rsidR="00A0079C" w:rsidRPr="004A242F" w:rsidRDefault="001357E5" w:rsidP="005A0F5F">
      <w:pPr>
        <w:spacing w:before="0" w:after="0"/>
        <w:jc w:val="both"/>
        <w:sectPr w:rsidR="00A0079C" w:rsidRPr="004A242F" w:rsidSect="000853FC">
          <w:footerReference w:type="default" r:id="rId10"/>
          <w:pgSz w:w="11907" w:h="16840" w:code="9"/>
          <w:pgMar w:top="1134" w:right="1134" w:bottom="1134" w:left="1701" w:header="720" w:footer="720" w:gutter="0"/>
          <w:pgNumType w:start="1"/>
          <w:cols w:space="720"/>
        </w:sectPr>
      </w:pPr>
      <w:r w:rsidRPr="004A242F">
        <w:fldChar w:fldCharType="end"/>
      </w:r>
    </w:p>
    <w:p w:rsidR="00BE5B26" w:rsidRPr="004A242F" w:rsidRDefault="00550A09" w:rsidP="005A0F5F">
      <w:pPr>
        <w:pStyle w:val="Heading1"/>
        <w:numPr>
          <w:ilvl w:val="0"/>
          <w:numId w:val="0"/>
        </w:numPr>
        <w:spacing w:before="0" w:after="0"/>
        <w:rPr>
          <w:szCs w:val="26"/>
        </w:rPr>
      </w:pPr>
      <w:bookmarkStart w:id="1" w:name="_Toc187425096"/>
      <w:r w:rsidRPr="004A242F">
        <w:rPr>
          <w:szCs w:val="26"/>
        </w:rPr>
        <w:lastRenderedPageBreak/>
        <w:t>BẢNG PHÂN CÔNG CÔNG VIỆC</w:t>
      </w:r>
      <w:bookmarkEnd w:id="1"/>
    </w:p>
    <w:tbl>
      <w:tblPr>
        <w:tblStyle w:val="TableGrid"/>
        <w:tblW w:w="9493" w:type="dxa"/>
        <w:tblLook w:val="04A0" w:firstRow="1" w:lastRow="0" w:firstColumn="1" w:lastColumn="0" w:noHBand="0" w:noVBand="1"/>
      </w:tblPr>
      <w:tblGrid>
        <w:gridCol w:w="3020"/>
        <w:gridCol w:w="3354"/>
        <w:gridCol w:w="3119"/>
      </w:tblGrid>
      <w:tr w:rsidR="00BE5B26" w:rsidRPr="004A242F" w:rsidTr="00BE5B26">
        <w:tc>
          <w:tcPr>
            <w:tcW w:w="3020" w:type="dxa"/>
          </w:tcPr>
          <w:p w:rsidR="00BE5B26" w:rsidRPr="004A242F" w:rsidRDefault="00BE5B26" w:rsidP="005A0F5F">
            <w:pPr>
              <w:spacing w:before="0" w:after="0"/>
              <w:jc w:val="center"/>
            </w:pPr>
            <w:r w:rsidRPr="004A242F">
              <w:rPr>
                <w:b/>
              </w:rPr>
              <w:t>HỌ TÊN SINH VIÊN</w:t>
            </w:r>
          </w:p>
        </w:tc>
        <w:tc>
          <w:tcPr>
            <w:tcW w:w="3354" w:type="dxa"/>
          </w:tcPr>
          <w:p w:rsidR="00BE5B26" w:rsidRPr="004A242F" w:rsidRDefault="00BE5B26" w:rsidP="005A0F5F">
            <w:pPr>
              <w:spacing w:before="0" w:after="0"/>
              <w:jc w:val="center"/>
            </w:pPr>
            <w:r w:rsidRPr="004A242F">
              <w:rPr>
                <w:b/>
              </w:rPr>
              <w:t>CÔNG VIỆC THỰC HIỆN</w:t>
            </w:r>
          </w:p>
        </w:tc>
        <w:tc>
          <w:tcPr>
            <w:tcW w:w="3119" w:type="dxa"/>
          </w:tcPr>
          <w:p w:rsidR="00BE5B26" w:rsidRPr="004A242F" w:rsidRDefault="00BE5B26" w:rsidP="005A0F5F">
            <w:pPr>
              <w:spacing w:before="0" w:after="0"/>
              <w:jc w:val="center"/>
            </w:pPr>
            <w:r w:rsidRPr="004A242F">
              <w:rPr>
                <w:b/>
              </w:rPr>
              <w:t>THỜI GIAN THỰC HIỆN</w:t>
            </w:r>
          </w:p>
        </w:tc>
      </w:tr>
      <w:tr w:rsidR="00162B26" w:rsidRPr="004A242F" w:rsidTr="00BE5B26">
        <w:tc>
          <w:tcPr>
            <w:tcW w:w="3020" w:type="dxa"/>
          </w:tcPr>
          <w:p w:rsidR="00162B26" w:rsidRPr="004A242F" w:rsidRDefault="00162B26" w:rsidP="005A0F5F">
            <w:pPr>
              <w:spacing w:before="0" w:after="0"/>
              <w:jc w:val="both"/>
            </w:pPr>
            <w:r w:rsidRPr="004A242F">
              <w:t>Nguyễn Thanh Lý</w:t>
            </w:r>
          </w:p>
        </w:tc>
        <w:tc>
          <w:tcPr>
            <w:tcW w:w="3354" w:type="dxa"/>
          </w:tcPr>
          <w:p w:rsidR="00162B26" w:rsidRPr="004A242F" w:rsidRDefault="00162B26" w:rsidP="005A0F5F">
            <w:pPr>
              <w:spacing w:before="0" w:after="0"/>
              <w:jc w:val="both"/>
            </w:pPr>
            <w:r w:rsidRPr="004A242F">
              <w:t>Làm web, viết báo cáo, góp ý slide.</w:t>
            </w:r>
          </w:p>
        </w:tc>
        <w:tc>
          <w:tcPr>
            <w:tcW w:w="3119" w:type="dxa"/>
          </w:tcPr>
          <w:p w:rsidR="00162B26" w:rsidRPr="004A242F" w:rsidRDefault="00162B26" w:rsidP="005A0F5F">
            <w:pPr>
              <w:spacing w:before="0" w:after="0"/>
              <w:jc w:val="both"/>
            </w:pPr>
          </w:p>
        </w:tc>
      </w:tr>
      <w:tr w:rsidR="00162B26" w:rsidRPr="004A242F" w:rsidTr="00BE5B26">
        <w:tc>
          <w:tcPr>
            <w:tcW w:w="3020" w:type="dxa"/>
          </w:tcPr>
          <w:p w:rsidR="00162B26" w:rsidRPr="004A242F" w:rsidRDefault="00162B26" w:rsidP="005A0F5F">
            <w:pPr>
              <w:spacing w:before="0" w:after="0"/>
              <w:jc w:val="both"/>
            </w:pPr>
            <w:r w:rsidRPr="004A242F">
              <w:t>Trầm Ngọc Mai</w:t>
            </w:r>
          </w:p>
        </w:tc>
        <w:tc>
          <w:tcPr>
            <w:tcW w:w="3354" w:type="dxa"/>
          </w:tcPr>
          <w:p w:rsidR="00162B26" w:rsidRPr="004A242F" w:rsidRDefault="00162B26" w:rsidP="005A0F5F">
            <w:pPr>
              <w:spacing w:before="0" w:after="0"/>
              <w:jc w:val="both"/>
            </w:pPr>
            <w:r w:rsidRPr="004A242F">
              <w:t>Làm web, viết báo cáo, làm slide.</w:t>
            </w:r>
          </w:p>
        </w:tc>
        <w:tc>
          <w:tcPr>
            <w:tcW w:w="3119" w:type="dxa"/>
          </w:tcPr>
          <w:p w:rsidR="00162B26" w:rsidRPr="004A242F" w:rsidRDefault="00162B26" w:rsidP="005A0F5F">
            <w:pPr>
              <w:spacing w:before="0" w:after="0"/>
              <w:jc w:val="both"/>
            </w:pPr>
          </w:p>
        </w:tc>
      </w:tr>
      <w:tr w:rsidR="00162B26" w:rsidRPr="004A242F" w:rsidTr="00BE5B26">
        <w:tc>
          <w:tcPr>
            <w:tcW w:w="3020" w:type="dxa"/>
          </w:tcPr>
          <w:p w:rsidR="00162B26" w:rsidRPr="004A242F" w:rsidRDefault="00162B26" w:rsidP="005A0F5F">
            <w:pPr>
              <w:spacing w:before="0" w:after="0"/>
              <w:jc w:val="both"/>
            </w:pPr>
            <w:r w:rsidRPr="004A242F">
              <w:t>Nguyễn Thiện Nhân</w:t>
            </w:r>
          </w:p>
        </w:tc>
        <w:tc>
          <w:tcPr>
            <w:tcW w:w="3354" w:type="dxa"/>
          </w:tcPr>
          <w:p w:rsidR="00162B26" w:rsidRPr="004A242F" w:rsidRDefault="00162B26" w:rsidP="005A0F5F">
            <w:pPr>
              <w:spacing w:before="0" w:after="0"/>
              <w:jc w:val="both"/>
            </w:pPr>
            <w:r w:rsidRPr="004A242F">
              <w:t>Làm web, viết báo cáo, góp ý slide.</w:t>
            </w:r>
          </w:p>
        </w:tc>
        <w:tc>
          <w:tcPr>
            <w:tcW w:w="3119" w:type="dxa"/>
          </w:tcPr>
          <w:p w:rsidR="00162B26" w:rsidRPr="004A242F" w:rsidRDefault="00162B26" w:rsidP="005A0F5F">
            <w:pPr>
              <w:spacing w:before="0" w:after="0"/>
              <w:jc w:val="both"/>
            </w:pPr>
          </w:p>
        </w:tc>
      </w:tr>
    </w:tbl>
    <w:p w:rsidR="005C29CA" w:rsidRPr="004A242F" w:rsidRDefault="005C29CA" w:rsidP="005A0F5F">
      <w:pPr>
        <w:spacing w:before="0" w:after="0"/>
        <w:jc w:val="both"/>
        <w:rPr>
          <w:b/>
        </w:rPr>
      </w:pPr>
      <w:r w:rsidRPr="004A242F">
        <w:br w:type="page"/>
      </w:r>
    </w:p>
    <w:p w:rsidR="005C29CA" w:rsidRPr="004A242F" w:rsidRDefault="005C29CA" w:rsidP="005A0F5F">
      <w:pPr>
        <w:pStyle w:val="Heading1"/>
        <w:numPr>
          <w:ilvl w:val="0"/>
          <w:numId w:val="0"/>
        </w:numPr>
        <w:spacing w:before="0" w:after="0"/>
        <w:rPr>
          <w:szCs w:val="26"/>
        </w:rPr>
      </w:pPr>
      <w:bookmarkStart w:id="2" w:name="_Toc187425097"/>
      <w:r w:rsidRPr="004A242F">
        <w:rPr>
          <w:szCs w:val="26"/>
        </w:rPr>
        <w:lastRenderedPageBreak/>
        <w:t>BÁO CÁO KẾT QUẢ THỰC HIỆN TỪNG THÀNH VIÊN</w:t>
      </w:r>
      <w:bookmarkEnd w:id="2"/>
    </w:p>
    <w:p w:rsidR="00162B26" w:rsidRPr="004A242F" w:rsidRDefault="00162B26" w:rsidP="005A0F5F">
      <w:pPr>
        <w:spacing w:before="0" w:after="0"/>
      </w:pPr>
      <w:r w:rsidRPr="004A242F">
        <w:t xml:space="preserve">Trong quá trình thực hiện đồ </w:t>
      </w:r>
      <w:proofErr w:type="gramStart"/>
      <w:r w:rsidRPr="004A242F">
        <w:t>án</w:t>
      </w:r>
      <w:proofErr w:type="gramEnd"/>
      <w:r w:rsidRPr="004A242F">
        <w:t xml:space="preserve"> từng thành viên có những kết quả như sau:</w:t>
      </w:r>
    </w:p>
    <w:p w:rsidR="00162B26" w:rsidRPr="004A242F" w:rsidRDefault="00162B26" w:rsidP="005A0F5F">
      <w:pPr>
        <w:spacing w:before="0" w:after="0"/>
      </w:pPr>
      <w:r w:rsidRPr="004A242F">
        <w:tab/>
        <w:t>Nguyễn Thanh Lý: Hoàn thành thiết kế cơ sở dữ liệu, thực hiện thiết kế và xử lý các chức năng của website như trang chủ, trang đăng nhập đăng ký, quản lý danh mục và quản lý sản phẩm của quản trị viên. Viết báo cáo chương 2,</w:t>
      </w:r>
      <w:r w:rsidR="001205A6" w:rsidRPr="004A242F">
        <w:t xml:space="preserve"> </w:t>
      </w:r>
      <w:proofErr w:type="gramStart"/>
      <w:r w:rsidRPr="004A242F">
        <w:t>4 và</w:t>
      </w:r>
      <w:proofErr w:type="gramEnd"/>
      <w:r w:rsidRPr="004A242F">
        <w:t xml:space="preserve"> góp ý vào slide.</w:t>
      </w:r>
    </w:p>
    <w:p w:rsidR="00162B26" w:rsidRPr="004A242F" w:rsidRDefault="00162B26" w:rsidP="005A0F5F">
      <w:pPr>
        <w:spacing w:before="0" w:after="0"/>
      </w:pPr>
      <w:r w:rsidRPr="004A242F">
        <w:tab/>
        <w:t>Trầm Ngọc Mai: Hoàn thành thiết kế giao diện và xử lý các chức năng của quản trị viên như: quản lý đơn hàng, quản lý người dùng, và quản lý thông tin cá nhân của quản trị viên. Viết báo cáo chương 3, và làm side thuyết trình.</w:t>
      </w:r>
    </w:p>
    <w:p w:rsidR="005C29CA" w:rsidRPr="004A242F" w:rsidRDefault="00162B26" w:rsidP="005A0F5F">
      <w:pPr>
        <w:spacing w:before="0" w:after="0"/>
      </w:pPr>
      <w:r w:rsidRPr="004A242F">
        <w:tab/>
        <w:t xml:space="preserve">Nguyễn Thiện Nhân: Hoàn thành thiết kế và xử lý các chức năng của khách hàng như: trang chủ khách hàng, chi tiết sản phẩm, giỏ hàng, thanh toán, và quản lý thông tin. Viết báo cáo chương </w:t>
      </w:r>
      <w:proofErr w:type="gramStart"/>
      <w:r w:rsidRPr="004A242F">
        <w:t>1</w:t>
      </w:r>
      <w:proofErr w:type="gramEnd"/>
      <w:r w:rsidRPr="004A242F">
        <w:t xml:space="preserve"> và góp ý slide thuyết trình.</w:t>
      </w:r>
    </w:p>
    <w:p w:rsidR="005C29CA" w:rsidRPr="004A242F" w:rsidRDefault="005C29CA" w:rsidP="005A0F5F">
      <w:pPr>
        <w:spacing w:before="0" w:after="0"/>
        <w:jc w:val="both"/>
        <w:rPr>
          <w:b/>
        </w:rPr>
      </w:pPr>
      <w:r w:rsidRPr="004A242F">
        <w:br w:type="page"/>
      </w:r>
    </w:p>
    <w:p w:rsidR="005C29CA" w:rsidRPr="004A242F" w:rsidRDefault="005C29CA" w:rsidP="005A0F5F">
      <w:pPr>
        <w:pStyle w:val="Heading1"/>
        <w:numPr>
          <w:ilvl w:val="0"/>
          <w:numId w:val="0"/>
        </w:numPr>
        <w:spacing w:before="0" w:after="0"/>
        <w:rPr>
          <w:szCs w:val="26"/>
        </w:rPr>
      </w:pPr>
      <w:bookmarkStart w:id="3" w:name="_Toc187425098"/>
      <w:r w:rsidRPr="004A242F">
        <w:rPr>
          <w:szCs w:val="26"/>
        </w:rPr>
        <w:lastRenderedPageBreak/>
        <w:t>LÝ DO CHỌN ĐỀ TÀI</w:t>
      </w:r>
      <w:bookmarkEnd w:id="3"/>
    </w:p>
    <w:p w:rsidR="00DA1A55" w:rsidRPr="004A242F" w:rsidRDefault="00DA1A55" w:rsidP="005A0F5F">
      <w:pPr>
        <w:spacing w:before="0" w:after="0"/>
        <w:jc w:val="both"/>
        <w:rPr>
          <w:b/>
        </w:rPr>
      </w:pPr>
      <w:r w:rsidRPr="004A242F">
        <w:rPr>
          <w:b/>
        </w:rPr>
        <w:t>Lý do chọn đề tài:</w:t>
      </w:r>
    </w:p>
    <w:p w:rsidR="00DA1A55" w:rsidRPr="004A242F" w:rsidRDefault="00DA1A55" w:rsidP="005A0F5F">
      <w:pPr>
        <w:spacing w:before="0" w:after="0"/>
        <w:jc w:val="both"/>
      </w:pPr>
      <w:r w:rsidRPr="004A242F">
        <w:tab/>
      </w:r>
      <w:r w:rsidR="00ED33FC" w:rsidRPr="004A242F">
        <w:t xml:space="preserve">Web </w:t>
      </w:r>
      <w:r w:rsidRPr="004A242F">
        <w:t>bán cà phê và trà là một nhu cầu thiết yếu trong bối cảnh công nghệ và thương mại điện tử đang ngày càng phát triển mạnh mẽ. Hệ thống này mang lại sự tiện lợi và trải nghiệm mua sắm tốt hơn cho người tiêu dùng, đồng thời giúp doanh nghiệp quản lý hiệu quả hơn. Những lợi ích nổi bật của hệ thống bao gồm:</w:t>
      </w:r>
    </w:p>
    <w:p w:rsidR="00DA1A55" w:rsidRPr="004A242F" w:rsidRDefault="00DA1A55" w:rsidP="005A0F5F">
      <w:pPr>
        <w:pStyle w:val="ListParagraph"/>
        <w:numPr>
          <w:ilvl w:val="0"/>
          <w:numId w:val="5"/>
        </w:numPr>
        <w:spacing w:before="0" w:after="0"/>
        <w:jc w:val="both"/>
        <w:rPr>
          <w:b/>
        </w:rPr>
      </w:pPr>
      <w:r w:rsidRPr="004A242F">
        <w:rPr>
          <w:b/>
        </w:rPr>
        <w:t>Nâng cao trải nghiệm người dùng:</w:t>
      </w:r>
    </w:p>
    <w:p w:rsidR="00DA1A55" w:rsidRPr="004A242F" w:rsidRDefault="00DA1A55" w:rsidP="005A0F5F">
      <w:pPr>
        <w:pStyle w:val="ListParagraph"/>
        <w:numPr>
          <w:ilvl w:val="0"/>
          <w:numId w:val="2"/>
        </w:numPr>
        <w:spacing w:before="0" w:after="0"/>
        <w:jc w:val="both"/>
      </w:pPr>
      <w:r w:rsidRPr="004A242F">
        <w:t>Tiết kiệm thời gian: Khách hàng có thể đặt mua cà phê và trà bất cứ lúc nào, ở bất kỳ đâu, chỉ với vài thao tác đơn giản trên thiết bị di động hoặc máy tính.</w:t>
      </w:r>
    </w:p>
    <w:p w:rsidR="00DA1A55" w:rsidRPr="004A242F" w:rsidRDefault="00DA1A55" w:rsidP="005A0F5F">
      <w:pPr>
        <w:pStyle w:val="ListParagraph"/>
        <w:numPr>
          <w:ilvl w:val="0"/>
          <w:numId w:val="2"/>
        </w:numPr>
        <w:spacing w:before="0" w:after="0"/>
        <w:jc w:val="both"/>
      </w:pPr>
      <w:r w:rsidRPr="004A242F">
        <w:t>Thuận tiện: Dễ dàng tìm kiếm và lựa chọn các sản phẩm cà phê và trà phù hợp với khẩu vị và nhu cầu của mình nhờ vào hệ thống phân loại sản phẩm thông minh và gợi ý mua sắm.</w:t>
      </w:r>
    </w:p>
    <w:p w:rsidR="00DA1A55" w:rsidRPr="004A242F" w:rsidRDefault="00DA1A55" w:rsidP="005A0F5F">
      <w:pPr>
        <w:pStyle w:val="ListParagraph"/>
        <w:numPr>
          <w:ilvl w:val="0"/>
          <w:numId w:val="5"/>
        </w:numPr>
        <w:spacing w:before="0" w:after="0"/>
        <w:jc w:val="both"/>
        <w:rPr>
          <w:b/>
        </w:rPr>
      </w:pPr>
      <w:r w:rsidRPr="004A242F">
        <w:rPr>
          <w:b/>
        </w:rPr>
        <w:t>Quản lý hiệu quả:</w:t>
      </w:r>
    </w:p>
    <w:p w:rsidR="00DA1A55" w:rsidRPr="004A242F" w:rsidRDefault="00DA1A55" w:rsidP="005A0F5F">
      <w:pPr>
        <w:pStyle w:val="ListParagraph"/>
        <w:numPr>
          <w:ilvl w:val="0"/>
          <w:numId w:val="3"/>
        </w:numPr>
        <w:spacing w:before="0" w:after="0"/>
        <w:jc w:val="both"/>
      </w:pPr>
      <w:r w:rsidRPr="004A242F">
        <w:t>Tối ưu hóa nguồn lực: Doanh nghiệp có thể quản lý kho hàng, đơn đặt hàng, và giao hàng một cách hiệu quả, giảm thiểu sai sót và tiết kiệm chi phí vận hành.</w:t>
      </w:r>
    </w:p>
    <w:p w:rsidR="00DA1A55" w:rsidRPr="004A242F" w:rsidRDefault="00DA1A55" w:rsidP="005A0F5F">
      <w:pPr>
        <w:pStyle w:val="ListParagraph"/>
        <w:numPr>
          <w:ilvl w:val="0"/>
          <w:numId w:val="3"/>
        </w:numPr>
        <w:spacing w:before="0" w:after="0"/>
        <w:jc w:val="both"/>
      </w:pPr>
      <w:r w:rsidRPr="004A242F">
        <w:t xml:space="preserve">Nâng cao chất lượng dịch vụ: </w:t>
      </w:r>
      <w:r w:rsidR="001616F2" w:rsidRPr="004A242F">
        <w:t>C</w:t>
      </w:r>
      <w:r w:rsidRPr="004A242F">
        <w:t xml:space="preserve">ho phép doanh nghiệp </w:t>
      </w:r>
      <w:proofErr w:type="gramStart"/>
      <w:r w:rsidRPr="004A242F">
        <w:t>theo</w:t>
      </w:r>
      <w:proofErr w:type="gramEnd"/>
      <w:r w:rsidRPr="004A242F">
        <w:t xml:space="preserve"> dõi hoạt động kinh doanh, đánh giá nhu cầu của khách hàng để cải thiện sản phẩm và dịch vụ kịp thời.</w:t>
      </w:r>
    </w:p>
    <w:p w:rsidR="00DA1A55" w:rsidRPr="004A242F" w:rsidRDefault="00DA1A55" w:rsidP="005A0F5F">
      <w:pPr>
        <w:pStyle w:val="ListParagraph"/>
        <w:numPr>
          <w:ilvl w:val="0"/>
          <w:numId w:val="5"/>
        </w:numPr>
        <w:spacing w:before="0" w:after="0"/>
        <w:jc w:val="both"/>
        <w:rPr>
          <w:b/>
        </w:rPr>
      </w:pPr>
      <w:r w:rsidRPr="004A242F">
        <w:rPr>
          <w:b/>
        </w:rPr>
        <w:t>Đáp ứng nhu cầu:</w:t>
      </w:r>
    </w:p>
    <w:p w:rsidR="00DA1A55" w:rsidRPr="004A242F" w:rsidRDefault="00DA1A55" w:rsidP="005A0F5F">
      <w:pPr>
        <w:pStyle w:val="ListParagraph"/>
        <w:numPr>
          <w:ilvl w:val="0"/>
          <w:numId w:val="4"/>
        </w:numPr>
        <w:spacing w:before="0" w:after="0"/>
        <w:jc w:val="both"/>
      </w:pPr>
      <w:r w:rsidRPr="004A242F">
        <w:t xml:space="preserve">Phù hợp với xu hướng số hóa: </w:t>
      </w:r>
      <w:r w:rsidR="00ED33FC" w:rsidRPr="004A242F">
        <w:t xml:space="preserve">Web </w:t>
      </w:r>
      <w:r w:rsidRPr="004A242F">
        <w:t>bán cà phê và trà đóng vai trò quan trọng trong quá trình chuyển đổi số của ngành kinh doanh đồ uống.</w:t>
      </w:r>
    </w:p>
    <w:p w:rsidR="005C29CA" w:rsidRPr="004A242F" w:rsidRDefault="00DA1A55" w:rsidP="005A0F5F">
      <w:pPr>
        <w:pStyle w:val="ListParagraph"/>
        <w:numPr>
          <w:ilvl w:val="0"/>
          <w:numId w:val="4"/>
        </w:numPr>
        <w:spacing w:before="0" w:after="0"/>
        <w:jc w:val="both"/>
      </w:pPr>
      <w:r w:rsidRPr="004A242F">
        <w:t>Đáp ứng thị hiếu của người tiêu dùng: Ngày càng nhiều người ưa chuộng việc mua sắm trực tuyến để tiết kiệm thời gian và tận hưởng sự tiện lợi.</w:t>
      </w:r>
      <w:r w:rsidR="005C29CA" w:rsidRPr="004A242F">
        <w:br w:type="page"/>
      </w:r>
    </w:p>
    <w:p w:rsidR="00BE5B26" w:rsidRPr="004A242F" w:rsidRDefault="002F60E1" w:rsidP="002F60E1">
      <w:pPr>
        <w:pStyle w:val="Heading1"/>
        <w:numPr>
          <w:ilvl w:val="0"/>
          <w:numId w:val="0"/>
        </w:numPr>
        <w:spacing w:before="0" w:after="0"/>
        <w:rPr>
          <w:szCs w:val="26"/>
        </w:rPr>
      </w:pPr>
      <w:bookmarkStart w:id="4" w:name="_Toc187425099"/>
      <w:r w:rsidRPr="004A242F">
        <w:rPr>
          <w:szCs w:val="26"/>
        </w:rPr>
        <w:lastRenderedPageBreak/>
        <w:t xml:space="preserve">PHẦN 1: </w:t>
      </w:r>
      <w:r w:rsidR="005C29CA" w:rsidRPr="004A242F">
        <w:rPr>
          <w:szCs w:val="26"/>
        </w:rPr>
        <w:t>CƠ SỞ LÝ THUYẾT</w:t>
      </w:r>
      <w:bookmarkEnd w:id="4"/>
    </w:p>
    <w:p w:rsidR="004F0638" w:rsidRPr="004A242F" w:rsidRDefault="00CC1934" w:rsidP="005A0F5F">
      <w:pPr>
        <w:pStyle w:val="Heading2"/>
        <w:spacing w:before="0" w:after="0"/>
        <w:jc w:val="both"/>
        <w:rPr>
          <w:szCs w:val="26"/>
        </w:rPr>
      </w:pPr>
      <w:bookmarkStart w:id="5" w:name="_Toc187425100"/>
      <w:r w:rsidRPr="004A242F">
        <w:rPr>
          <w:szCs w:val="26"/>
        </w:rPr>
        <w:t>HTML</w:t>
      </w:r>
      <w:bookmarkEnd w:id="5"/>
    </w:p>
    <w:p w:rsidR="005C29CA" w:rsidRPr="004A242F" w:rsidRDefault="00690582" w:rsidP="005A0F5F">
      <w:pPr>
        <w:spacing w:before="0" w:after="0"/>
        <w:jc w:val="both"/>
      </w:pPr>
      <w:r w:rsidRPr="004A242F">
        <w:tab/>
      </w:r>
      <w:r w:rsidR="004F0638" w:rsidRPr="004A242F">
        <w:t xml:space="preserve">HTML là chữ viết tắt Hypertext Markup Language, là ngôn ngữ được sử dụng rộng rãi nhất để viết các trang Web. Hypertext là cách mà các trang Web (các tài liệu HTML) được kết nối với nhau. Và như thế, đường link có trên trang Web được gọi là Hypertext. </w:t>
      </w:r>
      <w:proofErr w:type="gramStart"/>
      <w:r w:rsidR="004F0638" w:rsidRPr="004A242F">
        <w:t>Như tên gọi đã gợi ý, HTML là ngôn ngữ đánh dấu bằng thẻ (Markup Language), nghĩa là sử dụng HTML để đánh dấu một tài liệu text bằng các thẻ (tag) để nói cho trình duyệt Web cách để cấu trúc nó để hiển thị ra màn hình.</w:t>
      </w:r>
      <w:proofErr w:type="gramEnd"/>
      <w:r w:rsidR="004F0638" w:rsidRPr="004A242F">
        <w:t xml:space="preserve"> Vậy HTML là ngôn ngữ sử dụng các thẻ để xây dựng nên khung sườn của 1 website.</w:t>
      </w:r>
    </w:p>
    <w:p w:rsidR="006E1074" w:rsidRPr="004A242F" w:rsidRDefault="006E1074" w:rsidP="005A0F5F">
      <w:pPr>
        <w:pStyle w:val="Heading3"/>
        <w:spacing w:before="0" w:after="0"/>
        <w:jc w:val="both"/>
        <w:rPr>
          <w:rFonts w:cs="Times New Roman"/>
        </w:rPr>
      </w:pPr>
      <w:bookmarkStart w:id="6" w:name="_Toc187425101"/>
      <w:r w:rsidRPr="004A242F">
        <w:rPr>
          <w:rFonts w:cs="Times New Roman"/>
        </w:rPr>
        <w:t>Cấu trúc của</w:t>
      </w:r>
      <w:r w:rsidR="001940FA" w:rsidRPr="004A242F">
        <w:rPr>
          <w:rFonts w:cs="Times New Roman"/>
        </w:rPr>
        <w:t xml:space="preserve"> trang</w:t>
      </w:r>
      <w:r w:rsidRPr="004A242F">
        <w:rPr>
          <w:rFonts w:cs="Times New Roman"/>
        </w:rPr>
        <w:t xml:space="preserve"> HTML</w:t>
      </w:r>
      <w:bookmarkEnd w:id="6"/>
    </w:p>
    <w:p w:rsidR="00690582" w:rsidRPr="004A242F" w:rsidRDefault="00690582" w:rsidP="005A0F5F">
      <w:pPr>
        <w:spacing w:before="0" w:after="0"/>
        <w:ind w:left="284"/>
        <w:jc w:val="both"/>
      </w:pPr>
      <w:r w:rsidRPr="004A242F">
        <w:tab/>
      </w:r>
      <w:r w:rsidR="001940FA" w:rsidRPr="004A242F">
        <w:t>Một trang HTML sẽ được đánh dấu bắt đầu bằng thẻ &lt;HTML&gt; và kết thúc bởi thẻ &lt;/HTML&gt;. Các nội dung đặt ngoài cặp thẻ này đều không hợp lệ.</w:t>
      </w:r>
    </w:p>
    <w:p w:rsidR="00964DFD" w:rsidRPr="004A242F" w:rsidRDefault="00690582" w:rsidP="005A0F5F">
      <w:pPr>
        <w:spacing w:before="0" w:after="0"/>
        <w:ind w:left="284"/>
        <w:jc w:val="both"/>
      </w:pPr>
      <w:r w:rsidRPr="004A242F">
        <w:tab/>
      </w:r>
      <w:r w:rsidR="001940FA" w:rsidRPr="004A242F">
        <w:rPr>
          <w:shd w:val="clear" w:color="auto" w:fill="FFFFFF"/>
        </w:rPr>
        <w:t>Mỗi trang HTML chứa một bộ các </w:t>
      </w:r>
      <w:r w:rsidR="001940FA" w:rsidRPr="004A242F">
        <w:rPr>
          <w:rStyle w:val="Strong"/>
          <w:b w:val="0"/>
          <w:shd w:val="clear" w:color="auto" w:fill="FFFFFF"/>
        </w:rPr>
        <w:t>tag</w:t>
      </w:r>
      <w:r w:rsidR="001940FA" w:rsidRPr="004A242F">
        <w:rPr>
          <w:rStyle w:val="Strong"/>
          <w:shd w:val="clear" w:color="auto" w:fill="FFFFFF"/>
        </w:rPr>
        <w:t> </w:t>
      </w:r>
      <w:r w:rsidR="001940FA" w:rsidRPr="004A242F">
        <w:rPr>
          <w:shd w:val="clear" w:color="auto" w:fill="FFFFFF"/>
        </w:rPr>
        <w:t>(cũng được gọi là </w:t>
      </w:r>
      <w:r w:rsidR="001940FA" w:rsidRPr="004A242F">
        <w:rPr>
          <w:rStyle w:val="Strong"/>
          <w:b w:val="0"/>
          <w:shd w:val="clear" w:color="auto" w:fill="FFFFFF"/>
        </w:rPr>
        <w:t>elements</w:t>
      </w:r>
      <w:r w:rsidR="001940FA" w:rsidRPr="004A242F">
        <w:rPr>
          <w:shd w:val="clear" w:color="auto" w:fill="FFFFFF"/>
        </w:rPr>
        <w:t xml:space="preserve">). Mỗi thẻ sẽ có những tác dụng nhất định, giúp xây dựng nên một cấu trúc hoàn chỉnh cho Website. Bạn có thể xem như là việc xây dựng từng khối của một trang web. Nó tạo thành cấu trúc cây </w:t>
      </w:r>
      <w:proofErr w:type="gramStart"/>
      <w:r w:rsidR="001940FA" w:rsidRPr="004A242F">
        <w:rPr>
          <w:shd w:val="clear" w:color="auto" w:fill="FFFFFF"/>
        </w:rPr>
        <w:t>thư</w:t>
      </w:r>
      <w:proofErr w:type="gramEnd"/>
      <w:r w:rsidR="001940FA" w:rsidRPr="004A242F">
        <w:rPr>
          <w:shd w:val="clear" w:color="auto" w:fill="FFFFFF"/>
        </w:rPr>
        <w:t xml:space="preserve"> mục bao gồm section, paragraph, heading, và những khối nội dung khác.</w:t>
      </w:r>
      <w:r w:rsidR="00964DFD" w:rsidRPr="004A242F">
        <w:rPr>
          <w:shd w:val="clear" w:color="auto" w:fill="FFFFFF"/>
        </w:rPr>
        <w:t xml:space="preserve"> </w:t>
      </w:r>
      <w:r w:rsidRPr="004A242F">
        <w:rPr>
          <w:shd w:val="clear" w:color="auto" w:fill="FFFFFF"/>
        </w:rPr>
        <w:tab/>
      </w:r>
      <w:r w:rsidR="00964DFD" w:rsidRPr="004A242F">
        <w:rPr>
          <w:shd w:val="clear" w:color="auto" w:fill="FFFFFF"/>
        </w:rPr>
        <w:t>Cấu trúc HTML như sau:</w:t>
      </w:r>
    </w:p>
    <w:p w:rsidR="00964DFD" w:rsidRPr="004A242F" w:rsidRDefault="00964DFD" w:rsidP="005A0F5F">
      <w:pPr>
        <w:spacing w:before="0" w:after="0"/>
        <w:ind w:left="709" w:firstLine="284"/>
        <w:jc w:val="both"/>
        <w:rPr>
          <w:shd w:val="clear" w:color="auto" w:fill="FFFFFF"/>
        </w:rPr>
      </w:pPr>
      <w:proofErr w:type="gramStart"/>
      <w:r w:rsidRPr="004A242F">
        <w:rPr>
          <w:shd w:val="clear" w:color="auto" w:fill="FFFFFF"/>
        </w:rPr>
        <w:t>&lt;!DOCTYPE</w:t>
      </w:r>
      <w:proofErr w:type="gramEnd"/>
      <w:r w:rsidRPr="004A242F">
        <w:rPr>
          <w:shd w:val="clear" w:color="auto" w:fill="FFFFFF"/>
        </w:rPr>
        <w:t xml:space="preserve"> html&gt;</w:t>
      </w:r>
    </w:p>
    <w:p w:rsidR="00964DFD" w:rsidRPr="004A242F" w:rsidRDefault="00964DFD" w:rsidP="005A0F5F">
      <w:pPr>
        <w:spacing w:before="0" w:after="0"/>
        <w:ind w:left="709" w:firstLine="284"/>
        <w:jc w:val="both"/>
        <w:rPr>
          <w:shd w:val="clear" w:color="auto" w:fill="FFFFFF"/>
        </w:rPr>
      </w:pPr>
      <w:r w:rsidRPr="004A242F">
        <w:rPr>
          <w:shd w:val="clear" w:color="auto" w:fill="FFFFFF"/>
        </w:rPr>
        <w:t>&lt;</w:t>
      </w:r>
      <w:proofErr w:type="gramStart"/>
      <w:r w:rsidRPr="004A242F">
        <w:rPr>
          <w:shd w:val="clear" w:color="auto" w:fill="FFFFFF"/>
        </w:rPr>
        <w:t>html</w:t>
      </w:r>
      <w:proofErr w:type="gramEnd"/>
      <w:r w:rsidRPr="004A242F">
        <w:rPr>
          <w:shd w:val="clear" w:color="auto" w:fill="FFFFFF"/>
        </w:rPr>
        <w:t>&gt;</w:t>
      </w:r>
    </w:p>
    <w:p w:rsidR="00964DFD" w:rsidRPr="004A242F" w:rsidRDefault="00964DFD" w:rsidP="005A0F5F">
      <w:pPr>
        <w:spacing w:before="0" w:after="0"/>
        <w:ind w:left="709" w:firstLine="284"/>
        <w:jc w:val="both"/>
        <w:rPr>
          <w:shd w:val="clear" w:color="auto" w:fill="FFFFFF"/>
        </w:rPr>
      </w:pPr>
      <w:r w:rsidRPr="004A242F">
        <w:rPr>
          <w:shd w:val="clear" w:color="auto" w:fill="FFFFFF"/>
        </w:rPr>
        <w:t>&lt;</w:t>
      </w:r>
      <w:proofErr w:type="gramStart"/>
      <w:r w:rsidRPr="004A242F">
        <w:rPr>
          <w:shd w:val="clear" w:color="auto" w:fill="FFFFFF"/>
        </w:rPr>
        <w:t>head</w:t>
      </w:r>
      <w:proofErr w:type="gramEnd"/>
      <w:r w:rsidRPr="004A242F">
        <w:rPr>
          <w:shd w:val="clear" w:color="auto" w:fill="FFFFFF"/>
        </w:rPr>
        <w:t>&gt;</w:t>
      </w:r>
    </w:p>
    <w:p w:rsidR="00964DFD" w:rsidRPr="004A242F" w:rsidRDefault="00964DFD" w:rsidP="005A0F5F">
      <w:pPr>
        <w:spacing w:before="0" w:after="0"/>
        <w:ind w:left="709" w:firstLine="284"/>
        <w:jc w:val="both"/>
        <w:rPr>
          <w:shd w:val="clear" w:color="auto" w:fill="FFFFFF"/>
        </w:rPr>
      </w:pPr>
      <w:r w:rsidRPr="004A242F">
        <w:rPr>
          <w:shd w:val="clear" w:color="auto" w:fill="FFFFFF"/>
        </w:rPr>
        <w:t xml:space="preserve">    &lt;</w:t>
      </w:r>
      <w:proofErr w:type="gramStart"/>
      <w:r w:rsidRPr="004A242F">
        <w:rPr>
          <w:shd w:val="clear" w:color="auto" w:fill="FFFFFF"/>
        </w:rPr>
        <w:t>title&gt;</w:t>
      </w:r>
      <w:proofErr w:type="gramEnd"/>
      <w:r w:rsidRPr="004A242F">
        <w:rPr>
          <w:shd w:val="clear" w:color="auto" w:fill="FFFFFF"/>
        </w:rPr>
        <w:t>Page Title&lt;/title&gt;</w:t>
      </w:r>
    </w:p>
    <w:p w:rsidR="00964DFD" w:rsidRPr="004A242F" w:rsidRDefault="00964DFD" w:rsidP="005A0F5F">
      <w:pPr>
        <w:spacing w:before="0" w:after="0"/>
        <w:ind w:left="709" w:firstLine="284"/>
        <w:jc w:val="both"/>
        <w:rPr>
          <w:shd w:val="clear" w:color="auto" w:fill="FFFFFF"/>
        </w:rPr>
      </w:pPr>
      <w:r w:rsidRPr="004A242F">
        <w:rPr>
          <w:shd w:val="clear" w:color="auto" w:fill="FFFFFF"/>
        </w:rPr>
        <w:t>&lt;/head&gt;</w:t>
      </w:r>
    </w:p>
    <w:p w:rsidR="00964DFD" w:rsidRPr="004A242F" w:rsidRDefault="00964DFD" w:rsidP="005A0F5F">
      <w:pPr>
        <w:spacing w:before="0" w:after="0"/>
        <w:ind w:left="709" w:firstLine="284"/>
        <w:jc w:val="both"/>
        <w:rPr>
          <w:shd w:val="clear" w:color="auto" w:fill="FFFFFF"/>
        </w:rPr>
      </w:pPr>
      <w:r w:rsidRPr="004A242F">
        <w:rPr>
          <w:shd w:val="clear" w:color="auto" w:fill="FFFFFF"/>
        </w:rPr>
        <w:t>&lt;</w:t>
      </w:r>
      <w:proofErr w:type="gramStart"/>
      <w:r w:rsidRPr="004A242F">
        <w:rPr>
          <w:shd w:val="clear" w:color="auto" w:fill="FFFFFF"/>
        </w:rPr>
        <w:t>body</w:t>
      </w:r>
      <w:proofErr w:type="gramEnd"/>
      <w:r w:rsidRPr="004A242F">
        <w:rPr>
          <w:shd w:val="clear" w:color="auto" w:fill="FFFFFF"/>
        </w:rPr>
        <w:t>&gt;</w:t>
      </w:r>
    </w:p>
    <w:p w:rsidR="00964DFD" w:rsidRPr="004A242F" w:rsidRDefault="00964DFD" w:rsidP="005A0F5F">
      <w:pPr>
        <w:spacing w:before="0" w:after="0"/>
        <w:ind w:left="709" w:firstLine="284"/>
        <w:jc w:val="both"/>
        <w:rPr>
          <w:shd w:val="clear" w:color="auto" w:fill="FFFFFF"/>
        </w:rPr>
      </w:pPr>
      <w:r w:rsidRPr="004A242F">
        <w:rPr>
          <w:shd w:val="clear" w:color="auto" w:fill="FFFFFF"/>
        </w:rPr>
        <w:t xml:space="preserve">    &lt;h1&gt;My First Heading&lt;/h1&gt;</w:t>
      </w:r>
    </w:p>
    <w:p w:rsidR="00964DFD" w:rsidRPr="004A242F" w:rsidRDefault="00964DFD" w:rsidP="005A0F5F">
      <w:pPr>
        <w:spacing w:before="0" w:after="0"/>
        <w:ind w:left="709" w:firstLine="284"/>
        <w:jc w:val="both"/>
        <w:rPr>
          <w:shd w:val="clear" w:color="auto" w:fill="FFFFFF"/>
        </w:rPr>
      </w:pPr>
      <w:r w:rsidRPr="004A242F">
        <w:rPr>
          <w:shd w:val="clear" w:color="auto" w:fill="FFFFFF"/>
        </w:rPr>
        <w:t xml:space="preserve">    &lt;p&gt;</w:t>
      </w:r>
      <w:proofErr w:type="gramStart"/>
      <w:r w:rsidRPr="004A242F">
        <w:rPr>
          <w:shd w:val="clear" w:color="auto" w:fill="FFFFFF"/>
        </w:rPr>
        <w:t>My</w:t>
      </w:r>
      <w:proofErr w:type="gramEnd"/>
      <w:r w:rsidRPr="004A242F">
        <w:rPr>
          <w:shd w:val="clear" w:color="auto" w:fill="FFFFFF"/>
        </w:rPr>
        <w:t xml:space="preserve"> first paragraph&lt;/p&gt;</w:t>
      </w:r>
    </w:p>
    <w:p w:rsidR="00964DFD" w:rsidRPr="004A242F" w:rsidRDefault="00964DFD" w:rsidP="005A0F5F">
      <w:pPr>
        <w:spacing w:before="0" w:after="0"/>
        <w:ind w:left="709" w:firstLine="284"/>
        <w:jc w:val="both"/>
        <w:rPr>
          <w:shd w:val="clear" w:color="auto" w:fill="FFFFFF"/>
        </w:rPr>
      </w:pPr>
      <w:r w:rsidRPr="004A242F">
        <w:rPr>
          <w:shd w:val="clear" w:color="auto" w:fill="FFFFFF"/>
        </w:rPr>
        <w:t>&lt;/body&gt;</w:t>
      </w:r>
    </w:p>
    <w:p w:rsidR="00964DFD" w:rsidRPr="004A242F" w:rsidRDefault="00964DFD" w:rsidP="005A0F5F">
      <w:pPr>
        <w:spacing w:before="0" w:after="0"/>
        <w:ind w:left="709" w:firstLine="284"/>
        <w:jc w:val="both"/>
        <w:rPr>
          <w:shd w:val="clear" w:color="auto" w:fill="FFFFFF"/>
        </w:rPr>
      </w:pPr>
      <w:r w:rsidRPr="004A242F">
        <w:rPr>
          <w:shd w:val="clear" w:color="auto" w:fill="FFFFFF"/>
        </w:rPr>
        <w:t>&lt;/html&gt;</w:t>
      </w:r>
    </w:p>
    <w:p w:rsidR="00964DFD" w:rsidRPr="004A242F" w:rsidRDefault="00964DFD" w:rsidP="005A0F5F">
      <w:pPr>
        <w:spacing w:before="0" w:after="0"/>
        <w:ind w:left="567" w:firstLine="426"/>
        <w:jc w:val="both"/>
        <w:rPr>
          <w:shd w:val="clear" w:color="auto" w:fill="FFFFFF"/>
        </w:rPr>
      </w:pPr>
      <w:r w:rsidRPr="004A242F">
        <w:rPr>
          <w:shd w:val="clear" w:color="auto" w:fill="FFFFFF"/>
        </w:rPr>
        <w:t>Trong đó:</w:t>
      </w:r>
    </w:p>
    <w:p w:rsidR="004B6EC7" w:rsidRPr="004A242F" w:rsidRDefault="004B6EC7" w:rsidP="005A0F5F">
      <w:pPr>
        <w:pStyle w:val="ListParagraph"/>
        <w:numPr>
          <w:ilvl w:val="0"/>
          <w:numId w:val="6"/>
        </w:numPr>
        <w:spacing w:before="0" w:after="0"/>
        <w:ind w:left="1134"/>
        <w:jc w:val="both"/>
      </w:pPr>
      <w:r w:rsidRPr="004A242F">
        <w:rPr>
          <w:b/>
          <w:bCs/>
        </w:rPr>
        <w:t>&lt;!DOCTYPE html&gt;</w:t>
      </w:r>
      <w:r w:rsidRPr="004A242F">
        <w:t>: khai báo kiểu dữ liệu hiển thị</w:t>
      </w:r>
    </w:p>
    <w:p w:rsidR="004B6EC7" w:rsidRPr="004A242F" w:rsidRDefault="004B6EC7" w:rsidP="005A0F5F">
      <w:pPr>
        <w:pStyle w:val="ListParagraph"/>
        <w:numPr>
          <w:ilvl w:val="0"/>
          <w:numId w:val="6"/>
        </w:numPr>
        <w:spacing w:before="0" w:after="0"/>
        <w:ind w:left="1134"/>
        <w:jc w:val="both"/>
      </w:pPr>
      <w:r w:rsidRPr="004A242F">
        <w:rPr>
          <w:b/>
          <w:bCs/>
        </w:rPr>
        <w:t>&lt;html&gt;</w:t>
      </w:r>
      <w:r w:rsidRPr="004A242F">
        <w:t> và </w:t>
      </w:r>
      <w:r w:rsidRPr="004A242F">
        <w:rPr>
          <w:b/>
          <w:bCs/>
        </w:rPr>
        <w:t>&lt;/html&gt;</w:t>
      </w:r>
      <w:r w:rsidRPr="004A242F">
        <w:t>: cặp thẻ bắt buộc, element cấp cao nhất, có nhiệm vụ đóng gói tất cả nội dung của trang HTML</w:t>
      </w:r>
    </w:p>
    <w:p w:rsidR="004B6EC7" w:rsidRPr="004A242F" w:rsidRDefault="004B6EC7" w:rsidP="005A0F5F">
      <w:pPr>
        <w:pStyle w:val="ListParagraph"/>
        <w:numPr>
          <w:ilvl w:val="0"/>
          <w:numId w:val="6"/>
        </w:numPr>
        <w:spacing w:before="0" w:after="0"/>
        <w:ind w:left="1134"/>
        <w:jc w:val="both"/>
      </w:pPr>
      <w:r w:rsidRPr="004A242F">
        <w:rPr>
          <w:b/>
          <w:bCs/>
        </w:rPr>
        <w:lastRenderedPageBreak/>
        <w:t>&lt;head&gt;</w:t>
      </w:r>
      <w:r w:rsidRPr="004A242F">
        <w:t> và </w:t>
      </w:r>
      <w:r w:rsidRPr="004A242F">
        <w:rPr>
          <w:b/>
          <w:bCs/>
        </w:rPr>
        <w:t>&lt;/head&gt;</w:t>
      </w:r>
      <w:r w:rsidRPr="004A242F">
        <w:t>: khai báo các thông tin meta của trang web như: tiêu đề trang, charset</w:t>
      </w:r>
    </w:p>
    <w:p w:rsidR="004B6EC7" w:rsidRPr="004A242F" w:rsidRDefault="004B6EC7" w:rsidP="005A0F5F">
      <w:pPr>
        <w:pStyle w:val="ListParagraph"/>
        <w:numPr>
          <w:ilvl w:val="0"/>
          <w:numId w:val="6"/>
        </w:numPr>
        <w:spacing w:before="0" w:after="0"/>
        <w:ind w:left="1134"/>
        <w:jc w:val="both"/>
      </w:pPr>
      <w:r w:rsidRPr="004A242F">
        <w:rPr>
          <w:b/>
          <w:bCs/>
        </w:rPr>
        <w:t>&lt;title&gt;</w:t>
      </w:r>
      <w:r w:rsidRPr="004A242F">
        <w:t> và </w:t>
      </w:r>
      <w:r w:rsidRPr="004A242F">
        <w:rPr>
          <w:b/>
          <w:bCs/>
        </w:rPr>
        <w:t>&lt;/title&gt;</w:t>
      </w:r>
      <w:r w:rsidRPr="004A242F">
        <w:t>: cặp thẻ nằm bên trong thẻ &lt;head&gt;, dùng để khai báo tiêu đề của trang</w:t>
      </w:r>
    </w:p>
    <w:p w:rsidR="004B6EC7" w:rsidRPr="004A242F" w:rsidRDefault="004B6EC7" w:rsidP="005A0F5F">
      <w:pPr>
        <w:pStyle w:val="ListParagraph"/>
        <w:numPr>
          <w:ilvl w:val="0"/>
          <w:numId w:val="6"/>
        </w:numPr>
        <w:spacing w:before="0" w:after="0"/>
        <w:ind w:left="1134"/>
        <w:jc w:val="both"/>
      </w:pPr>
      <w:r w:rsidRPr="004A242F">
        <w:rPr>
          <w:b/>
          <w:bCs/>
        </w:rPr>
        <w:t>&lt;body&gt;</w:t>
      </w:r>
      <w:r w:rsidRPr="004A242F">
        <w:t> và </w:t>
      </w:r>
      <w:r w:rsidRPr="004A242F">
        <w:rPr>
          <w:b/>
          <w:bCs/>
        </w:rPr>
        <w:t>&lt;/body&gt;</w:t>
      </w:r>
      <w:r w:rsidRPr="004A242F">
        <w:t>: cặp thẻ dùng để đóng gói tất cả các nội dung sẽ hiển thị trên trang</w:t>
      </w:r>
    </w:p>
    <w:p w:rsidR="004B6EC7" w:rsidRPr="004A242F" w:rsidRDefault="004B6EC7" w:rsidP="005A0F5F">
      <w:pPr>
        <w:pStyle w:val="ListParagraph"/>
        <w:numPr>
          <w:ilvl w:val="0"/>
          <w:numId w:val="6"/>
        </w:numPr>
        <w:spacing w:before="0" w:after="0"/>
        <w:ind w:left="1134"/>
        <w:jc w:val="both"/>
      </w:pPr>
      <w:r w:rsidRPr="004A242F">
        <w:rPr>
          <w:b/>
          <w:bCs/>
        </w:rPr>
        <w:t>&lt;h1&gt;&lt;/h1&gt;</w:t>
      </w:r>
      <w:r w:rsidRPr="004A242F">
        <w:t>: định dạng dữ liệu dạng heading. Thông thường có 6 cấp độ heading trong HTML, trải dài từ &lt;h1&gt; tới &lt;h6&gt;. Trong đó, &lt;h1&gt; là cấp độ heading cao nhất và &lt;h6&gt; là cấp độ heading thấp nhất.</w:t>
      </w:r>
    </w:p>
    <w:p w:rsidR="00C54A6E" w:rsidRPr="004A242F" w:rsidRDefault="00C54A6E" w:rsidP="005A0F5F">
      <w:pPr>
        <w:pStyle w:val="Heading3"/>
        <w:spacing w:before="0" w:after="0"/>
        <w:jc w:val="both"/>
        <w:rPr>
          <w:rFonts w:cs="Times New Roman"/>
        </w:rPr>
      </w:pPr>
      <w:bookmarkStart w:id="7" w:name="_Toc187425102"/>
      <w:r w:rsidRPr="004A242F">
        <w:rPr>
          <w:rFonts w:cs="Times New Roman"/>
        </w:rPr>
        <w:t>Một số thẻ cơ bản trong HTML</w:t>
      </w:r>
      <w:bookmarkEnd w:id="7"/>
    </w:p>
    <w:p w:rsidR="00115771" w:rsidRPr="004A242F" w:rsidRDefault="00115771" w:rsidP="005A0F5F">
      <w:pPr>
        <w:pStyle w:val="Caption"/>
        <w:keepNext/>
        <w:spacing w:before="0" w:after="0"/>
        <w:jc w:val="center"/>
        <w:rPr>
          <w:color w:val="auto"/>
          <w:szCs w:val="26"/>
        </w:rPr>
      </w:pPr>
      <w:bookmarkStart w:id="8" w:name="_Toc187425225"/>
      <w:r w:rsidRPr="004A242F">
        <w:rPr>
          <w:color w:val="auto"/>
          <w:szCs w:val="26"/>
        </w:rPr>
        <w:t xml:space="preserve">Bảng </w:t>
      </w:r>
      <w:r w:rsidRPr="004A242F">
        <w:rPr>
          <w:color w:val="auto"/>
          <w:szCs w:val="26"/>
        </w:rPr>
        <w:fldChar w:fldCharType="begin"/>
      </w:r>
      <w:r w:rsidRPr="004A242F">
        <w:rPr>
          <w:color w:val="auto"/>
          <w:szCs w:val="26"/>
        </w:rPr>
        <w:instrText xml:space="preserve"> SEQ Bảng \* ARABIC </w:instrText>
      </w:r>
      <w:r w:rsidRPr="004A242F">
        <w:rPr>
          <w:color w:val="auto"/>
          <w:szCs w:val="26"/>
        </w:rPr>
        <w:fldChar w:fldCharType="separate"/>
      </w:r>
      <w:r w:rsidR="00162B26" w:rsidRPr="004A242F">
        <w:rPr>
          <w:noProof/>
          <w:color w:val="auto"/>
          <w:szCs w:val="26"/>
        </w:rPr>
        <w:t>1</w:t>
      </w:r>
      <w:r w:rsidRPr="004A242F">
        <w:rPr>
          <w:color w:val="auto"/>
          <w:szCs w:val="26"/>
        </w:rPr>
        <w:fldChar w:fldCharType="end"/>
      </w:r>
      <w:r w:rsidRPr="004A242F">
        <w:rPr>
          <w:color w:val="auto"/>
          <w:szCs w:val="26"/>
        </w:rPr>
        <w:t>: Một số thẻ cơ bản trong HTML</w:t>
      </w:r>
      <w:bookmarkEnd w:id="8"/>
    </w:p>
    <w:tbl>
      <w:tblPr>
        <w:tblStyle w:val="TableGrid"/>
        <w:tblW w:w="9209" w:type="dxa"/>
        <w:tblLook w:val="04A0" w:firstRow="1" w:lastRow="0" w:firstColumn="1" w:lastColumn="0" w:noHBand="0" w:noVBand="1"/>
      </w:tblPr>
      <w:tblGrid>
        <w:gridCol w:w="2689"/>
        <w:gridCol w:w="6520"/>
      </w:tblGrid>
      <w:tr w:rsidR="00C54A6E" w:rsidRPr="004A242F" w:rsidTr="002C23BF">
        <w:trPr>
          <w:tblHeader/>
        </w:trPr>
        <w:tc>
          <w:tcPr>
            <w:tcW w:w="2689" w:type="dxa"/>
          </w:tcPr>
          <w:p w:rsidR="00C54A6E" w:rsidRPr="004A242F" w:rsidRDefault="00C54A6E" w:rsidP="005A0F5F">
            <w:pPr>
              <w:spacing w:before="0" w:after="0"/>
              <w:jc w:val="center"/>
              <w:rPr>
                <w:b/>
              </w:rPr>
            </w:pPr>
            <w:r w:rsidRPr="004A242F">
              <w:rPr>
                <w:b/>
              </w:rPr>
              <w:t>Tên thẻ</w:t>
            </w:r>
          </w:p>
        </w:tc>
        <w:tc>
          <w:tcPr>
            <w:tcW w:w="6520" w:type="dxa"/>
          </w:tcPr>
          <w:p w:rsidR="00C54A6E" w:rsidRPr="004A242F" w:rsidRDefault="00C54A6E" w:rsidP="005A0F5F">
            <w:pPr>
              <w:spacing w:before="0" w:after="0"/>
              <w:jc w:val="center"/>
              <w:rPr>
                <w:b/>
              </w:rPr>
            </w:pPr>
            <w:r w:rsidRPr="004A242F">
              <w:rPr>
                <w:b/>
              </w:rPr>
              <w:t>Chức năng</w:t>
            </w:r>
          </w:p>
        </w:tc>
      </w:tr>
      <w:tr w:rsidR="00C54A6E" w:rsidRPr="004A242F" w:rsidTr="00115771">
        <w:tc>
          <w:tcPr>
            <w:tcW w:w="2689" w:type="dxa"/>
          </w:tcPr>
          <w:p w:rsidR="00C54A6E" w:rsidRPr="004A242F" w:rsidRDefault="00115771" w:rsidP="005A0F5F">
            <w:pPr>
              <w:spacing w:before="0" w:after="0"/>
              <w:jc w:val="both"/>
            </w:pPr>
            <w:r w:rsidRPr="004A242F">
              <w:t>&lt;p&gt;</w:t>
            </w:r>
          </w:p>
        </w:tc>
        <w:tc>
          <w:tcPr>
            <w:tcW w:w="6520" w:type="dxa"/>
          </w:tcPr>
          <w:p w:rsidR="00115771" w:rsidRPr="004A242F" w:rsidRDefault="00115771" w:rsidP="005A0F5F">
            <w:pPr>
              <w:spacing w:before="0" w:after="0"/>
              <w:jc w:val="both"/>
            </w:pPr>
            <w:r w:rsidRPr="004A242F">
              <w:t>Dùng để dịnh dạng văn bản.</w:t>
            </w:r>
          </w:p>
        </w:tc>
      </w:tr>
      <w:tr w:rsidR="00C54A6E" w:rsidRPr="004A242F" w:rsidTr="00115771">
        <w:tc>
          <w:tcPr>
            <w:tcW w:w="2689" w:type="dxa"/>
          </w:tcPr>
          <w:p w:rsidR="00C54A6E" w:rsidRPr="004A242F" w:rsidRDefault="00115771" w:rsidP="005A0F5F">
            <w:pPr>
              <w:spacing w:before="0" w:after="0"/>
              <w:jc w:val="both"/>
            </w:pPr>
            <w:r w:rsidRPr="004A242F">
              <w:t>&lt;br&gt;</w:t>
            </w:r>
          </w:p>
        </w:tc>
        <w:tc>
          <w:tcPr>
            <w:tcW w:w="6520" w:type="dxa"/>
          </w:tcPr>
          <w:p w:rsidR="00C54A6E" w:rsidRPr="004A242F" w:rsidRDefault="00115771" w:rsidP="005A0F5F">
            <w:pPr>
              <w:spacing w:before="0" w:after="0"/>
              <w:jc w:val="both"/>
            </w:pPr>
            <w:r w:rsidRPr="004A242F">
              <w:t>Dùng để ngắt xuống dòng trong HTML.</w:t>
            </w:r>
          </w:p>
        </w:tc>
      </w:tr>
      <w:tr w:rsidR="00C54A6E" w:rsidRPr="004A242F" w:rsidTr="00115771">
        <w:tc>
          <w:tcPr>
            <w:tcW w:w="2689" w:type="dxa"/>
          </w:tcPr>
          <w:p w:rsidR="00C54A6E" w:rsidRPr="004A242F" w:rsidRDefault="00115771" w:rsidP="005A0F5F">
            <w:pPr>
              <w:spacing w:before="0" w:after="0"/>
              <w:jc w:val="both"/>
            </w:pPr>
            <w:r w:rsidRPr="004A242F">
              <w:t>&lt;h1-h6&gt;</w:t>
            </w:r>
          </w:p>
        </w:tc>
        <w:tc>
          <w:tcPr>
            <w:tcW w:w="6520" w:type="dxa"/>
          </w:tcPr>
          <w:p w:rsidR="00C54A6E" w:rsidRPr="004A242F" w:rsidRDefault="00115771" w:rsidP="005A0F5F">
            <w:pPr>
              <w:spacing w:before="0" w:after="0"/>
              <w:jc w:val="both"/>
            </w:pPr>
            <w:r w:rsidRPr="004A242F">
              <w:rPr>
                <w:shd w:val="clear" w:color="auto" w:fill="FFFFFF"/>
              </w:rPr>
              <w:t>Xác định những tiêu đề chính trong một đoạn văn bản. Các thẻ &lt;h1&gt; đến &lt;h6&gt; có định dạng mặc định là chữ to và in đậm. </w:t>
            </w:r>
          </w:p>
        </w:tc>
      </w:tr>
      <w:tr w:rsidR="00C54A6E" w:rsidRPr="004A242F" w:rsidTr="00115771">
        <w:tc>
          <w:tcPr>
            <w:tcW w:w="2689" w:type="dxa"/>
          </w:tcPr>
          <w:p w:rsidR="00C54A6E" w:rsidRPr="004A242F" w:rsidRDefault="00115771" w:rsidP="005A0F5F">
            <w:pPr>
              <w:spacing w:before="0" w:after="0"/>
              <w:jc w:val="both"/>
            </w:pPr>
            <w:r w:rsidRPr="004A242F">
              <w:rPr>
                <w:shd w:val="clear" w:color="auto" w:fill="FFFFFF"/>
              </w:rPr>
              <w:t>&lt;b&gt;</w:t>
            </w:r>
          </w:p>
        </w:tc>
        <w:tc>
          <w:tcPr>
            <w:tcW w:w="6520" w:type="dxa"/>
          </w:tcPr>
          <w:p w:rsidR="00C54A6E" w:rsidRPr="004A242F" w:rsidRDefault="00115771" w:rsidP="005A0F5F">
            <w:pPr>
              <w:spacing w:before="0" w:after="0"/>
              <w:jc w:val="both"/>
            </w:pPr>
            <w:r w:rsidRPr="004A242F">
              <w:rPr>
                <w:shd w:val="clear" w:color="auto" w:fill="FFFFFF"/>
              </w:rPr>
              <w:t>Định dạng chữ in đậm trong đoạn văn bản.</w:t>
            </w:r>
          </w:p>
        </w:tc>
      </w:tr>
      <w:tr w:rsidR="00C54A6E" w:rsidRPr="004A242F" w:rsidTr="00115771">
        <w:tc>
          <w:tcPr>
            <w:tcW w:w="2689" w:type="dxa"/>
          </w:tcPr>
          <w:p w:rsidR="00C54A6E" w:rsidRPr="004A242F" w:rsidRDefault="00115771" w:rsidP="005A0F5F">
            <w:pPr>
              <w:spacing w:before="0" w:after="0"/>
              <w:jc w:val="both"/>
            </w:pPr>
            <w:r w:rsidRPr="004A242F">
              <w:rPr>
                <w:shd w:val="clear" w:color="auto" w:fill="FFFFFF"/>
              </w:rPr>
              <w:t>&lt;img&gt;</w:t>
            </w:r>
          </w:p>
        </w:tc>
        <w:tc>
          <w:tcPr>
            <w:tcW w:w="6520" w:type="dxa"/>
          </w:tcPr>
          <w:p w:rsidR="00C54A6E" w:rsidRPr="004A242F" w:rsidRDefault="00115771" w:rsidP="005A0F5F">
            <w:pPr>
              <w:spacing w:before="0" w:after="0"/>
              <w:jc w:val="both"/>
            </w:pPr>
            <w:r w:rsidRPr="004A242F">
              <w:rPr>
                <w:shd w:val="clear" w:color="auto" w:fill="FFFFFF"/>
              </w:rPr>
              <w:t>Chèn hình ảnh vào trang web.</w:t>
            </w:r>
          </w:p>
        </w:tc>
      </w:tr>
      <w:tr w:rsidR="00C54A6E" w:rsidRPr="004A242F" w:rsidTr="00115771">
        <w:tc>
          <w:tcPr>
            <w:tcW w:w="2689" w:type="dxa"/>
          </w:tcPr>
          <w:p w:rsidR="00C54A6E" w:rsidRPr="004A242F" w:rsidRDefault="00115771" w:rsidP="005A0F5F">
            <w:pPr>
              <w:spacing w:before="0" w:after="0"/>
              <w:jc w:val="both"/>
            </w:pPr>
            <w:r w:rsidRPr="004A242F">
              <w:rPr>
                <w:shd w:val="clear" w:color="auto" w:fill="FFFFFF"/>
              </w:rPr>
              <w:t>&lt;a&gt;</w:t>
            </w:r>
          </w:p>
        </w:tc>
        <w:tc>
          <w:tcPr>
            <w:tcW w:w="6520" w:type="dxa"/>
          </w:tcPr>
          <w:p w:rsidR="00C54A6E" w:rsidRPr="004A242F" w:rsidRDefault="00115771" w:rsidP="005A0F5F">
            <w:pPr>
              <w:spacing w:before="0" w:after="0"/>
              <w:jc w:val="both"/>
            </w:pPr>
            <w:r w:rsidRPr="004A242F">
              <w:t>Liên kết các trang web với nhau.</w:t>
            </w:r>
          </w:p>
        </w:tc>
      </w:tr>
    </w:tbl>
    <w:p w:rsidR="00C54A6E" w:rsidRPr="004A242F" w:rsidRDefault="00115771" w:rsidP="005A0F5F">
      <w:pPr>
        <w:pStyle w:val="Heading3"/>
        <w:spacing w:before="0" w:after="0"/>
        <w:jc w:val="both"/>
        <w:rPr>
          <w:rFonts w:cs="Times New Roman"/>
        </w:rPr>
      </w:pPr>
      <w:bookmarkStart w:id="9" w:name="_Toc187425103"/>
      <w:r w:rsidRPr="004A242F">
        <w:rPr>
          <w:rFonts w:cs="Times New Roman"/>
        </w:rPr>
        <w:t>Ưu và nhược điểm của HTML</w:t>
      </w:r>
      <w:bookmarkEnd w:id="9"/>
    </w:p>
    <w:p w:rsidR="00115771" w:rsidRPr="004A242F" w:rsidRDefault="00115771" w:rsidP="005A0F5F">
      <w:pPr>
        <w:spacing w:before="0" w:after="0"/>
        <w:ind w:left="567"/>
        <w:jc w:val="both"/>
        <w:rPr>
          <w:b/>
        </w:rPr>
      </w:pPr>
      <w:r w:rsidRPr="004A242F">
        <w:rPr>
          <w:b/>
        </w:rPr>
        <w:t>Ưu điểm:</w:t>
      </w:r>
    </w:p>
    <w:p w:rsidR="00115771" w:rsidRPr="004A242F" w:rsidRDefault="00115771" w:rsidP="005A0F5F">
      <w:pPr>
        <w:pStyle w:val="ListParagraph"/>
        <w:numPr>
          <w:ilvl w:val="0"/>
          <w:numId w:val="7"/>
        </w:numPr>
        <w:spacing w:before="0" w:after="0"/>
        <w:ind w:left="1134"/>
        <w:jc w:val="both"/>
      </w:pPr>
      <w:r w:rsidRPr="004A242F">
        <w:t>Được sử dụng rộng rãi, có rất nhiều nguồn tài nguyên hỗ trợ và cộng đồng sử dụng lớn.</w:t>
      </w:r>
    </w:p>
    <w:p w:rsidR="00115771" w:rsidRPr="004A242F" w:rsidRDefault="00115771" w:rsidP="005A0F5F">
      <w:pPr>
        <w:pStyle w:val="ListParagraph"/>
        <w:numPr>
          <w:ilvl w:val="0"/>
          <w:numId w:val="7"/>
        </w:numPr>
        <w:spacing w:before="0" w:after="0"/>
        <w:ind w:left="1134"/>
        <w:jc w:val="both"/>
      </w:pPr>
      <w:r w:rsidRPr="004A242F">
        <w:t>Học đơn giản và dễ hiểu.</w:t>
      </w:r>
    </w:p>
    <w:p w:rsidR="00115771" w:rsidRPr="004A242F" w:rsidRDefault="00115771" w:rsidP="005A0F5F">
      <w:pPr>
        <w:pStyle w:val="ListParagraph"/>
        <w:numPr>
          <w:ilvl w:val="0"/>
          <w:numId w:val="7"/>
        </w:numPr>
        <w:spacing w:before="0" w:after="0"/>
        <w:ind w:left="1134"/>
        <w:jc w:val="both"/>
      </w:pPr>
      <w:r w:rsidRPr="004A242F">
        <w:t>Mã nguồn mở và hoàn toàn miễn phí.</w:t>
      </w:r>
    </w:p>
    <w:p w:rsidR="00115771" w:rsidRPr="004A242F" w:rsidRDefault="00115771" w:rsidP="005A0F5F">
      <w:pPr>
        <w:pStyle w:val="ListParagraph"/>
        <w:numPr>
          <w:ilvl w:val="0"/>
          <w:numId w:val="7"/>
        </w:numPr>
        <w:spacing w:before="0" w:after="0"/>
        <w:ind w:left="1134"/>
        <w:jc w:val="both"/>
      </w:pPr>
      <w:r w:rsidRPr="004A242F">
        <w:t>Markup gọn gàng và đồng nhất.</w:t>
      </w:r>
    </w:p>
    <w:p w:rsidR="00115771" w:rsidRPr="004A242F" w:rsidRDefault="00115771" w:rsidP="005A0F5F">
      <w:pPr>
        <w:pStyle w:val="ListParagraph"/>
        <w:numPr>
          <w:ilvl w:val="0"/>
          <w:numId w:val="7"/>
        </w:numPr>
        <w:spacing w:before="0" w:after="0"/>
        <w:ind w:left="1134"/>
        <w:jc w:val="both"/>
      </w:pPr>
      <w:r w:rsidRPr="004A242F">
        <w:t>Tiêu chuẩn thế giới được vận hành bởi World Wide Web Consortium (W3C).</w:t>
      </w:r>
    </w:p>
    <w:p w:rsidR="00115771" w:rsidRPr="004A242F" w:rsidRDefault="00115771" w:rsidP="005A0F5F">
      <w:pPr>
        <w:pStyle w:val="ListParagraph"/>
        <w:numPr>
          <w:ilvl w:val="0"/>
          <w:numId w:val="7"/>
        </w:numPr>
        <w:spacing w:before="0" w:after="0"/>
        <w:ind w:left="1134"/>
        <w:jc w:val="both"/>
      </w:pPr>
      <w:r w:rsidRPr="004A242F">
        <w:t>Dễ dàng tích hợp với các ngôn ngữ backend như PHP, Python…</w:t>
      </w:r>
    </w:p>
    <w:p w:rsidR="00115771" w:rsidRPr="004A242F" w:rsidRDefault="00115771" w:rsidP="005A0F5F">
      <w:pPr>
        <w:pStyle w:val="ListParagraph"/>
        <w:spacing w:before="0" w:after="0"/>
        <w:ind w:left="567"/>
        <w:jc w:val="both"/>
        <w:rPr>
          <w:b/>
        </w:rPr>
      </w:pPr>
      <w:r w:rsidRPr="004A242F">
        <w:rPr>
          <w:b/>
        </w:rPr>
        <w:t>Nhược điểm:</w:t>
      </w:r>
    </w:p>
    <w:p w:rsidR="00115771" w:rsidRPr="004A242F" w:rsidRDefault="00115771" w:rsidP="005A0F5F">
      <w:pPr>
        <w:pStyle w:val="ListParagraph"/>
        <w:numPr>
          <w:ilvl w:val="0"/>
          <w:numId w:val="8"/>
        </w:numPr>
        <w:spacing w:before="0" w:after="0"/>
        <w:ind w:left="1134"/>
        <w:jc w:val="both"/>
      </w:pPr>
      <w:r w:rsidRPr="004A242F">
        <w:lastRenderedPageBreak/>
        <w:t>Được dùng chủ yếu cho web tĩnh. Đối với các tính năng động như update hay realtime thời gian thực, bạn cần sử dụng JavaScript hoặc ngôn ngữ backend bên thứ 3 như PHP.</w:t>
      </w:r>
    </w:p>
    <w:p w:rsidR="00115771" w:rsidRPr="004A242F" w:rsidRDefault="00115771" w:rsidP="005A0F5F">
      <w:pPr>
        <w:pStyle w:val="ListParagraph"/>
        <w:numPr>
          <w:ilvl w:val="0"/>
          <w:numId w:val="8"/>
        </w:numPr>
        <w:spacing w:before="0" w:after="0"/>
        <w:ind w:left="1134"/>
        <w:jc w:val="both"/>
      </w:pPr>
      <w:r w:rsidRPr="004A242F">
        <w:t>Một số trình duyệt chậm hỗ trợ tính năng mới.</w:t>
      </w:r>
    </w:p>
    <w:p w:rsidR="00115771" w:rsidRPr="004A242F" w:rsidRDefault="006119F8" w:rsidP="005A0F5F">
      <w:pPr>
        <w:pStyle w:val="Heading2"/>
        <w:spacing w:before="0" w:after="0"/>
        <w:jc w:val="both"/>
        <w:rPr>
          <w:szCs w:val="26"/>
        </w:rPr>
      </w:pPr>
      <w:bookmarkStart w:id="10" w:name="_Toc187425104"/>
      <w:r w:rsidRPr="004A242F">
        <w:rPr>
          <w:szCs w:val="26"/>
        </w:rPr>
        <w:t>CSS</w:t>
      </w:r>
      <w:bookmarkEnd w:id="10"/>
      <w:r w:rsidRPr="004A242F">
        <w:rPr>
          <w:szCs w:val="26"/>
        </w:rPr>
        <w:t xml:space="preserve"> </w:t>
      </w:r>
    </w:p>
    <w:p w:rsidR="00CC455D" w:rsidRPr="004A242F" w:rsidRDefault="00690582" w:rsidP="005A0F5F">
      <w:pPr>
        <w:spacing w:before="0" w:after="0"/>
        <w:jc w:val="both"/>
        <w:rPr>
          <w:shd w:val="clear" w:color="auto" w:fill="FFFFFF"/>
        </w:rPr>
      </w:pPr>
      <w:r w:rsidRPr="004A242F">
        <w:tab/>
      </w:r>
      <w:r w:rsidR="00CC455D" w:rsidRPr="004A242F">
        <w:t>CSS</w:t>
      </w:r>
      <w:r w:rsidR="00CC455D" w:rsidRPr="004A242F">
        <w:rPr>
          <w:shd w:val="clear" w:color="auto" w:fill="FFFFFF"/>
        </w:rPr>
        <w:t> là viết tắt của Cascading Style Sheets, nó là một ngôn ngữ được sử dụng để </w:t>
      </w:r>
      <w:r w:rsidR="00CC455D" w:rsidRPr="004A242F">
        <w:t>tìm và định dạng lại các phần tử được tạo ra bởi các ngôn ngữ đánh dấu (</w:t>
      </w:r>
      <w:hyperlink r:id="rId11" w:history="1">
        <w:r w:rsidR="00CC455D" w:rsidRPr="004A242F">
          <w:t>HTML</w:t>
        </w:r>
      </w:hyperlink>
      <w:r w:rsidR="00CC455D" w:rsidRPr="004A242F">
        <w:t xml:space="preserve">). Nói </w:t>
      </w:r>
      <w:r w:rsidR="00CC455D" w:rsidRPr="004A242F">
        <w:rPr>
          <w:shd w:val="clear" w:color="auto" w:fill="FFFFFF"/>
        </w:rPr>
        <w:t xml:space="preserve">ngắn gọn hơn là ngôn ngữ tạo phong cách cho trang web. </w:t>
      </w:r>
      <w:proofErr w:type="gramStart"/>
      <w:r w:rsidR="00CC455D" w:rsidRPr="004A242F">
        <w:rPr>
          <w:shd w:val="clear" w:color="auto" w:fill="FFFFFF"/>
        </w:rPr>
        <w:t>Bạn có thể hiểu đơn giản rằng, nếu HTML đóng vai trò định dạng các phần tử trên website như việc tạo ra các đoạn văn bản, các tiêu đề, bảng,…thì CSS sẽ giúp chúng ta có thể thêm style vào các phần tử HTML đó như đổi bố cục, màu sắc trang, đổi màu chữ, font chữ, thay đổi cấu trúc…</w:t>
      </w:r>
      <w:proofErr w:type="gramEnd"/>
    </w:p>
    <w:p w:rsidR="00B40673" w:rsidRPr="004A242F" w:rsidRDefault="00690582" w:rsidP="005A0F5F">
      <w:pPr>
        <w:spacing w:before="0" w:after="0"/>
        <w:jc w:val="both"/>
        <w:rPr>
          <w:shd w:val="clear" w:color="auto" w:fill="FFFFFF"/>
        </w:rPr>
      </w:pPr>
      <w:r w:rsidRPr="004A242F">
        <w:rPr>
          <w:shd w:val="clear" w:color="auto" w:fill="FFFFFF"/>
        </w:rPr>
        <w:tab/>
      </w:r>
      <w:r w:rsidR="00CC455D" w:rsidRPr="004A242F">
        <w:rPr>
          <w:shd w:val="clear" w:color="auto" w:fill="FFFFFF"/>
        </w:rPr>
        <w:t>Phương thức hoạt động của CSS là nó sẽ tìm dựa vào các vùng chọn, vùng chọn có thể là tên một thẻ HTML, tên một ID, class hay nhiều kiểu khác. Sau đó là nó sẽ áp dụng các thuộc tính cần thay đổi lên vùng chọn đó.</w:t>
      </w:r>
    </w:p>
    <w:p w:rsidR="00B40673" w:rsidRPr="004A242F" w:rsidRDefault="00690582" w:rsidP="005A0F5F">
      <w:pPr>
        <w:spacing w:before="0" w:after="0"/>
        <w:jc w:val="both"/>
      </w:pPr>
      <w:r w:rsidRPr="004A242F">
        <w:tab/>
      </w:r>
      <w:r w:rsidR="00B40673" w:rsidRPr="004A242F">
        <w:t>Bố cục CSS thường chủ yếu dựa vào hình hộp và mỗi hộp đều chiếm những khoảng trống trên trang của bạn với các thuộc tính như:</w:t>
      </w:r>
    </w:p>
    <w:p w:rsidR="00B40673" w:rsidRPr="004A242F" w:rsidRDefault="00B40673" w:rsidP="005A0F5F">
      <w:pPr>
        <w:pStyle w:val="ListParagraph"/>
        <w:numPr>
          <w:ilvl w:val="0"/>
          <w:numId w:val="9"/>
        </w:numPr>
        <w:spacing w:before="0" w:after="0"/>
        <w:jc w:val="both"/>
      </w:pPr>
      <w:r w:rsidRPr="004A242F">
        <w:rPr>
          <w:bCs/>
        </w:rPr>
        <w:t>Padding</w:t>
      </w:r>
      <w:r w:rsidRPr="004A242F">
        <w:t>: Gồm không gian xung quanh nội dung (ví dụ: xung quanh đoạn văn bản).</w:t>
      </w:r>
    </w:p>
    <w:p w:rsidR="00B40673" w:rsidRPr="004A242F" w:rsidRDefault="00B40673" w:rsidP="005A0F5F">
      <w:pPr>
        <w:pStyle w:val="ListParagraph"/>
        <w:numPr>
          <w:ilvl w:val="0"/>
          <w:numId w:val="9"/>
        </w:numPr>
        <w:spacing w:before="0" w:after="0"/>
        <w:jc w:val="both"/>
      </w:pPr>
      <w:r w:rsidRPr="004A242F">
        <w:rPr>
          <w:bCs/>
        </w:rPr>
        <w:t>Border</w:t>
      </w:r>
      <w:r w:rsidRPr="004A242F">
        <w:t>: Là đường liền nằm ngay bên ngoài phần đệm.</w:t>
      </w:r>
    </w:p>
    <w:p w:rsidR="00B40673" w:rsidRPr="004A242F" w:rsidRDefault="00B40673" w:rsidP="005A0F5F">
      <w:pPr>
        <w:pStyle w:val="ListParagraph"/>
        <w:numPr>
          <w:ilvl w:val="0"/>
          <w:numId w:val="9"/>
        </w:numPr>
        <w:spacing w:before="0" w:after="0"/>
        <w:jc w:val="both"/>
      </w:pPr>
      <w:r w:rsidRPr="004A242F">
        <w:rPr>
          <w:bCs/>
        </w:rPr>
        <w:t>Margin</w:t>
      </w:r>
      <w:r w:rsidRPr="004A242F">
        <w:t>: Là khoảng cách xung quanh bên ngoài của phần tử.</w:t>
      </w:r>
    </w:p>
    <w:p w:rsidR="00B40673" w:rsidRPr="004A242F" w:rsidRDefault="00B40673" w:rsidP="005A0F5F">
      <w:pPr>
        <w:pStyle w:val="ListParagraph"/>
        <w:spacing w:before="0" w:after="0"/>
        <w:ind w:left="709"/>
        <w:jc w:val="both"/>
      </w:pPr>
      <w:r w:rsidRPr="004A242F">
        <w:t xml:space="preserve">Cấu trúc: </w:t>
      </w:r>
    </w:p>
    <w:p w:rsidR="00B40673" w:rsidRPr="004A242F" w:rsidRDefault="00B40673" w:rsidP="005A0F5F">
      <w:pPr>
        <w:pStyle w:val="ListParagraph"/>
        <w:spacing w:before="0" w:after="0"/>
        <w:ind w:left="1004"/>
        <w:jc w:val="both"/>
        <w:rPr>
          <w:b/>
        </w:rPr>
      </w:pPr>
      <w:r w:rsidRPr="004A242F">
        <w:rPr>
          <w:b/>
        </w:rPr>
        <w:t xml:space="preserve">Selector {property: </w:t>
      </w:r>
      <w:proofErr w:type="gramStart"/>
      <w:r w:rsidRPr="004A242F">
        <w:rPr>
          <w:b/>
        </w:rPr>
        <w:t>value;</w:t>
      </w:r>
      <w:proofErr w:type="gramEnd"/>
      <w:r w:rsidRPr="004A242F">
        <w:rPr>
          <w:b/>
        </w:rPr>
        <w:t>}</w:t>
      </w:r>
    </w:p>
    <w:p w:rsidR="00B40673" w:rsidRPr="004A242F" w:rsidRDefault="00B40673" w:rsidP="005A0F5F">
      <w:pPr>
        <w:pStyle w:val="ListParagraph"/>
        <w:spacing w:before="0" w:after="0"/>
        <w:ind w:left="1004"/>
        <w:jc w:val="both"/>
      </w:pPr>
      <w:r w:rsidRPr="004A242F">
        <w:t>Trong đó:</w:t>
      </w:r>
    </w:p>
    <w:p w:rsidR="00B40673" w:rsidRPr="004A242F" w:rsidRDefault="00B40673" w:rsidP="005A0F5F">
      <w:pPr>
        <w:pStyle w:val="ListParagraph"/>
        <w:numPr>
          <w:ilvl w:val="0"/>
          <w:numId w:val="10"/>
        </w:numPr>
        <w:spacing w:before="0" w:after="0"/>
        <w:ind w:left="1560"/>
        <w:jc w:val="both"/>
      </w:pPr>
      <w:r w:rsidRPr="004A242F">
        <w:t xml:space="preserve">Selector (Bộ chọn): </w:t>
      </w:r>
      <w:r w:rsidR="00C41312" w:rsidRPr="004A242F">
        <w:t xml:space="preserve">Có thể là thẻ HTML, có thể là id của thẻ HTML hoặc một lớp được định dạng </w:t>
      </w:r>
      <w:proofErr w:type="gramStart"/>
      <w:r w:rsidR="00C41312" w:rsidRPr="004A242F">
        <w:t>chung</w:t>
      </w:r>
      <w:proofErr w:type="gramEnd"/>
      <w:r w:rsidR="00C41312" w:rsidRPr="004A242F">
        <w:t xml:space="preserve"> một số thẻ HTML, cũng có thể là một nhóm thẻ HTML lồng nhau.</w:t>
      </w:r>
    </w:p>
    <w:p w:rsidR="00C41312" w:rsidRPr="004A242F" w:rsidRDefault="00C41312" w:rsidP="005A0F5F">
      <w:pPr>
        <w:pStyle w:val="ListParagraph"/>
        <w:numPr>
          <w:ilvl w:val="0"/>
          <w:numId w:val="10"/>
        </w:numPr>
        <w:spacing w:before="0" w:after="0"/>
        <w:ind w:left="1560"/>
        <w:jc w:val="both"/>
      </w:pPr>
      <w:r w:rsidRPr="004A242F">
        <w:t>Proprety: Là các thuộc tính của CSS, với value là giá trị của thuộc tính đó. Các thuộc tính trong CSS cách nhau bằng dấu chấm phẩy.</w:t>
      </w:r>
    </w:p>
    <w:p w:rsidR="0016534E" w:rsidRPr="004A242F" w:rsidRDefault="0016534E" w:rsidP="005A0F5F">
      <w:pPr>
        <w:pStyle w:val="Heading3"/>
        <w:spacing w:before="0" w:after="0"/>
        <w:jc w:val="both"/>
        <w:rPr>
          <w:rFonts w:cs="Times New Roman"/>
        </w:rPr>
      </w:pPr>
      <w:bookmarkStart w:id="11" w:name="_Toc187425105"/>
      <w:r w:rsidRPr="004A242F">
        <w:rPr>
          <w:rFonts w:cs="Times New Roman"/>
        </w:rPr>
        <w:lastRenderedPageBreak/>
        <w:t>Các loại CSS</w:t>
      </w:r>
      <w:bookmarkEnd w:id="11"/>
    </w:p>
    <w:p w:rsidR="0016534E" w:rsidRPr="004A242F" w:rsidRDefault="00690582" w:rsidP="005A0F5F">
      <w:pPr>
        <w:spacing w:before="0" w:after="0"/>
        <w:ind w:left="284"/>
        <w:jc w:val="both"/>
      </w:pPr>
      <w:r w:rsidRPr="004A242F">
        <w:tab/>
      </w:r>
      <w:r w:rsidR="0016534E" w:rsidRPr="004A242F">
        <w:t>CSS được phân thành 3 loại: Bảng kiểu trực tiếp (Inline style sheet), Bảng kiểu được nhúng vào trong tài liệu HTML (Internal style sheet), Bảng kiểu bên ngoài (External style sheet). Những loại này có thể được sử dụng đồng thời, với thứ tự ưu tiên giảm dần như sau:</w:t>
      </w:r>
    </w:p>
    <w:p w:rsidR="0016534E" w:rsidRPr="004A242F" w:rsidRDefault="0016534E" w:rsidP="005A0F5F">
      <w:pPr>
        <w:pStyle w:val="ListParagraph"/>
        <w:numPr>
          <w:ilvl w:val="0"/>
          <w:numId w:val="11"/>
        </w:numPr>
        <w:spacing w:before="0" w:after="0"/>
        <w:ind w:left="1276"/>
        <w:jc w:val="both"/>
      </w:pPr>
      <w:r w:rsidRPr="004A242F">
        <w:t>Bảng kiểu trực tiếp (Inline style sheet).</w:t>
      </w:r>
    </w:p>
    <w:p w:rsidR="0016534E" w:rsidRPr="004A242F" w:rsidRDefault="0016534E" w:rsidP="005A0F5F">
      <w:pPr>
        <w:pStyle w:val="ListParagraph"/>
        <w:numPr>
          <w:ilvl w:val="0"/>
          <w:numId w:val="11"/>
        </w:numPr>
        <w:spacing w:before="0" w:after="0"/>
        <w:ind w:left="1276"/>
        <w:jc w:val="both"/>
      </w:pPr>
      <w:r w:rsidRPr="004A242F">
        <w:t>Bảng kiểu được nhúng vào trong tài liệu HTML (Internal style sheet).</w:t>
      </w:r>
    </w:p>
    <w:p w:rsidR="00B40673" w:rsidRPr="004A242F" w:rsidRDefault="0016534E" w:rsidP="005A0F5F">
      <w:pPr>
        <w:pStyle w:val="ListParagraph"/>
        <w:numPr>
          <w:ilvl w:val="0"/>
          <w:numId w:val="11"/>
        </w:numPr>
        <w:spacing w:before="0" w:after="0"/>
        <w:ind w:left="1276"/>
        <w:jc w:val="both"/>
      </w:pPr>
      <w:r w:rsidRPr="004A242F">
        <w:t>Bảng kiểu bên ngoài (External style sheet).</w:t>
      </w:r>
    </w:p>
    <w:p w:rsidR="0016534E" w:rsidRPr="004A242F" w:rsidRDefault="0016534E" w:rsidP="005A0F5F">
      <w:pPr>
        <w:pStyle w:val="Heading4"/>
        <w:spacing w:before="0" w:after="0"/>
        <w:jc w:val="both"/>
        <w:rPr>
          <w:rFonts w:cs="Times New Roman"/>
        </w:rPr>
      </w:pPr>
      <w:r w:rsidRPr="004A242F">
        <w:rPr>
          <w:rFonts w:cs="Times New Roman"/>
        </w:rPr>
        <w:t>Inline style sheet</w:t>
      </w:r>
    </w:p>
    <w:p w:rsidR="0016534E" w:rsidRPr="004A242F" w:rsidRDefault="00690582" w:rsidP="005A0F5F">
      <w:pPr>
        <w:spacing w:before="0" w:after="0"/>
        <w:ind w:left="567"/>
        <w:jc w:val="both"/>
      </w:pPr>
      <w:r w:rsidRPr="004A242F">
        <w:tab/>
      </w:r>
      <w:r w:rsidRPr="004A242F">
        <w:tab/>
      </w:r>
      <w:r w:rsidR="0016534E" w:rsidRPr="004A242F">
        <w:t>Là kiểu được gán cho một dòng hoặc một đoạn văn bản, CSS được viết trực tiếp bên trong thẻ HTML thông qua thuộc tính style.</w:t>
      </w:r>
    </w:p>
    <w:p w:rsidR="00AE34D2" w:rsidRPr="004A242F" w:rsidRDefault="00AE34D2" w:rsidP="005A0F5F">
      <w:pPr>
        <w:spacing w:before="0" w:after="0"/>
        <w:ind w:left="1418"/>
        <w:jc w:val="both"/>
        <w:rPr>
          <w:b/>
        </w:rPr>
      </w:pPr>
      <w:r w:rsidRPr="004A242F">
        <w:rPr>
          <w:b/>
        </w:rPr>
        <w:t>Ưu điểm:</w:t>
      </w:r>
    </w:p>
    <w:p w:rsidR="00AE34D2" w:rsidRPr="004A242F" w:rsidRDefault="00EE24B9" w:rsidP="005A0F5F">
      <w:pPr>
        <w:pStyle w:val="ListParagraph"/>
        <w:numPr>
          <w:ilvl w:val="0"/>
          <w:numId w:val="12"/>
        </w:numPr>
        <w:spacing w:before="0" w:after="0"/>
        <w:ind w:left="1985"/>
        <w:jc w:val="both"/>
      </w:pPr>
      <w:r w:rsidRPr="004A242F">
        <w:t xml:space="preserve">Là CSS ưu tiên loại </w:t>
      </w:r>
      <w:proofErr w:type="gramStart"/>
      <w:r w:rsidRPr="004A242F">
        <w:t>1</w:t>
      </w:r>
      <w:proofErr w:type="gramEnd"/>
      <w:r w:rsidRPr="004A242F">
        <w:t xml:space="preserve"> nên các thuộc tính gọi bằng CSS luôn được ưu tiên hiển thị.</w:t>
      </w:r>
    </w:p>
    <w:p w:rsidR="00EE24B9" w:rsidRPr="004A242F" w:rsidRDefault="00EE24B9" w:rsidP="005A0F5F">
      <w:pPr>
        <w:pStyle w:val="ListParagraph"/>
        <w:numPr>
          <w:ilvl w:val="0"/>
          <w:numId w:val="12"/>
        </w:numPr>
        <w:spacing w:before="0" w:after="0"/>
        <w:ind w:left="1985"/>
        <w:jc w:val="both"/>
      </w:pPr>
      <w:r w:rsidRPr="004A242F">
        <w:t xml:space="preserve">Dễ dàng quản lý </w:t>
      </w:r>
      <w:proofErr w:type="gramStart"/>
      <w:r w:rsidRPr="004A242F">
        <w:t>theo</w:t>
      </w:r>
      <w:proofErr w:type="gramEnd"/>
      <w:r w:rsidRPr="004A242F">
        <w:t xml:space="preserve"> từng thẻ của tài liệu HTML.</w:t>
      </w:r>
    </w:p>
    <w:p w:rsidR="00AE34D2" w:rsidRPr="004A242F" w:rsidRDefault="00AE34D2" w:rsidP="005A0F5F">
      <w:pPr>
        <w:spacing w:before="0" w:after="0"/>
        <w:ind w:left="1418"/>
        <w:jc w:val="both"/>
        <w:rPr>
          <w:b/>
        </w:rPr>
      </w:pPr>
      <w:r w:rsidRPr="004A242F">
        <w:rPr>
          <w:b/>
        </w:rPr>
        <w:t>Nhược điểm:</w:t>
      </w:r>
    </w:p>
    <w:p w:rsidR="00EE24B9" w:rsidRPr="004A242F" w:rsidRDefault="00EE24B9" w:rsidP="005A0F5F">
      <w:pPr>
        <w:pStyle w:val="ListParagraph"/>
        <w:numPr>
          <w:ilvl w:val="0"/>
          <w:numId w:val="13"/>
        </w:numPr>
        <w:spacing w:before="0" w:after="0"/>
        <w:ind w:left="1985"/>
        <w:jc w:val="both"/>
      </w:pPr>
      <w:r w:rsidRPr="004A242F">
        <w:t xml:space="preserve">Gây khó khăn trong việc cập nhật và mất nhiều thời gian khi phải định dạng đi dịnh dạng lại cho cùng </w:t>
      </w:r>
      <w:proofErr w:type="gramStart"/>
      <w:r w:rsidRPr="004A242F">
        <w:t>1</w:t>
      </w:r>
      <w:proofErr w:type="gramEnd"/>
      <w:r w:rsidRPr="004A242F">
        <w:t xml:space="preserve"> thẻ HTML với cùng những thuộc tính như nhau.</w:t>
      </w:r>
    </w:p>
    <w:p w:rsidR="00151AEF" w:rsidRPr="004A242F" w:rsidRDefault="00151AEF" w:rsidP="005A0F5F">
      <w:pPr>
        <w:pStyle w:val="Heading4"/>
        <w:spacing w:before="0" w:after="0"/>
        <w:rPr>
          <w:rFonts w:cs="Times New Roman"/>
        </w:rPr>
      </w:pPr>
      <w:r w:rsidRPr="004A242F">
        <w:rPr>
          <w:rFonts w:cs="Times New Roman"/>
        </w:rPr>
        <w:t>Internal style sheet</w:t>
      </w:r>
    </w:p>
    <w:p w:rsidR="00151AEF" w:rsidRPr="004A242F" w:rsidRDefault="00690582" w:rsidP="005A0F5F">
      <w:pPr>
        <w:spacing w:before="0" w:after="0"/>
        <w:ind w:left="567"/>
        <w:jc w:val="both"/>
      </w:pPr>
      <w:r w:rsidRPr="004A242F">
        <w:tab/>
      </w:r>
      <w:r w:rsidRPr="004A242F">
        <w:tab/>
      </w:r>
      <w:r w:rsidR="00151AEF" w:rsidRPr="004A242F">
        <w:t xml:space="preserve">Là bảng mẫu thích hợp cho trang riêng lẻ với nhiều văn bản. Để tạo CSS loại này ta cần định nghĩa sẵn bảng mẫu </w:t>
      </w:r>
      <w:proofErr w:type="gramStart"/>
      <w:r w:rsidR="00151AEF" w:rsidRPr="004A242F">
        <w:t>chung</w:t>
      </w:r>
      <w:proofErr w:type="gramEnd"/>
      <w:r w:rsidR="00151AEF" w:rsidRPr="004A242F">
        <w:t xml:space="preserve"> trên phần đầu trang trong cặp thẻ &lt;head&gt;…/&lt;head&gt;. Đặt các cặp thuộc tính định dạng CSS vào bên trong cặp thẻ &lt;style type=”text/css”&gt;&lt;/style&gt;, cặp thẻ &lt;style type=”text/css”&gt;&lt;/style&gt; thì được đặt bên trong cặp thẻ &lt;head&gt;&lt;/head&gt;.</w:t>
      </w:r>
    </w:p>
    <w:p w:rsidR="00151AEF" w:rsidRPr="004A242F" w:rsidRDefault="00151AEF" w:rsidP="005A0F5F">
      <w:pPr>
        <w:spacing w:before="0" w:after="0"/>
        <w:ind w:left="1418"/>
        <w:jc w:val="both"/>
        <w:rPr>
          <w:b/>
        </w:rPr>
      </w:pPr>
      <w:r w:rsidRPr="004A242F">
        <w:rPr>
          <w:b/>
        </w:rPr>
        <w:t>Ưu điểm:</w:t>
      </w:r>
    </w:p>
    <w:p w:rsidR="00151AEF" w:rsidRPr="004A242F" w:rsidRDefault="00151AEF" w:rsidP="005A0F5F">
      <w:pPr>
        <w:pStyle w:val="ListParagraph"/>
        <w:numPr>
          <w:ilvl w:val="0"/>
          <w:numId w:val="13"/>
        </w:numPr>
        <w:spacing w:before="0" w:after="0"/>
        <w:ind w:left="1985"/>
        <w:jc w:val="both"/>
      </w:pPr>
      <w:r w:rsidRPr="004A242F">
        <w:t>Có độ ưu tiên thứ 2.</w:t>
      </w:r>
    </w:p>
    <w:p w:rsidR="00151AEF" w:rsidRPr="004A242F" w:rsidRDefault="00151AEF" w:rsidP="005A0F5F">
      <w:pPr>
        <w:pStyle w:val="ListParagraph"/>
        <w:numPr>
          <w:ilvl w:val="0"/>
          <w:numId w:val="13"/>
        </w:numPr>
        <w:spacing w:before="0" w:after="0"/>
        <w:ind w:left="1985"/>
        <w:jc w:val="both"/>
      </w:pPr>
      <w:r w:rsidRPr="004A242F">
        <w:t xml:space="preserve">Dễ dàng điều khiển kiểu </w:t>
      </w:r>
      <w:proofErr w:type="gramStart"/>
      <w:r w:rsidRPr="004A242F">
        <w:t>theo</w:t>
      </w:r>
      <w:proofErr w:type="gramEnd"/>
      <w:r w:rsidRPr="004A242F">
        <w:t xml:space="preserve"> tài liệu.</w:t>
      </w:r>
    </w:p>
    <w:p w:rsidR="00151AEF" w:rsidRPr="004A242F" w:rsidRDefault="00151AEF" w:rsidP="005A0F5F">
      <w:pPr>
        <w:pStyle w:val="ListParagraph"/>
        <w:numPr>
          <w:ilvl w:val="0"/>
          <w:numId w:val="13"/>
        </w:numPr>
        <w:spacing w:before="0" w:after="0"/>
        <w:ind w:left="1985"/>
        <w:jc w:val="both"/>
      </w:pPr>
      <w:r w:rsidRPr="004A242F">
        <w:t>Không yêu cầu có thêm tập tin lưu trữ thông tin kiểu.</w:t>
      </w:r>
    </w:p>
    <w:p w:rsidR="00151AEF" w:rsidRPr="004A242F" w:rsidRDefault="00151AEF" w:rsidP="005A0F5F">
      <w:pPr>
        <w:pStyle w:val="ListParagraph"/>
        <w:spacing w:before="0" w:after="0"/>
        <w:ind w:left="1418"/>
        <w:jc w:val="both"/>
        <w:rPr>
          <w:b/>
        </w:rPr>
      </w:pPr>
      <w:r w:rsidRPr="004A242F">
        <w:rPr>
          <w:b/>
        </w:rPr>
        <w:t>Nhược điểm:</w:t>
      </w:r>
    </w:p>
    <w:p w:rsidR="00151AEF" w:rsidRPr="004A242F" w:rsidRDefault="0049156E" w:rsidP="005A0F5F">
      <w:pPr>
        <w:pStyle w:val="ListParagraph"/>
        <w:numPr>
          <w:ilvl w:val="0"/>
          <w:numId w:val="14"/>
        </w:numPr>
        <w:spacing w:before="0" w:after="0"/>
        <w:ind w:left="1985"/>
        <w:jc w:val="both"/>
      </w:pPr>
      <w:r w:rsidRPr="004A242F">
        <w:lastRenderedPageBreak/>
        <w:t>Do được viết trong phần header của trang web nên khi muốn có những định dạng CSS tương tự cho trang khác chúng ta cần phải viết lại các định nghĩa đó.</w:t>
      </w:r>
    </w:p>
    <w:p w:rsidR="004A3808" w:rsidRPr="004A242F" w:rsidRDefault="004A3808" w:rsidP="005A0F5F">
      <w:pPr>
        <w:pStyle w:val="Heading4"/>
        <w:spacing w:before="0" w:after="0"/>
        <w:rPr>
          <w:rFonts w:cs="Times New Roman"/>
        </w:rPr>
      </w:pPr>
      <w:r w:rsidRPr="004A242F">
        <w:rPr>
          <w:rFonts w:cs="Times New Roman"/>
        </w:rPr>
        <w:t>External style sheet</w:t>
      </w:r>
    </w:p>
    <w:p w:rsidR="004A3808" w:rsidRPr="004A242F" w:rsidRDefault="00690582" w:rsidP="005A0F5F">
      <w:pPr>
        <w:spacing w:before="0" w:after="0"/>
        <w:ind w:left="567"/>
        <w:jc w:val="both"/>
      </w:pPr>
      <w:r w:rsidRPr="004A242F">
        <w:tab/>
      </w:r>
      <w:r w:rsidRPr="004A242F">
        <w:tab/>
      </w:r>
      <w:r w:rsidR="004A3808" w:rsidRPr="004A242F">
        <w:t>Là kiểu được lưu trữ thành một file bên ngoài và được liên kết với trang HTML. Do đó có thể gọi chúng vào bất kỳ trang HTML nào bạn muốn.</w:t>
      </w:r>
    </w:p>
    <w:p w:rsidR="004A3808" w:rsidRPr="004A242F" w:rsidRDefault="004A3808" w:rsidP="005A0F5F">
      <w:pPr>
        <w:spacing w:before="0" w:after="0"/>
        <w:ind w:left="1560"/>
        <w:jc w:val="both"/>
        <w:rPr>
          <w:b/>
        </w:rPr>
      </w:pPr>
      <w:r w:rsidRPr="004A242F">
        <w:rPr>
          <w:b/>
        </w:rPr>
        <w:t>Ưu điểm:</w:t>
      </w:r>
    </w:p>
    <w:p w:rsidR="004A3808" w:rsidRPr="004A242F" w:rsidRDefault="004A3808" w:rsidP="005A0F5F">
      <w:pPr>
        <w:pStyle w:val="ListParagraph"/>
        <w:numPr>
          <w:ilvl w:val="0"/>
          <w:numId w:val="14"/>
        </w:numPr>
        <w:spacing w:before="0" w:after="0"/>
        <w:ind w:left="1985"/>
        <w:jc w:val="both"/>
      </w:pPr>
      <w:r w:rsidRPr="004A242F">
        <w:t>Có thể dùng để đặt kiểu cho nhiều tài liệu trong một style sheet, thông tin style được lưu tạm bởi trình duyệt nên không tốn quá nhiều thời gian cho các lần truy cập sau.</w:t>
      </w:r>
    </w:p>
    <w:p w:rsidR="00D14F30" w:rsidRPr="004A242F" w:rsidRDefault="00D14F30" w:rsidP="005A0F5F">
      <w:pPr>
        <w:pStyle w:val="ListParagraph"/>
        <w:spacing w:before="0" w:after="0"/>
        <w:ind w:left="1985"/>
        <w:jc w:val="both"/>
      </w:pPr>
    </w:p>
    <w:p w:rsidR="00D14F30" w:rsidRPr="004A242F" w:rsidRDefault="00D14F30" w:rsidP="005A0F5F">
      <w:pPr>
        <w:pStyle w:val="ListParagraph"/>
        <w:spacing w:before="0" w:after="0"/>
        <w:ind w:left="1985"/>
        <w:jc w:val="both"/>
      </w:pPr>
    </w:p>
    <w:p w:rsidR="004A3808" w:rsidRPr="004A242F" w:rsidRDefault="004A3808" w:rsidP="005A0F5F">
      <w:pPr>
        <w:spacing w:before="0" w:after="0"/>
        <w:ind w:left="1560"/>
        <w:jc w:val="both"/>
        <w:rPr>
          <w:b/>
        </w:rPr>
      </w:pPr>
      <w:r w:rsidRPr="004A242F">
        <w:rPr>
          <w:b/>
        </w:rPr>
        <w:t>Nhược điểm:</w:t>
      </w:r>
    </w:p>
    <w:p w:rsidR="004A3808" w:rsidRPr="004A242F" w:rsidRDefault="004A3808" w:rsidP="005A0F5F">
      <w:pPr>
        <w:pStyle w:val="ListParagraph"/>
        <w:numPr>
          <w:ilvl w:val="0"/>
          <w:numId w:val="14"/>
        </w:numPr>
        <w:spacing w:before="0" w:after="0"/>
        <w:ind w:left="1985"/>
        <w:jc w:val="both"/>
      </w:pPr>
      <w:r w:rsidRPr="004A242F">
        <w:t>Cần thêm thời gian tải style sheet trong lần truy cập đầu tiền.</w:t>
      </w:r>
    </w:p>
    <w:p w:rsidR="004A3808" w:rsidRPr="004A242F" w:rsidRDefault="004A3808" w:rsidP="005A0F5F">
      <w:pPr>
        <w:pStyle w:val="ListParagraph"/>
        <w:numPr>
          <w:ilvl w:val="0"/>
          <w:numId w:val="14"/>
        </w:numPr>
        <w:spacing w:before="0" w:after="0"/>
        <w:ind w:left="1985"/>
        <w:jc w:val="both"/>
      </w:pPr>
      <w:r w:rsidRPr="004A242F">
        <w:t>Có thể làm chậm việc hiện trang lên hoặc gây hiệu ứng “chớp” nếu style sheet quá nặng.</w:t>
      </w:r>
    </w:p>
    <w:p w:rsidR="0058564F" w:rsidRPr="004A242F" w:rsidRDefault="0058564F" w:rsidP="005A0F5F">
      <w:pPr>
        <w:pStyle w:val="Heading3"/>
        <w:spacing w:before="0" w:after="0"/>
        <w:jc w:val="both"/>
        <w:rPr>
          <w:rFonts w:cs="Times New Roman"/>
        </w:rPr>
      </w:pPr>
      <w:bookmarkStart w:id="12" w:name="_Toc187425106"/>
      <w:r w:rsidRPr="004A242F">
        <w:rPr>
          <w:rFonts w:cs="Times New Roman"/>
        </w:rPr>
        <w:t>Các thuộc tính CSS thông dụng</w:t>
      </w:r>
      <w:bookmarkEnd w:id="12"/>
    </w:p>
    <w:p w:rsidR="00031CA5" w:rsidRPr="004A242F" w:rsidRDefault="00031CA5" w:rsidP="005A0F5F">
      <w:pPr>
        <w:pStyle w:val="Caption"/>
        <w:keepNext/>
        <w:spacing w:before="0" w:after="0"/>
        <w:jc w:val="center"/>
        <w:rPr>
          <w:color w:val="auto"/>
          <w:szCs w:val="26"/>
        </w:rPr>
      </w:pPr>
      <w:bookmarkStart w:id="13" w:name="_Toc187425226"/>
      <w:r w:rsidRPr="004A242F">
        <w:rPr>
          <w:color w:val="auto"/>
          <w:szCs w:val="26"/>
        </w:rPr>
        <w:t xml:space="preserve">Bảng </w:t>
      </w:r>
      <w:r w:rsidRPr="004A242F">
        <w:rPr>
          <w:color w:val="auto"/>
          <w:szCs w:val="26"/>
        </w:rPr>
        <w:fldChar w:fldCharType="begin"/>
      </w:r>
      <w:r w:rsidRPr="004A242F">
        <w:rPr>
          <w:color w:val="auto"/>
          <w:szCs w:val="26"/>
        </w:rPr>
        <w:instrText xml:space="preserve"> SEQ Bảng \* ARABIC </w:instrText>
      </w:r>
      <w:r w:rsidRPr="004A242F">
        <w:rPr>
          <w:color w:val="auto"/>
          <w:szCs w:val="26"/>
        </w:rPr>
        <w:fldChar w:fldCharType="separate"/>
      </w:r>
      <w:r w:rsidR="00162B26" w:rsidRPr="004A242F">
        <w:rPr>
          <w:noProof/>
          <w:color w:val="auto"/>
          <w:szCs w:val="26"/>
        </w:rPr>
        <w:t>2</w:t>
      </w:r>
      <w:r w:rsidRPr="004A242F">
        <w:rPr>
          <w:color w:val="auto"/>
          <w:szCs w:val="26"/>
        </w:rPr>
        <w:fldChar w:fldCharType="end"/>
      </w:r>
      <w:r w:rsidRPr="004A242F">
        <w:rPr>
          <w:color w:val="auto"/>
          <w:szCs w:val="26"/>
        </w:rPr>
        <w:t>: Một số thuộc tính CSS thông dụng</w:t>
      </w:r>
      <w:bookmarkEnd w:id="13"/>
    </w:p>
    <w:tbl>
      <w:tblPr>
        <w:tblStyle w:val="TableGrid"/>
        <w:tblW w:w="0" w:type="auto"/>
        <w:tblLook w:val="04A0" w:firstRow="1" w:lastRow="0" w:firstColumn="1" w:lastColumn="0" w:noHBand="0" w:noVBand="1"/>
      </w:tblPr>
      <w:tblGrid>
        <w:gridCol w:w="4531"/>
        <w:gridCol w:w="4531"/>
      </w:tblGrid>
      <w:tr w:rsidR="0058564F" w:rsidRPr="004A242F" w:rsidTr="0058564F">
        <w:tc>
          <w:tcPr>
            <w:tcW w:w="4531" w:type="dxa"/>
          </w:tcPr>
          <w:p w:rsidR="0058564F" w:rsidRPr="004A242F" w:rsidRDefault="0058564F" w:rsidP="005A0F5F">
            <w:pPr>
              <w:spacing w:before="0" w:after="0"/>
              <w:jc w:val="center"/>
              <w:rPr>
                <w:b/>
              </w:rPr>
            </w:pPr>
            <w:r w:rsidRPr="004A242F">
              <w:rPr>
                <w:b/>
              </w:rPr>
              <w:t>Tên thuộc tính</w:t>
            </w:r>
          </w:p>
        </w:tc>
        <w:tc>
          <w:tcPr>
            <w:tcW w:w="4531" w:type="dxa"/>
          </w:tcPr>
          <w:p w:rsidR="0058564F" w:rsidRPr="004A242F" w:rsidRDefault="0058564F" w:rsidP="005A0F5F">
            <w:pPr>
              <w:spacing w:before="0" w:after="0"/>
              <w:jc w:val="center"/>
              <w:rPr>
                <w:b/>
              </w:rPr>
            </w:pPr>
            <w:r w:rsidRPr="004A242F">
              <w:rPr>
                <w:b/>
              </w:rPr>
              <w:t>Chức năng</w:t>
            </w:r>
          </w:p>
        </w:tc>
      </w:tr>
      <w:tr w:rsidR="0058564F" w:rsidRPr="004A242F" w:rsidTr="0058564F">
        <w:tc>
          <w:tcPr>
            <w:tcW w:w="4531" w:type="dxa"/>
          </w:tcPr>
          <w:p w:rsidR="0058564F" w:rsidRPr="004A242F" w:rsidRDefault="0058564F" w:rsidP="005A0F5F">
            <w:pPr>
              <w:spacing w:before="0" w:after="0"/>
              <w:jc w:val="both"/>
            </w:pPr>
            <w:r w:rsidRPr="004A242F">
              <w:t>color:red;</w:t>
            </w:r>
          </w:p>
        </w:tc>
        <w:tc>
          <w:tcPr>
            <w:tcW w:w="4531" w:type="dxa"/>
          </w:tcPr>
          <w:p w:rsidR="0058564F" w:rsidRPr="004A242F" w:rsidRDefault="0058564F" w:rsidP="005A0F5F">
            <w:pPr>
              <w:spacing w:before="0" w:after="0"/>
              <w:jc w:val="both"/>
            </w:pPr>
            <w:r w:rsidRPr="004A242F">
              <w:t>Màu chữ (dùng tiếng Anh)</w:t>
            </w:r>
          </w:p>
        </w:tc>
      </w:tr>
      <w:tr w:rsidR="0058564F" w:rsidRPr="004A242F" w:rsidTr="0058564F">
        <w:tc>
          <w:tcPr>
            <w:tcW w:w="4531" w:type="dxa"/>
          </w:tcPr>
          <w:p w:rsidR="0058564F" w:rsidRPr="004A242F" w:rsidRDefault="0058564F" w:rsidP="005A0F5F">
            <w:pPr>
              <w:spacing w:before="0" w:after="0"/>
              <w:jc w:val="both"/>
            </w:pPr>
            <w:r w:rsidRPr="004A242F">
              <w:t>color:#990000;</w:t>
            </w:r>
          </w:p>
        </w:tc>
        <w:tc>
          <w:tcPr>
            <w:tcW w:w="4531" w:type="dxa"/>
          </w:tcPr>
          <w:p w:rsidR="0058564F" w:rsidRPr="004A242F" w:rsidRDefault="0058564F" w:rsidP="005A0F5F">
            <w:pPr>
              <w:spacing w:before="0" w:after="0"/>
              <w:jc w:val="both"/>
            </w:pPr>
            <w:r w:rsidRPr="004A242F">
              <w:t>Màu chữ (dùng mã màu)</w:t>
            </w:r>
          </w:p>
        </w:tc>
      </w:tr>
      <w:tr w:rsidR="0058564F" w:rsidRPr="004A242F" w:rsidTr="0058564F">
        <w:tc>
          <w:tcPr>
            <w:tcW w:w="4531" w:type="dxa"/>
          </w:tcPr>
          <w:p w:rsidR="0058564F" w:rsidRPr="004A242F" w:rsidRDefault="0058564F" w:rsidP="005A0F5F">
            <w:pPr>
              <w:spacing w:before="0" w:after="0"/>
              <w:jc w:val="both"/>
            </w:pPr>
            <w:r w:rsidRPr="004A242F">
              <w:t>background:grey</w:t>
            </w:r>
            <w:r w:rsidR="005F231A" w:rsidRPr="004A242F">
              <w:t>;</w:t>
            </w:r>
          </w:p>
        </w:tc>
        <w:tc>
          <w:tcPr>
            <w:tcW w:w="4531" w:type="dxa"/>
          </w:tcPr>
          <w:p w:rsidR="0058564F" w:rsidRPr="004A242F" w:rsidRDefault="0058564F" w:rsidP="005A0F5F">
            <w:pPr>
              <w:spacing w:before="0" w:after="0"/>
              <w:jc w:val="both"/>
            </w:pPr>
            <w:r w:rsidRPr="004A242F">
              <w:t>Màu nền</w:t>
            </w:r>
          </w:p>
        </w:tc>
      </w:tr>
      <w:tr w:rsidR="0058564F" w:rsidRPr="004A242F" w:rsidTr="0058564F">
        <w:tc>
          <w:tcPr>
            <w:tcW w:w="4531" w:type="dxa"/>
          </w:tcPr>
          <w:p w:rsidR="0058564F" w:rsidRPr="004A242F" w:rsidRDefault="0058564F" w:rsidP="005A0F5F">
            <w:pPr>
              <w:spacing w:before="0" w:after="0"/>
              <w:jc w:val="both"/>
            </w:pPr>
            <w:r w:rsidRPr="004A242F">
              <w:t>text-align:left/right/center/justify</w:t>
            </w:r>
            <w:r w:rsidR="005F231A" w:rsidRPr="004A242F">
              <w:t>;</w:t>
            </w:r>
          </w:p>
        </w:tc>
        <w:tc>
          <w:tcPr>
            <w:tcW w:w="4531" w:type="dxa"/>
          </w:tcPr>
          <w:p w:rsidR="0058564F" w:rsidRPr="004A242F" w:rsidRDefault="0058564F" w:rsidP="005A0F5F">
            <w:pPr>
              <w:spacing w:before="0" w:after="0"/>
              <w:jc w:val="both"/>
            </w:pPr>
            <w:r w:rsidRPr="004A242F">
              <w:t>Canh lề văn bản</w:t>
            </w:r>
          </w:p>
        </w:tc>
      </w:tr>
      <w:tr w:rsidR="0058564F" w:rsidRPr="004A242F" w:rsidTr="0058564F">
        <w:tc>
          <w:tcPr>
            <w:tcW w:w="4531" w:type="dxa"/>
          </w:tcPr>
          <w:p w:rsidR="0058564F" w:rsidRPr="004A242F" w:rsidRDefault="005F231A" w:rsidP="005A0F5F">
            <w:pPr>
              <w:spacing w:before="0" w:after="0"/>
              <w:jc w:val="both"/>
            </w:pPr>
            <w:r w:rsidRPr="004A242F">
              <w:t>font-style: italic;</w:t>
            </w:r>
          </w:p>
        </w:tc>
        <w:tc>
          <w:tcPr>
            <w:tcW w:w="4531" w:type="dxa"/>
          </w:tcPr>
          <w:p w:rsidR="0058564F" w:rsidRPr="004A242F" w:rsidRDefault="005F231A" w:rsidP="005A0F5F">
            <w:pPr>
              <w:spacing w:before="0" w:after="0"/>
              <w:jc w:val="both"/>
            </w:pPr>
            <w:r w:rsidRPr="004A242F">
              <w:t>Tạo chữ nghiêng</w:t>
            </w:r>
          </w:p>
        </w:tc>
      </w:tr>
      <w:tr w:rsidR="0058564F" w:rsidRPr="004A242F" w:rsidTr="0058564F">
        <w:tc>
          <w:tcPr>
            <w:tcW w:w="4531" w:type="dxa"/>
          </w:tcPr>
          <w:p w:rsidR="0058564F" w:rsidRPr="004A242F" w:rsidRDefault="005F231A" w:rsidP="005A0F5F">
            <w:pPr>
              <w:spacing w:before="0" w:after="0"/>
              <w:jc w:val="both"/>
            </w:pPr>
            <w:r w:rsidRPr="004A242F">
              <w:t>list-style: circle;</w:t>
            </w:r>
          </w:p>
        </w:tc>
        <w:tc>
          <w:tcPr>
            <w:tcW w:w="4531" w:type="dxa"/>
          </w:tcPr>
          <w:p w:rsidR="0058564F" w:rsidRPr="004A242F" w:rsidRDefault="005F231A" w:rsidP="005A0F5F">
            <w:pPr>
              <w:spacing w:before="0" w:after="0"/>
              <w:jc w:val="both"/>
            </w:pPr>
            <w:r w:rsidRPr="004A242F">
              <w:t>Chấm tròn rỗng</w:t>
            </w:r>
          </w:p>
        </w:tc>
      </w:tr>
      <w:tr w:rsidR="0058564F" w:rsidRPr="004A242F" w:rsidTr="0058564F">
        <w:tc>
          <w:tcPr>
            <w:tcW w:w="4531" w:type="dxa"/>
          </w:tcPr>
          <w:p w:rsidR="0058564F" w:rsidRPr="004A242F" w:rsidRDefault="005F231A" w:rsidP="005A0F5F">
            <w:pPr>
              <w:spacing w:before="0" w:after="0"/>
              <w:jc w:val="both"/>
            </w:pPr>
            <w:r w:rsidRPr="004A242F">
              <w:t>list-style: low-alpha;</w:t>
            </w:r>
          </w:p>
        </w:tc>
        <w:tc>
          <w:tcPr>
            <w:tcW w:w="4531" w:type="dxa"/>
          </w:tcPr>
          <w:p w:rsidR="005F231A" w:rsidRPr="004A242F" w:rsidRDefault="005F231A" w:rsidP="005A0F5F">
            <w:pPr>
              <w:spacing w:before="0" w:after="0"/>
              <w:jc w:val="both"/>
            </w:pPr>
            <w:r w:rsidRPr="004A242F">
              <w:t>Thứ tự alpha thường (a, b, c</w:t>
            </w:r>
            <w:proofErr w:type="gramStart"/>
            <w:r w:rsidRPr="004A242F">
              <w:t>,…</w:t>
            </w:r>
            <w:proofErr w:type="gramEnd"/>
            <w:r w:rsidRPr="004A242F">
              <w:t>)</w:t>
            </w:r>
          </w:p>
        </w:tc>
      </w:tr>
      <w:tr w:rsidR="005F231A" w:rsidRPr="004A242F" w:rsidTr="0058564F">
        <w:tc>
          <w:tcPr>
            <w:tcW w:w="4531" w:type="dxa"/>
          </w:tcPr>
          <w:p w:rsidR="005F231A" w:rsidRPr="004A242F" w:rsidRDefault="005F231A" w:rsidP="005A0F5F">
            <w:pPr>
              <w:spacing w:before="0" w:after="0"/>
              <w:jc w:val="both"/>
            </w:pPr>
            <w:r w:rsidRPr="004A242F">
              <w:t>border-top-style:</w:t>
            </w:r>
          </w:p>
        </w:tc>
        <w:tc>
          <w:tcPr>
            <w:tcW w:w="4531" w:type="dxa"/>
          </w:tcPr>
          <w:p w:rsidR="005F231A" w:rsidRPr="004A242F" w:rsidRDefault="005F231A" w:rsidP="005A0F5F">
            <w:pPr>
              <w:spacing w:before="0" w:after="0"/>
              <w:jc w:val="both"/>
            </w:pPr>
            <w:r w:rsidRPr="004A242F">
              <w:t>Kiểu đường viền trên</w:t>
            </w:r>
          </w:p>
        </w:tc>
      </w:tr>
      <w:tr w:rsidR="005F231A" w:rsidRPr="004A242F" w:rsidTr="0058564F">
        <w:tc>
          <w:tcPr>
            <w:tcW w:w="4531" w:type="dxa"/>
          </w:tcPr>
          <w:p w:rsidR="005F231A" w:rsidRPr="004A242F" w:rsidRDefault="005F231A" w:rsidP="005A0F5F">
            <w:pPr>
              <w:spacing w:before="0" w:after="0"/>
              <w:jc w:val="both"/>
            </w:pPr>
            <w:r w:rsidRPr="004A242F">
              <w:t>padding</w:t>
            </w:r>
          </w:p>
        </w:tc>
        <w:tc>
          <w:tcPr>
            <w:tcW w:w="4531" w:type="dxa"/>
          </w:tcPr>
          <w:p w:rsidR="005F231A" w:rsidRPr="004A242F" w:rsidRDefault="005F231A" w:rsidP="005A0F5F">
            <w:pPr>
              <w:spacing w:before="0" w:after="0"/>
              <w:jc w:val="both"/>
            </w:pPr>
            <w:r w:rsidRPr="004A242F">
              <w:t>Định dạng khoảng từ nội dung đặt trong đối tượng đến viền đối tượng đó</w:t>
            </w:r>
          </w:p>
        </w:tc>
      </w:tr>
    </w:tbl>
    <w:p w:rsidR="0058564F" w:rsidRPr="004A242F" w:rsidRDefault="00B424A3" w:rsidP="005A0F5F">
      <w:pPr>
        <w:pStyle w:val="Heading2"/>
        <w:spacing w:before="0" w:after="0"/>
        <w:jc w:val="both"/>
        <w:rPr>
          <w:szCs w:val="26"/>
        </w:rPr>
      </w:pPr>
      <w:bookmarkStart w:id="14" w:name="_Toc187425107"/>
      <w:r w:rsidRPr="004A242F">
        <w:rPr>
          <w:szCs w:val="26"/>
        </w:rPr>
        <w:lastRenderedPageBreak/>
        <w:t>Javascript</w:t>
      </w:r>
      <w:bookmarkEnd w:id="14"/>
    </w:p>
    <w:p w:rsidR="00D14F30" w:rsidRPr="004A242F" w:rsidRDefault="00690582" w:rsidP="005A0F5F">
      <w:pPr>
        <w:spacing w:before="0" w:after="0"/>
        <w:jc w:val="both"/>
        <w:rPr>
          <w:shd w:val="clear" w:color="auto" w:fill="FFFFFF"/>
        </w:rPr>
      </w:pPr>
      <w:r w:rsidRPr="004A242F">
        <w:tab/>
      </w:r>
      <w:r w:rsidR="00AE58D2" w:rsidRPr="004A242F">
        <w:t>Javascript</w:t>
      </w:r>
      <w:r w:rsidR="00AE58D2" w:rsidRPr="004A242F">
        <w:rPr>
          <w:shd w:val="clear" w:color="auto" w:fill="FFFFFF"/>
        </w:rPr>
        <w:t> chính là một ngôn ngữ lập trình web rất phổ biến ngày nay. Javascript được tích hợp đồng thời nhúng vào HTML để hỗ trợ cho website trở nên sống động hơn. Chúng cũng đóng vai trò tương tự như một phần của website, cho phép Client Script từ người dùng tương tự máy chủ (Nodejs) để tạo ra những website động.</w:t>
      </w:r>
    </w:p>
    <w:p w:rsidR="00690582" w:rsidRPr="004A242F" w:rsidRDefault="00D14F30" w:rsidP="005A0F5F">
      <w:pPr>
        <w:spacing w:before="0" w:after="0"/>
        <w:jc w:val="both"/>
        <w:rPr>
          <w:shd w:val="clear" w:color="auto" w:fill="FFFFFF"/>
        </w:rPr>
      </w:pPr>
      <w:r w:rsidRPr="004A242F">
        <w:rPr>
          <w:shd w:val="clear" w:color="auto" w:fill="FFFFFF"/>
        </w:rPr>
        <w:tab/>
      </w:r>
      <w:r w:rsidR="00AE58D2" w:rsidRPr="004A242F">
        <w:rPr>
          <w:shd w:val="clear" w:color="auto" w:fill="FFFFFF"/>
        </w:rPr>
        <w:t>JavaScript còn là một ngôn ngữ lập trình đa nền tảng, ngoài dành cho việc lập trình frontend trên nền tảng web ra thì nó còn được sử dụng cho việc lập trình và phát triển ứng dụng trên nền tảng mobile.</w:t>
      </w:r>
    </w:p>
    <w:p w:rsidR="00AE58D2" w:rsidRPr="004A242F" w:rsidRDefault="00690582" w:rsidP="005A0F5F">
      <w:pPr>
        <w:spacing w:before="0" w:after="0"/>
        <w:jc w:val="both"/>
        <w:rPr>
          <w:shd w:val="clear" w:color="auto" w:fill="FFFFFF"/>
        </w:rPr>
      </w:pPr>
      <w:r w:rsidRPr="004A242F">
        <w:rPr>
          <w:shd w:val="clear" w:color="auto" w:fill="FFFFFF"/>
        </w:rPr>
        <w:tab/>
      </w:r>
      <w:r w:rsidR="00AE58D2" w:rsidRPr="004A242F">
        <w:rPr>
          <w:shd w:val="clear" w:color="auto" w:fill="FFFFFF"/>
        </w:rPr>
        <w:t xml:space="preserve">Hiện nay có nhiều </w:t>
      </w:r>
      <w:proofErr w:type="gramStart"/>
      <w:r w:rsidR="00AE58D2" w:rsidRPr="004A242F">
        <w:rPr>
          <w:shd w:val="clear" w:color="auto" w:fill="FFFFFF"/>
        </w:rPr>
        <w:t>thư</w:t>
      </w:r>
      <w:proofErr w:type="gramEnd"/>
      <w:r w:rsidR="00AE58D2" w:rsidRPr="004A242F">
        <w:rPr>
          <w:shd w:val="clear" w:color="auto" w:fill="FFFFFF"/>
        </w:rPr>
        <w:t xml:space="preserve"> viện và framework như:</w:t>
      </w:r>
    </w:p>
    <w:p w:rsidR="00AE58D2" w:rsidRPr="004A242F" w:rsidRDefault="00AE58D2" w:rsidP="005A0F5F">
      <w:pPr>
        <w:pStyle w:val="ListParagraph"/>
        <w:numPr>
          <w:ilvl w:val="0"/>
          <w:numId w:val="15"/>
        </w:numPr>
        <w:spacing w:before="0" w:after="0"/>
        <w:ind w:left="1276"/>
        <w:jc w:val="both"/>
      </w:pPr>
      <w:r w:rsidRPr="004A242F">
        <w:t>AngularJS</w:t>
      </w:r>
    </w:p>
    <w:p w:rsidR="00AE58D2" w:rsidRPr="004A242F" w:rsidRDefault="00AE58D2" w:rsidP="005A0F5F">
      <w:pPr>
        <w:pStyle w:val="ListParagraph"/>
        <w:numPr>
          <w:ilvl w:val="0"/>
          <w:numId w:val="15"/>
        </w:numPr>
        <w:spacing w:before="0" w:after="0"/>
        <w:ind w:left="1276"/>
        <w:jc w:val="both"/>
      </w:pPr>
      <w:r w:rsidRPr="004A242F">
        <w:t>VueJS</w:t>
      </w:r>
    </w:p>
    <w:p w:rsidR="00AE58D2" w:rsidRPr="004A242F" w:rsidRDefault="00AE58D2" w:rsidP="005A0F5F">
      <w:pPr>
        <w:pStyle w:val="ListParagraph"/>
        <w:numPr>
          <w:ilvl w:val="0"/>
          <w:numId w:val="15"/>
        </w:numPr>
        <w:spacing w:before="0" w:after="0"/>
        <w:ind w:left="1276"/>
        <w:jc w:val="both"/>
      </w:pPr>
      <w:r w:rsidRPr="004A242F">
        <w:t>NextJS</w:t>
      </w:r>
    </w:p>
    <w:p w:rsidR="00AE58D2" w:rsidRPr="004A242F" w:rsidRDefault="00AE58D2" w:rsidP="005A0F5F">
      <w:pPr>
        <w:pStyle w:val="ListParagraph"/>
        <w:numPr>
          <w:ilvl w:val="0"/>
          <w:numId w:val="15"/>
        </w:numPr>
        <w:spacing w:before="0" w:after="0"/>
        <w:ind w:left="1276"/>
        <w:jc w:val="both"/>
      </w:pPr>
      <w:r w:rsidRPr="004A242F">
        <w:t>NodeJS</w:t>
      </w:r>
    </w:p>
    <w:p w:rsidR="00AE58D2" w:rsidRPr="004A242F" w:rsidRDefault="00AE58D2" w:rsidP="005A0F5F">
      <w:pPr>
        <w:pStyle w:val="ListParagraph"/>
        <w:numPr>
          <w:ilvl w:val="0"/>
          <w:numId w:val="15"/>
        </w:numPr>
        <w:spacing w:before="0" w:after="0"/>
        <w:ind w:left="1276"/>
        <w:jc w:val="both"/>
        <w:rPr>
          <w:shd w:val="clear" w:color="auto" w:fill="FFFFFF"/>
        </w:rPr>
      </w:pPr>
      <w:r w:rsidRPr="004A242F">
        <w:rPr>
          <w:shd w:val="clear" w:color="auto" w:fill="FFFFFF"/>
        </w:rPr>
        <w:t>ReactJS</w:t>
      </w:r>
    </w:p>
    <w:p w:rsidR="00AE58D2" w:rsidRPr="004A242F" w:rsidRDefault="00FA4A12" w:rsidP="005A0F5F">
      <w:pPr>
        <w:pStyle w:val="Heading3"/>
        <w:spacing w:before="0" w:after="0"/>
        <w:jc w:val="both"/>
        <w:rPr>
          <w:rFonts w:cs="Times New Roman"/>
          <w:shd w:val="clear" w:color="auto" w:fill="FFFFFF"/>
        </w:rPr>
      </w:pPr>
      <w:bookmarkStart w:id="15" w:name="_Toc187425108"/>
      <w:r w:rsidRPr="004A242F">
        <w:rPr>
          <w:rFonts w:cs="Times New Roman"/>
          <w:shd w:val="clear" w:color="auto" w:fill="FFFFFF"/>
        </w:rPr>
        <w:t>Ưu và nhược điểm Javascript</w:t>
      </w:r>
      <w:bookmarkEnd w:id="15"/>
    </w:p>
    <w:p w:rsidR="00FA4A12" w:rsidRPr="004A242F" w:rsidRDefault="00FA4A12" w:rsidP="005A0F5F">
      <w:pPr>
        <w:spacing w:before="0" w:after="0"/>
        <w:ind w:left="567"/>
        <w:jc w:val="both"/>
        <w:rPr>
          <w:b/>
        </w:rPr>
      </w:pPr>
      <w:r w:rsidRPr="004A242F">
        <w:rPr>
          <w:b/>
        </w:rPr>
        <w:t>Ưu điểm:</w:t>
      </w:r>
    </w:p>
    <w:p w:rsidR="00FA4A12" w:rsidRPr="004A242F" w:rsidRDefault="00FA4A12" w:rsidP="005A0F5F">
      <w:pPr>
        <w:pStyle w:val="ListParagraph"/>
        <w:numPr>
          <w:ilvl w:val="0"/>
          <w:numId w:val="16"/>
        </w:numPr>
        <w:spacing w:before="0" w:after="0"/>
        <w:ind w:left="1134"/>
        <w:jc w:val="both"/>
      </w:pPr>
      <w:r w:rsidRPr="004A242F">
        <w:t>Chương trình rất dễ học.</w:t>
      </w:r>
    </w:p>
    <w:p w:rsidR="00FA4A12" w:rsidRPr="004A242F" w:rsidRDefault="00FA4A12" w:rsidP="005A0F5F">
      <w:pPr>
        <w:pStyle w:val="ListParagraph"/>
        <w:numPr>
          <w:ilvl w:val="0"/>
          <w:numId w:val="16"/>
        </w:numPr>
        <w:spacing w:before="0" w:after="0"/>
        <w:ind w:left="1134"/>
        <w:jc w:val="both"/>
      </w:pPr>
      <w:r w:rsidRPr="004A242F">
        <w:t>Những lỗi Javascript rất dễ để phát hiện, từ đó giúp bạn sửa lỗi một cách nhanh chóng hơn. </w:t>
      </w:r>
    </w:p>
    <w:p w:rsidR="00FA4A12" w:rsidRPr="004A242F" w:rsidRDefault="00FA4A12" w:rsidP="005A0F5F">
      <w:pPr>
        <w:pStyle w:val="ListParagraph"/>
        <w:numPr>
          <w:ilvl w:val="0"/>
          <w:numId w:val="16"/>
        </w:numPr>
        <w:spacing w:before="0" w:after="0"/>
        <w:ind w:left="1134"/>
        <w:jc w:val="both"/>
      </w:pPr>
      <w:r w:rsidRPr="004A242F">
        <w:t>Những trình duyệt web có thể dịch thông qua HTML mà không cần sử dụng đến một compiler.</w:t>
      </w:r>
    </w:p>
    <w:p w:rsidR="00FA4A12" w:rsidRPr="004A242F" w:rsidRDefault="00FA4A12" w:rsidP="005A0F5F">
      <w:pPr>
        <w:pStyle w:val="ListParagraph"/>
        <w:numPr>
          <w:ilvl w:val="0"/>
          <w:numId w:val="16"/>
        </w:numPr>
        <w:spacing w:before="0" w:after="0"/>
        <w:ind w:left="1134"/>
        <w:jc w:val="both"/>
      </w:pPr>
      <w:r w:rsidRPr="004A242F">
        <w:t>JS có thể hoạt động ở trên nhiều nền tảng và các trình duyệt web khác nhau.</w:t>
      </w:r>
    </w:p>
    <w:p w:rsidR="00FA4A12" w:rsidRPr="004A242F" w:rsidRDefault="00FA4A12" w:rsidP="005A0F5F">
      <w:pPr>
        <w:pStyle w:val="ListParagraph"/>
        <w:numPr>
          <w:ilvl w:val="0"/>
          <w:numId w:val="16"/>
        </w:numPr>
        <w:spacing w:before="0" w:after="0"/>
        <w:ind w:left="1134"/>
        <w:jc w:val="both"/>
      </w:pPr>
      <w:r w:rsidRPr="004A242F">
        <w:rPr>
          <w:shd w:val="clear" w:color="auto" w:fill="FFFFFF"/>
        </w:rPr>
        <w:t>Giúp thao tác với người dùng phía Client và tách biệt giữa các Client với nhau.</w:t>
      </w:r>
    </w:p>
    <w:p w:rsidR="00FA4A12" w:rsidRPr="004A242F" w:rsidRDefault="00FA4A12" w:rsidP="005A0F5F">
      <w:pPr>
        <w:pStyle w:val="ListParagraph"/>
        <w:spacing w:before="0" w:after="0"/>
        <w:ind w:left="567"/>
        <w:jc w:val="both"/>
        <w:rPr>
          <w:shd w:val="clear" w:color="auto" w:fill="FFFFFF"/>
        </w:rPr>
      </w:pPr>
      <w:r w:rsidRPr="004A242F">
        <w:rPr>
          <w:b/>
          <w:shd w:val="clear" w:color="auto" w:fill="FFFFFF"/>
        </w:rPr>
        <w:t>Nhược điểm:</w:t>
      </w:r>
    </w:p>
    <w:p w:rsidR="00FA4A12" w:rsidRPr="004A242F" w:rsidRDefault="00FA4A12" w:rsidP="005A0F5F">
      <w:pPr>
        <w:pStyle w:val="ListParagraph"/>
        <w:numPr>
          <w:ilvl w:val="0"/>
          <w:numId w:val="17"/>
        </w:numPr>
        <w:spacing w:before="0" w:after="0"/>
        <w:ind w:left="1134"/>
        <w:jc w:val="both"/>
        <w:rPr>
          <w:shd w:val="clear" w:color="auto" w:fill="FFFFFF"/>
        </w:rPr>
      </w:pPr>
      <w:r w:rsidRPr="004A242F">
        <w:rPr>
          <w:shd w:val="clear" w:color="auto" w:fill="FFFFFF"/>
        </w:rPr>
        <w:t>JS dễ bị các hacker và scammer khai thác hơn.</w:t>
      </w:r>
    </w:p>
    <w:p w:rsidR="00FA4A12" w:rsidRPr="004A242F" w:rsidRDefault="00FA4A12" w:rsidP="005A0F5F">
      <w:pPr>
        <w:pStyle w:val="ListParagraph"/>
        <w:numPr>
          <w:ilvl w:val="0"/>
          <w:numId w:val="17"/>
        </w:numPr>
        <w:spacing w:before="0" w:after="0"/>
        <w:ind w:left="1134"/>
        <w:jc w:val="both"/>
      </w:pPr>
      <w:r w:rsidRPr="004A242F">
        <w:t>JS không được hỗ trợ khi bạn sử dụng ở trong tình trạng thiết bị được kết nối mạng. </w:t>
      </w:r>
    </w:p>
    <w:p w:rsidR="00FA4A12" w:rsidRPr="004A242F" w:rsidRDefault="00FA4A12" w:rsidP="005A0F5F">
      <w:pPr>
        <w:pStyle w:val="ListParagraph"/>
        <w:numPr>
          <w:ilvl w:val="0"/>
          <w:numId w:val="17"/>
        </w:numPr>
        <w:spacing w:before="0" w:after="0"/>
        <w:ind w:left="1134"/>
        <w:jc w:val="both"/>
      </w:pPr>
      <w:r w:rsidRPr="004A242F">
        <w:t xml:space="preserve">Vì tính bảo mật và </w:t>
      </w:r>
      <w:proofErr w:type="gramStart"/>
      <w:r w:rsidRPr="004A242F">
        <w:t>an</w:t>
      </w:r>
      <w:proofErr w:type="gramEnd"/>
      <w:r w:rsidRPr="004A242F">
        <w:t xml:space="preserve"> toàn nên các Client-Side </w:t>
      </w:r>
      <w:r w:rsidRPr="004A242F">
        <w:rPr>
          <w:b/>
          <w:bCs/>
        </w:rPr>
        <w:t>Javascript</w:t>
      </w:r>
      <w:r w:rsidRPr="004A242F">
        <w:t> sẽ không cho phép đọc hoặc ghi các file. </w:t>
      </w:r>
    </w:p>
    <w:p w:rsidR="00FA4A12" w:rsidRPr="004A242F" w:rsidRDefault="00FA4A12" w:rsidP="005A0F5F">
      <w:pPr>
        <w:pStyle w:val="ListParagraph"/>
        <w:numPr>
          <w:ilvl w:val="0"/>
          <w:numId w:val="17"/>
        </w:numPr>
        <w:spacing w:before="0" w:after="0"/>
        <w:ind w:left="1134"/>
        <w:jc w:val="both"/>
      </w:pPr>
      <w:r w:rsidRPr="004A242F">
        <w:lastRenderedPageBreak/>
        <w:t>Những thiết bị khác nhau có thể sẽ thực hiện JS khác nhau, từ đó dẫn đến sự không đồng nhất. </w:t>
      </w:r>
    </w:p>
    <w:p w:rsidR="00CC054F" w:rsidRPr="004A242F" w:rsidRDefault="00FA4A12" w:rsidP="005A0F5F">
      <w:pPr>
        <w:pStyle w:val="ListParagraph"/>
        <w:numPr>
          <w:ilvl w:val="0"/>
          <w:numId w:val="17"/>
        </w:numPr>
        <w:spacing w:before="0" w:after="0"/>
        <w:ind w:left="1134"/>
        <w:jc w:val="both"/>
      </w:pPr>
      <w:r w:rsidRPr="004A242F">
        <w:t>JS cũng không có khả năng đa luồng hoặc đa dạng xử lý.</w:t>
      </w:r>
    </w:p>
    <w:p w:rsidR="00FA4A12" w:rsidRPr="004A242F" w:rsidRDefault="00CC054F" w:rsidP="005A0F5F">
      <w:pPr>
        <w:pStyle w:val="Heading2"/>
        <w:spacing w:before="0" w:after="0"/>
        <w:rPr>
          <w:szCs w:val="26"/>
        </w:rPr>
      </w:pPr>
      <w:bookmarkStart w:id="16" w:name="_Toc187425109"/>
      <w:r w:rsidRPr="004A242F">
        <w:rPr>
          <w:szCs w:val="26"/>
        </w:rPr>
        <w:t>Bootstrap</w:t>
      </w:r>
      <w:bookmarkEnd w:id="16"/>
      <w:r w:rsidRPr="004A242F">
        <w:rPr>
          <w:szCs w:val="26"/>
        </w:rPr>
        <w:t xml:space="preserve"> </w:t>
      </w:r>
      <w:r w:rsidR="00FA4A12" w:rsidRPr="004A242F">
        <w:rPr>
          <w:szCs w:val="26"/>
        </w:rPr>
        <w:t> </w:t>
      </w:r>
    </w:p>
    <w:p w:rsidR="00690582" w:rsidRPr="004A242F" w:rsidRDefault="00690582" w:rsidP="005A0F5F">
      <w:pPr>
        <w:spacing w:before="0" w:after="0"/>
        <w:jc w:val="both"/>
        <w:rPr>
          <w:shd w:val="clear" w:color="auto" w:fill="FFFFFF"/>
        </w:rPr>
      </w:pPr>
      <w:r w:rsidRPr="004A242F">
        <w:rPr>
          <w:shd w:val="clear" w:color="auto" w:fill="FFFFFF"/>
        </w:rPr>
        <w:tab/>
      </w:r>
      <w:r w:rsidR="00CC054F" w:rsidRPr="004A242F">
        <w:rPr>
          <w:shd w:val="clear" w:color="auto" w:fill="FFFFFF"/>
        </w:rPr>
        <w:t xml:space="preserve">Bootstrap là một Framework Front-End phổ biến được sử dụng để thiết kế giao diện Website. Bootstrap cung cấp một bộ </w:t>
      </w:r>
      <w:proofErr w:type="gramStart"/>
      <w:r w:rsidR="00CC054F" w:rsidRPr="004A242F">
        <w:rPr>
          <w:shd w:val="clear" w:color="auto" w:fill="FFFFFF"/>
        </w:rPr>
        <w:t>thư</w:t>
      </w:r>
      <w:proofErr w:type="gramEnd"/>
      <w:r w:rsidR="00CC054F" w:rsidRPr="004A242F">
        <w:rPr>
          <w:shd w:val="clear" w:color="auto" w:fill="FFFFFF"/>
        </w:rPr>
        <w:t xml:space="preserve"> viện các thành phần và công cụ giúp thiết kế Website nhanh hơn và dễ dàng hơn. Đây là mã nguồn mở miễn phí, có thể được tải về và sử dụng dễ dàng, cung cấp mẫu giao diện Website với các thành phần có sẵn như menu điều</w:t>
      </w:r>
      <w:r w:rsidRPr="004A242F">
        <w:rPr>
          <w:shd w:val="clear" w:color="auto" w:fill="FFFFFF"/>
        </w:rPr>
        <w:t xml:space="preserve"> hướng, form, button, carousel,….</w:t>
      </w:r>
    </w:p>
    <w:p w:rsidR="00523C4E" w:rsidRPr="004A242F" w:rsidRDefault="00690582" w:rsidP="005A0F5F">
      <w:pPr>
        <w:spacing w:before="0" w:after="0"/>
        <w:jc w:val="both"/>
        <w:rPr>
          <w:shd w:val="clear" w:color="auto" w:fill="FFFFFF"/>
        </w:rPr>
      </w:pPr>
      <w:r w:rsidRPr="004A242F">
        <w:rPr>
          <w:shd w:val="clear" w:color="auto" w:fill="FFFFFF"/>
        </w:rPr>
        <w:tab/>
      </w:r>
      <w:r w:rsidR="004D754F" w:rsidRPr="004A242F">
        <w:rPr>
          <w:shd w:val="clear" w:color="auto" w:fill="FFFFFF"/>
        </w:rPr>
        <w:t>Bootstrap hỗ trợ thiết kế Responsive với Grid System giúp Website hiển thị tốt trên mọi thiết bị. Framework này có hệ thống chia cột thành 12 cột, giúp căn chỉnh bố cục dễ dàng. Các thuộc tính màu sắc, font chữ, kích cỡ được định nghĩa sẵn giúp tiết kiệm thời gian thiết kế đồng thời còn hỗ trợ tùy biến cao với khả năng overwrite CSS và </w:t>
      </w:r>
      <w:hyperlink r:id="rId12" w:history="1">
        <w:r w:rsidR="004D754F" w:rsidRPr="004A242F">
          <w:t>JavaScript.</w:t>
        </w:r>
      </w:hyperlink>
    </w:p>
    <w:p w:rsidR="004D754F" w:rsidRPr="004A242F" w:rsidRDefault="00523C4E" w:rsidP="005A0F5F">
      <w:pPr>
        <w:spacing w:before="0" w:after="0"/>
        <w:ind w:left="709"/>
        <w:jc w:val="both"/>
      </w:pPr>
      <w:r w:rsidRPr="004A242F">
        <w:t>Bootstrap có 3 file chính là:</w:t>
      </w:r>
    </w:p>
    <w:p w:rsidR="00523C4E" w:rsidRPr="004A242F" w:rsidRDefault="00523C4E" w:rsidP="005A0F5F">
      <w:pPr>
        <w:pStyle w:val="ListParagraph"/>
        <w:numPr>
          <w:ilvl w:val="0"/>
          <w:numId w:val="18"/>
        </w:numPr>
        <w:spacing w:before="0" w:after="0"/>
        <w:ind w:left="1276"/>
        <w:jc w:val="both"/>
      </w:pPr>
      <w:r w:rsidRPr="004A242F">
        <w:t xml:space="preserve">Bootstrap.CSS: Là tệp CSS chính của Bootstrap </w:t>
      </w:r>
    </w:p>
    <w:p w:rsidR="00523C4E" w:rsidRPr="004A242F" w:rsidRDefault="00523C4E" w:rsidP="005A0F5F">
      <w:pPr>
        <w:pStyle w:val="ListParagraph"/>
        <w:numPr>
          <w:ilvl w:val="0"/>
          <w:numId w:val="18"/>
        </w:numPr>
        <w:spacing w:before="0" w:after="0"/>
        <w:ind w:left="1276"/>
        <w:jc w:val="both"/>
      </w:pPr>
      <w:r w:rsidRPr="004A242F">
        <w:t>Bootstrap.JS: Là tệp Javascript chính của Bootstrap</w:t>
      </w:r>
    </w:p>
    <w:p w:rsidR="00BF79DD" w:rsidRPr="004A242F" w:rsidRDefault="00523C4E" w:rsidP="005A0F5F">
      <w:pPr>
        <w:pStyle w:val="ListParagraph"/>
        <w:numPr>
          <w:ilvl w:val="0"/>
          <w:numId w:val="18"/>
        </w:numPr>
        <w:spacing w:before="0" w:after="0"/>
        <w:ind w:left="1276"/>
        <w:jc w:val="both"/>
      </w:pPr>
      <w:r w:rsidRPr="004A242F">
        <w:t>Glyphicons: Không phải là 1 tệp riêng lẻ mà là 1 tập hợp biểu tượng hình ảnh có sẵn trong Bootstrap</w:t>
      </w:r>
    </w:p>
    <w:p w:rsidR="00031CA5" w:rsidRPr="004A242F" w:rsidRDefault="00031CA5" w:rsidP="005A0F5F">
      <w:pPr>
        <w:pStyle w:val="ListParagraph"/>
        <w:spacing w:before="0" w:after="0"/>
        <w:ind w:left="284"/>
        <w:jc w:val="both"/>
      </w:pPr>
      <w:r w:rsidRPr="004A242F">
        <w:tab/>
        <w:t>Những ưu điểm khi sử dụng Bootstrap:</w:t>
      </w:r>
    </w:p>
    <w:p w:rsidR="00031CA5" w:rsidRPr="004A242F" w:rsidRDefault="00031CA5" w:rsidP="005A0F5F">
      <w:pPr>
        <w:pStyle w:val="ListParagraph"/>
        <w:numPr>
          <w:ilvl w:val="0"/>
          <w:numId w:val="19"/>
        </w:numPr>
        <w:spacing w:before="0" w:after="0"/>
        <w:ind w:left="1276"/>
        <w:jc w:val="both"/>
      </w:pPr>
      <w:r w:rsidRPr="004A242F">
        <w:t>Rất dễ để sử dụng: Nó đơn giản vì nó được base trên HTML, CSS và Javascript chỉ cẩn có kiến thức cơ bản về 3 cái đó là có thể sử dụng bootstrap tốt.</w:t>
      </w:r>
    </w:p>
    <w:p w:rsidR="00031CA5" w:rsidRPr="004A242F" w:rsidRDefault="00031CA5" w:rsidP="005A0F5F">
      <w:pPr>
        <w:pStyle w:val="ListParagraph"/>
        <w:numPr>
          <w:ilvl w:val="0"/>
          <w:numId w:val="19"/>
        </w:numPr>
        <w:spacing w:before="0" w:after="0"/>
        <w:ind w:left="1276"/>
        <w:jc w:val="both"/>
      </w:pPr>
      <w:r w:rsidRPr="004A242F">
        <w:t xml:space="preserve">Responsive: Bootstrap xây dựng sẵn reponsive css trên các thiết bị Iphones, tablets, và desktops. Tính năng này khiến cho người dùng tiết kiệm được rất nhiều thời gian trong việc tạo ra một website thân thiện với các thiết bị điện tử, thiết bị cầm </w:t>
      </w:r>
      <w:proofErr w:type="gramStart"/>
      <w:r w:rsidRPr="004A242F">
        <w:t>tay</w:t>
      </w:r>
      <w:proofErr w:type="gramEnd"/>
      <w:r w:rsidRPr="004A242F">
        <w:t>.</w:t>
      </w:r>
    </w:p>
    <w:p w:rsidR="00031CA5" w:rsidRPr="004A242F" w:rsidRDefault="00031CA5" w:rsidP="005A0F5F">
      <w:pPr>
        <w:pStyle w:val="ListParagraph"/>
        <w:numPr>
          <w:ilvl w:val="0"/>
          <w:numId w:val="19"/>
        </w:numPr>
        <w:spacing w:before="0" w:after="0"/>
        <w:ind w:left="1276"/>
        <w:jc w:val="both"/>
      </w:pPr>
      <w:r w:rsidRPr="004A242F">
        <w:t>Tương thích với trình duyệt: Nó tương thích với tất cả các trình duyệt (Chrome, Firefox, Internet Explorer, Safari, and Opera). Tuy nhiên, với IE browser, Bootstrap chỉ hỗ trợ từ IE9 trở lên. Điều này vô cùng dễ hiểu vì IE8 không support HTML5 và CSS3.</w:t>
      </w:r>
    </w:p>
    <w:p w:rsidR="00031CA5" w:rsidRPr="004A242F" w:rsidRDefault="00031CA5" w:rsidP="005A0F5F">
      <w:pPr>
        <w:pStyle w:val="ListParagraph"/>
        <w:numPr>
          <w:ilvl w:val="0"/>
          <w:numId w:val="19"/>
        </w:numPr>
        <w:spacing w:before="0" w:after="0"/>
        <w:ind w:left="1276"/>
        <w:jc w:val="both"/>
      </w:pPr>
      <w:r w:rsidRPr="004A242F">
        <w:lastRenderedPageBreak/>
        <w:t>Tùy chỉnh dễ dàng: Có thể dễ dàng tùy chỉnh, thay đổi file CSS.</w:t>
      </w:r>
    </w:p>
    <w:p w:rsidR="00031CA5" w:rsidRPr="004A242F" w:rsidRDefault="001D0E4D" w:rsidP="005A0F5F">
      <w:pPr>
        <w:pStyle w:val="ListParagraph"/>
        <w:numPr>
          <w:ilvl w:val="0"/>
          <w:numId w:val="19"/>
        </w:numPr>
        <w:spacing w:before="0" w:after="0"/>
        <w:ind w:left="1276"/>
        <w:jc w:val="both"/>
      </w:pPr>
      <w:r w:rsidRPr="004A242F">
        <w:t xml:space="preserve">Nguồn mở: Vì mã nguồn mở nên người dùng có thể tự do sửa đổi </w:t>
      </w:r>
      <w:proofErr w:type="gramStart"/>
      <w:r w:rsidRPr="004A242F">
        <w:t>theo</w:t>
      </w:r>
      <w:proofErr w:type="gramEnd"/>
      <w:r w:rsidRPr="004A242F">
        <w:t xml:space="preserve"> nhu cầu dự án của mình.</w:t>
      </w:r>
    </w:p>
    <w:p w:rsidR="00031CA5" w:rsidRPr="004A242F" w:rsidRDefault="003847A8" w:rsidP="005A0F5F">
      <w:pPr>
        <w:pStyle w:val="Heading2"/>
        <w:spacing w:before="0" w:after="0"/>
        <w:jc w:val="both"/>
        <w:rPr>
          <w:szCs w:val="26"/>
        </w:rPr>
      </w:pPr>
      <w:bookmarkStart w:id="17" w:name="_Toc187425110"/>
      <w:r w:rsidRPr="004A242F">
        <w:rPr>
          <w:szCs w:val="26"/>
        </w:rPr>
        <w:t>PHP</w:t>
      </w:r>
      <w:bookmarkEnd w:id="17"/>
    </w:p>
    <w:p w:rsidR="00244207" w:rsidRPr="004A242F" w:rsidRDefault="00690582" w:rsidP="005A0F5F">
      <w:pPr>
        <w:spacing w:before="0" w:after="0"/>
        <w:jc w:val="both"/>
      </w:pPr>
      <w:r w:rsidRPr="004A242F">
        <w:tab/>
      </w:r>
      <w:r w:rsidR="00244207" w:rsidRPr="004A242F">
        <w:t>PHP: Hypertext Preprocessor</w:t>
      </w:r>
      <w:r w:rsidR="00244207" w:rsidRPr="004A242F">
        <w:rPr>
          <w:shd w:val="clear" w:color="auto" w:fill="FFFFFF"/>
        </w:rPr>
        <w:t>, thường được viết tắt thành </w:t>
      </w:r>
      <w:r w:rsidR="00244207" w:rsidRPr="004A242F">
        <w:t>PHP </w:t>
      </w:r>
      <w:r w:rsidR="00244207" w:rsidRPr="004A242F">
        <w:rPr>
          <w:shd w:val="clear" w:color="auto" w:fill="FFFFFF"/>
        </w:rPr>
        <w:t>là một </w:t>
      </w:r>
      <w:hyperlink r:id="rId13" w:tooltip="Ngôn ngữ lập trình" w:history="1">
        <w:r w:rsidR="00244207" w:rsidRPr="004A242F">
          <w:t>ngôn ngữ lập trình</w:t>
        </w:r>
      </w:hyperlink>
      <w:r w:rsidR="00244207" w:rsidRPr="004A242F">
        <w:rPr>
          <w:shd w:val="clear" w:color="auto" w:fill="FFFFFF"/>
        </w:rPr>
        <w:t> kịch bản hay một loại </w:t>
      </w:r>
      <w:hyperlink r:id="rId14" w:tooltip="Mã lệnh" w:history="1">
        <w:r w:rsidR="00244207" w:rsidRPr="004A242F">
          <w:t>mã lệnh</w:t>
        </w:r>
      </w:hyperlink>
      <w:r w:rsidR="00244207" w:rsidRPr="004A242F">
        <w:rPr>
          <w:shd w:val="clear" w:color="auto" w:fill="FFFFFF"/>
        </w:rPr>
        <w:t> chủ yếu được dùng để phát triển các </w:t>
      </w:r>
      <w:hyperlink r:id="rId15" w:tooltip="Ứng dụng web" w:history="1">
        <w:r w:rsidR="00244207" w:rsidRPr="004A242F">
          <w:t>ứng dụng</w:t>
        </w:r>
      </w:hyperlink>
      <w:r w:rsidR="00244207" w:rsidRPr="004A242F">
        <w:t> </w:t>
      </w:r>
      <w:r w:rsidR="00244207" w:rsidRPr="004A242F">
        <w:rPr>
          <w:shd w:val="clear" w:color="auto" w:fill="FFFFFF"/>
        </w:rPr>
        <w:t>viết cho máy chủ, </w:t>
      </w:r>
      <w:hyperlink r:id="rId16" w:tooltip="Phần mềm nguồn mở" w:history="1">
        <w:r w:rsidR="00244207" w:rsidRPr="004A242F">
          <w:t>mã nguồn mở</w:t>
        </w:r>
      </w:hyperlink>
      <w:r w:rsidR="00244207" w:rsidRPr="004A242F">
        <w:rPr>
          <w:shd w:val="clear" w:color="auto" w:fill="FFFFFF"/>
        </w:rPr>
        <w:t xml:space="preserve">, dùng cho mục đích tổng quát. </w:t>
      </w:r>
      <w:r w:rsidR="006131E1" w:rsidRPr="004A242F">
        <w:t> PHP thường được sử dụng để tạo nội dung động trên các trang web, kết nối với cơ sở dữ liệu, xử lý biểu mẫu và thực hiện các tác vụ máy chủ.</w:t>
      </w:r>
    </w:p>
    <w:p w:rsidR="004812F1" w:rsidRPr="004A242F" w:rsidRDefault="004812F1" w:rsidP="005A0F5F">
      <w:pPr>
        <w:pStyle w:val="Heading3"/>
        <w:spacing w:before="0" w:after="0"/>
        <w:rPr>
          <w:shd w:val="clear" w:color="auto" w:fill="FFFFFF"/>
        </w:rPr>
      </w:pPr>
      <w:bookmarkStart w:id="18" w:name="_Toc187425111"/>
      <w:r w:rsidRPr="004A242F">
        <w:rPr>
          <w:shd w:val="clear" w:color="auto" w:fill="FFFFFF"/>
        </w:rPr>
        <w:t>Tính ứng dụng</w:t>
      </w:r>
      <w:bookmarkEnd w:id="18"/>
    </w:p>
    <w:p w:rsidR="0010684D" w:rsidRPr="004A242F" w:rsidRDefault="0010684D" w:rsidP="005A0F5F">
      <w:pPr>
        <w:pStyle w:val="ListParagraph"/>
        <w:numPr>
          <w:ilvl w:val="0"/>
          <w:numId w:val="19"/>
        </w:numPr>
        <w:spacing w:before="0" w:after="0"/>
        <w:ind w:left="851" w:hanging="357"/>
        <w:jc w:val="both"/>
      </w:pPr>
      <w:r w:rsidRPr="004A242F">
        <w:rPr>
          <w:b/>
        </w:rPr>
        <w:t>Xây dựng và cấu hình hệ thống máy chủ:</w:t>
      </w:r>
      <w:r w:rsidRPr="004A242F">
        <w:t xml:space="preserve"> Đây là một trong những ứng dụng chính của PHP. Các lập trình viên PHP thường phải thực hiện nhiệm vụ như phân tích mã nguồn PHP, triển khai máy chủ web và trình duyệt web.</w:t>
      </w:r>
    </w:p>
    <w:p w:rsidR="0010684D" w:rsidRPr="004A242F" w:rsidRDefault="0010684D" w:rsidP="005A0F5F">
      <w:pPr>
        <w:pStyle w:val="ListParagraph"/>
        <w:numPr>
          <w:ilvl w:val="0"/>
          <w:numId w:val="19"/>
        </w:numPr>
        <w:spacing w:before="0" w:after="0"/>
        <w:ind w:left="851" w:hanging="357"/>
        <w:jc w:val="both"/>
      </w:pPr>
      <w:r w:rsidRPr="004A242F">
        <w:rPr>
          <w:b/>
        </w:rPr>
        <w:t>Phát triển các dòng lệnh:</w:t>
      </w:r>
      <w:r w:rsidRPr="004A242F">
        <w:t xml:space="preserve"> PHP Developers sẽ tạo ra các tập lệnh để thực thi mã PHP mà không cần máy chủ. Phương pháp này thường được sử dụng trên nền tảng hệ điều hành phổ biến như Linux hoặc Windows.</w:t>
      </w:r>
    </w:p>
    <w:p w:rsidR="0010684D" w:rsidRPr="004A242F" w:rsidRDefault="0010684D" w:rsidP="005A0F5F">
      <w:pPr>
        <w:pStyle w:val="ListParagraph"/>
        <w:numPr>
          <w:ilvl w:val="0"/>
          <w:numId w:val="19"/>
        </w:numPr>
        <w:spacing w:before="0" w:after="0"/>
        <w:ind w:left="851" w:hanging="357"/>
        <w:jc w:val="both"/>
      </w:pPr>
      <w:r w:rsidRPr="004A242F">
        <w:rPr>
          <w:b/>
        </w:rPr>
        <w:t>Xây dựng ứng dụng:</w:t>
      </w:r>
      <w:r w:rsidRPr="004A242F">
        <w:t xml:space="preserve"> PHP có thể được áp dụng để phát triển các ứng dụng phần mềm bằng cách tận dụng các tính năng mạnh mẽ sẵn có. PHP-GTK thường được lựa chọn làm nền tảng phát triển phần mềm vì đó là một phần mở rộng của PHP không được tích hợp sẵn trong các bản phân phối chính thức hiện nay.</w:t>
      </w:r>
    </w:p>
    <w:p w:rsidR="0010684D" w:rsidRPr="004A242F" w:rsidRDefault="0010684D" w:rsidP="005A0F5F">
      <w:pPr>
        <w:pStyle w:val="ListParagraph"/>
        <w:numPr>
          <w:ilvl w:val="0"/>
          <w:numId w:val="19"/>
        </w:numPr>
        <w:spacing w:before="0" w:after="0"/>
        <w:ind w:left="851" w:hanging="357"/>
        <w:jc w:val="both"/>
      </w:pPr>
      <w:r w:rsidRPr="004A242F">
        <w:rPr>
          <w:b/>
        </w:rPr>
        <w:t>Hỗ trợ cho các loại cơ sở dữ liệu khác nhau:</w:t>
      </w:r>
      <w:r w:rsidRPr="004A242F">
        <w:t xml:space="preserve"> Một website tích hợp cơ sở dữ liệu tốt sẽ giúp quản lý dữ liệu, sao lưu và đặc biệt là tạo bản sao lưu dữ liệu để đối phó với các vấn đề </w:t>
      </w:r>
      <w:proofErr w:type="gramStart"/>
      <w:r w:rsidRPr="004A242F">
        <w:t>an</w:t>
      </w:r>
      <w:proofErr w:type="gramEnd"/>
      <w:r w:rsidRPr="004A242F">
        <w:t xml:space="preserve"> ninh mạng có thể xảy ra.</w:t>
      </w:r>
    </w:p>
    <w:p w:rsidR="00F912DD" w:rsidRPr="004A242F" w:rsidRDefault="00F912DD" w:rsidP="005A0F5F">
      <w:pPr>
        <w:pStyle w:val="Heading3"/>
        <w:spacing w:before="0" w:after="0"/>
      </w:pPr>
      <w:bookmarkStart w:id="19" w:name="_Toc187425112"/>
      <w:r w:rsidRPr="004A242F">
        <w:t>Ưu và nhược điểm của PHP</w:t>
      </w:r>
      <w:bookmarkEnd w:id="19"/>
    </w:p>
    <w:p w:rsidR="00F912DD" w:rsidRPr="004A242F" w:rsidRDefault="00F912DD" w:rsidP="005A0F5F">
      <w:pPr>
        <w:spacing w:before="0" w:after="0"/>
        <w:ind w:left="567"/>
      </w:pPr>
      <w:r w:rsidRPr="004A242F">
        <w:rPr>
          <w:b/>
        </w:rPr>
        <w:t>Ưu điểm:</w:t>
      </w:r>
    </w:p>
    <w:p w:rsidR="00F912DD" w:rsidRPr="004A242F" w:rsidRDefault="00F912DD" w:rsidP="005A0F5F">
      <w:pPr>
        <w:pStyle w:val="ListParagraph"/>
        <w:numPr>
          <w:ilvl w:val="0"/>
          <w:numId w:val="20"/>
        </w:numPr>
        <w:spacing w:before="0" w:after="0"/>
        <w:ind w:left="1134"/>
        <w:jc w:val="both"/>
      </w:pPr>
      <w:r w:rsidRPr="004A242F">
        <w:t>Dễ học và sử dụng: Kiến thức về PHP rất dễ học, đặc biệt là đối với người mới bắt đầu với lập trình web. Cú pháp của PHP tương đối linh hoạt và giống với ngôn ngữ lập trình khác như C và Java.</w:t>
      </w:r>
    </w:p>
    <w:p w:rsidR="00F912DD" w:rsidRPr="004A242F" w:rsidRDefault="00F912DD" w:rsidP="005A0F5F">
      <w:pPr>
        <w:pStyle w:val="ListParagraph"/>
        <w:numPr>
          <w:ilvl w:val="0"/>
          <w:numId w:val="20"/>
        </w:numPr>
        <w:spacing w:before="0" w:after="0"/>
        <w:ind w:left="1134"/>
        <w:jc w:val="both"/>
      </w:pPr>
      <w:r w:rsidRPr="004A242F">
        <w:t>Tương tác tốt với cơ sở dữ liệu: PHP hỗ trợ nhiều loại cơ sở dữ liệu phổ biến như MySQL, PostgreSQL, SQLite, MongoDB. Điều này làm cho việc làm việc với dữ liệu trở nên dễ dàng và linh hoạt.</w:t>
      </w:r>
    </w:p>
    <w:p w:rsidR="00F912DD" w:rsidRPr="004A242F" w:rsidRDefault="00F912DD" w:rsidP="005A0F5F">
      <w:pPr>
        <w:pStyle w:val="ListParagraph"/>
        <w:numPr>
          <w:ilvl w:val="0"/>
          <w:numId w:val="20"/>
        </w:numPr>
        <w:spacing w:before="0" w:after="0"/>
        <w:ind w:left="1134"/>
        <w:jc w:val="both"/>
      </w:pPr>
      <w:r w:rsidRPr="004A242F">
        <w:lastRenderedPageBreak/>
        <w:t xml:space="preserve">Hỗ trợ mạnh mẽ cho web: PHP được thiết kế đặc biệt cho việc phát triển trang web, hỗ trợ nhiều </w:t>
      </w:r>
      <w:proofErr w:type="gramStart"/>
      <w:r w:rsidRPr="004A242F">
        <w:t>thư</w:t>
      </w:r>
      <w:proofErr w:type="gramEnd"/>
      <w:r w:rsidRPr="004A242F">
        <w:t xml:space="preserve"> viện và framework mạnh mẽ như Laravel, Symfony, CodeIgniter để giúp việc phát triển nhanh chóng và hiệu quả.</w:t>
      </w:r>
    </w:p>
    <w:p w:rsidR="00F912DD" w:rsidRPr="004A242F" w:rsidRDefault="00F912DD" w:rsidP="005A0F5F">
      <w:pPr>
        <w:pStyle w:val="ListParagraph"/>
        <w:numPr>
          <w:ilvl w:val="0"/>
          <w:numId w:val="20"/>
        </w:numPr>
        <w:spacing w:before="0" w:after="0"/>
        <w:ind w:left="1134"/>
        <w:jc w:val="both"/>
      </w:pPr>
      <w:r w:rsidRPr="004A242F">
        <w:t>Linh hoạt: PHP không chỉ giới hạn trong việc xây dựng trang web động mà còn có thể xây dựng các ứng dụng dựa trên giao diện dòng lệnh hoặc các ứng dụng desktop thông qua PHP-GTK.</w:t>
      </w:r>
    </w:p>
    <w:p w:rsidR="00F912DD" w:rsidRPr="004A242F" w:rsidRDefault="00F912DD" w:rsidP="005A0F5F">
      <w:pPr>
        <w:pStyle w:val="ListParagraph"/>
        <w:numPr>
          <w:ilvl w:val="0"/>
          <w:numId w:val="20"/>
        </w:numPr>
        <w:spacing w:before="0" w:after="0"/>
        <w:ind w:left="1134"/>
        <w:jc w:val="both"/>
      </w:pPr>
      <w:r w:rsidRPr="004A242F">
        <w:t>Tích hợp tốt với HTML: PHP có thể dễ dàng được tích hợp với mã HTML, giúp người phát triển tạo ra các trang web động một cách thuận tiện và có thể hiển thị dữ liệu động.</w:t>
      </w:r>
    </w:p>
    <w:p w:rsidR="00F912DD" w:rsidRPr="004A242F" w:rsidRDefault="00F912DD" w:rsidP="005A0F5F">
      <w:pPr>
        <w:pStyle w:val="ListParagraph"/>
        <w:numPr>
          <w:ilvl w:val="0"/>
          <w:numId w:val="20"/>
        </w:numPr>
        <w:spacing w:before="0" w:after="0"/>
        <w:ind w:left="1134"/>
        <w:jc w:val="both"/>
      </w:pPr>
      <w:r w:rsidRPr="004A242F">
        <w:t xml:space="preserve">Cộng đồng phát triển lớn mạnh: PHP có một cộng đồng phát triển mạnh mẽ với nhiều nguồn tài liệu, </w:t>
      </w:r>
      <w:proofErr w:type="gramStart"/>
      <w:r w:rsidRPr="004A242F">
        <w:t>thư</w:t>
      </w:r>
      <w:proofErr w:type="gramEnd"/>
      <w:r w:rsidRPr="004A242F">
        <w:t xml:space="preserve"> viện và framework. Điều này giúp người lập trình dễ dàng tìm kiếm hỗ trợ và giải pháp cho các vấn đề phát triển.</w:t>
      </w:r>
    </w:p>
    <w:p w:rsidR="00F912DD" w:rsidRPr="004A242F" w:rsidRDefault="00F912DD" w:rsidP="005A0F5F">
      <w:pPr>
        <w:pStyle w:val="ListParagraph"/>
        <w:spacing w:before="0" w:after="0"/>
        <w:ind w:left="567"/>
      </w:pPr>
      <w:r w:rsidRPr="004A242F">
        <w:rPr>
          <w:b/>
        </w:rPr>
        <w:t>Nhược điểm:</w:t>
      </w:r>
    </w:p>
    <w:p w:rsidR="00F912DD" w:rsidRPr="004A242F" w:rsidRDefault="00F912DD" w:rsidP="005A0F5F">
      <w:pPr>
        <w:pStyle w:val="ListParagraph"/>
        <w:numPr>
          <w:ilvl w:val="0"/>
          <w:numId w:val="20"/>
        </w:numPr>
        <w:spacing w:before="0" w:after="0"/>
        <w:ind w:left="1134" w:hanging="357"/>
        <w:jc w:val="both"/>
      </w:pPr>
      <w:r w:rsidRPr="004A242F">
        <w:t>Bảo mật: PHP từng gặp phải một số vấn đề về bảo mật trong quá khứ, cụ thể là vấn đề người dùng sử dụng mà không được quản lý chặt chẽ có thể dẫn đến các lỗi bảo mật. Thế nhưng điều này đã được cải thiện đáng kể qua các bản cập nhật và hệ thống mã nguồn mở.</w:t>
      </w:r>
    </w:p>
    <w:p w:rsidR="00F912DD" w:rsidRPr="004A242F" w:rsidRDefault="00F912DD" w:rsidP="005A0F5F">
      <w:pPr>
        <w:pStyle w:val="ListParagraph"/>
        <w:numPr>
          <w:ilvl w:val="0"/>
          <w:numId w:val="20"/>
        </w:numPr>
        <w:spacing w:before="0" w:after="0"/>
        <w:ind w:left="1134" w:hanging="357"/>
        <w:jc w:val="both"/>
      </w:pPr>
      <w:r w:rsidRPr="004A242F">
        <w:t>Hiệu suất: Người dùng không thể phát huy PHP với mức hiệu suất tốt nhất trong một số tình huống so với các ngôn ngữ lập trình khác như Java hoặc C++. Tuy nhiên, việc tối ưu hóa mã nguồn và sử dụng các công cụ tùy chỉnh có thể giúp cải thiện hiệu suất của ứng dụng PHP.</w:t>
      </w:r>
    </w:p>
    <w:p w:rsidR="00F912DD" w:rsidRPr="004A242F" w:rsidRDefault="00F912DD" w:rsidP="005A0F5F">
      <w:pPr>
        <w:pStyle w:val="ListParagraph"/>
        <w:numPr>
          <w:ilvl w:val="0"/>
          <w:numId w:val="20"/>
        </w:numPr>
        <w:spacing w:before="0" w:after="0"/>
        <w:ind w:left="1134" w:hanging="357"/>
        <w:jc w:val="both"/>
      </w:pPr>
      <w:r w:rsidRPr="004A242F">
        <w:t>Quản lý mã nguồn: Trong quá trình phát triển ứng dụng lớn, mã nguồn PHP có thể trở nên khó quản lý nếu không áp dụng các mô hình thiết kế và quản lý mã nguồn chuyên nghiệp.</w:t>
      </w:r>
    </w:p>
    <w:p w:rsidR="00BF1D42" w:rsidRPr="004A242F" w:rsidRDefault="00BF1D42" w:rsidP="005A0F5F">
      <w:pPr>
        <w:pStyle w:val="Heading2"/>
        <w:spacing w:before="0" w:after="0"/>
      </w:pPr>
      <w:bookmarkStart w:id="20" w:name="_Toc187425113"/>
      <w:r w:rsidRPr="004A242F">
        <w:t>Cơ sở dữ liệu MySQL</w:t>
      </w:r>
      <w:bookmarkEnd w:id="20"/>
    </w:p>
    <w:p w:rsidR="004B1F82" w:rsidRPr="004A242F" w:rsidRDefault="00690582" w:rsidP="005A0F5F">
      <w:pPr>
        <w:spacing w:before="0" w:after="0"/>
        <w:jc w:val="both"/>
      </w:pPr>
      <w:r w:rsidRPr="004A242F">
        <w:tab/>
      </w:r>
      <w:r w:rsidR="0027492E" w:rsidRPr="004A242F">
        <w:t xml:space="preserve">MySQL là một hệ quản trị cơ sở dữ liệu quan hệ (Relational Database Management System – RDBMS) mã nguồn mở, được sử dụng rộng rãi để lưu trữ, quản lý và truy xuất dữ liệu. MySQL hoàn toàn miễn phí nằm trong nhóm LAMP (Linux – Apache – MySQL – PHP). </w:t>
      </w:r>
      <w:proofErr w:type="gramStart"/>
      <w:r w:rsidR="0027492E" w:rsidRPr="004A242F">
        <w:t xml:space="preserve">Vì hệ quản trị cơ sở dữ liệu MySQL ổn định và dễ sử dụng, có tính khả chuyển, hoạt động trên nhiều hệ điều hành cung cấp một hệ thống lớn các hàm tiện ích rất mạnh và Mysql cũng có cùng một cách truy xuất và mã lệnh tương tự </w:t>
      </w:r>
      <w:r w:rsidR="0027492E" w:rsidRPr="004A242F">
        <w:lastRenderedPageBreak/>
        <w:t>với ngôn ngữ SQL chính vì thế nên MySQL được sử dụng và hỗ trợ của những lập trình viên yêu thích mã nguồn mở.</w:t>
      </w:r>
      <w:proofErr w:type="gramEnd"/>
    </w:p>
    <w:p w:rsidR="0027492E" w:rsidRPr="004A242F" w:rsidRDefault="0027492E" w:rsidP="005A0F5F">
      <w:pPr>
        <w:pStyle w:val="Heading3"/>
        <w:spacing w:before="0" w:after="0"/>
      </w:pPr>
      <w:bookmarkStart w:id="21" w:name="_Toc187425114"/>
      <w:r w:rsidRPr="004A242F">
        <w:t>Đặc điểm của MySQL</w:t>
      </w:r>
      <w:bookmarkEnd w:id="21"/>
    </w:p>
    <w:p w:rsidR="00281C36" w:rsidRPr="004A242F" w:rsidRDefault="00281C36" w:rsidP="005A0F5F">
      <w:pPr>
        <w:pStyle w:val="ListParagraph"/>
        <w:numPr>
          <w:ilvl w:val="0"/>
          <w:numId w:val="21"/>
        </w:numPr>
        <w:spacing w:before="0" w:after="0"/>
        <w:ind w:left="993"/>
        <w:jc w:val="both"/>
        <w:rPr>
          <w:lang w:val="vi-VN"/>
        </w:rPr>
      </w:pPr>
      <w:r w:rsidRPr="004A242F">
        <w:rPr>
          <w:lang w:val="vi-VN"/>
        </w:rPr>
        <w:t>Hiệu suất cao và khả năng mở rộng: MySQL được tối ưu hóa để xử lý một lượng lớn dữ liệu một cách nhanh chóng và hiệu quả. Hệ thống có thể dễ dàng mở rộng để đáp ứng nhu cầu lưu trữ và xử lý dữ liệu ngày càng tăng.</w:t>
      </w:r>
    </w:p>
    <w:p w:rsidR="00281C36" w:rsidRPr="004A242F" w:rsidRDefault="00281C36" w:rsidP="005A0F5F">
      <w:pPr>
        <w:pStyle w:val="ListParagraph"/>
        <w:numPr>
          <w:ilvl w:val="0"/>
          <w:numId w:val="21"/>
        </w:numPr>
        <w:spacing w:before="0" w:after="0"/>
        <w:ind w:left="993"/>
        <w:jc w:val="both"/>
        <w:rPr>
          <w:lang w:val="vi-VN"/>
        </w:rPr>
      </w:pPr>
      <w:r w:rsidRPr="004A242F">
        <w:rPr>
          <w:lang w:val="vi-VN"/>
        </w:rPr>
        <w:t>Bảo mật và tính toàn vẹn dữ liệu: MySQL cung cấp các tính năng bảo mật mạnh mẽ như xác thực người dùng, phân quyền, mã hóa dữ liệu và phát hiện xâm nhập, giúp bảo vệ dữ liệu khỏi các mối đe dọa an ninh.</w:t>
      </w:r>
    </w:p>
    <w:p w:rsidR="00281C36" w:rsidRPr="004A242F" w:rsidRDefault="00281C36" w:rsidP="005A0F5F">
      <w:pPr>
        <w:pStyle w:val="ListParagraph"/>
        <w:numPr>
          <w:ilvl w:val="0"/>
          <w:numId w:val="21"/>
        </w:numPr>
        <w:spacing w:before="0" w:after="0"/>
        <w:ind w:left="993"/>
        <w:jc w:val="both"/>
        <w:rPr>
          <w:lang w:val="vi-VN"/>
        </w:rPr>
      </w:pPr>
      <w:r w:rsidRPr="004A242F">
        <w:rPr>
          <w:lang w:val="vi-VN"/>
        </w:rPr>
        <w:t>Tính linh hoạt và tùy biến cao: MySQL hỗ trợ nhiều nền tảng, nhiều loại engine lưu trữ và cho phép người dùng tùy chỉnh cấu hình để phù hợp với nhu cầu cụ thể của ứng dụng.</w:t>
      </w:r>
    </w:p>
    <w:p w:rsidR="00281C36" w:rsidRPr="004A242F" w:rsidRDefault="00281C36" w:rsidP="005A0F5F">
      <w:pPr>
        <w:pStyle w:val="ListParagraph"/>
        <w:numPr>
          <w:ilvl w:val="0"/>
          <w:numId w:val="21"/>
        </w:numPr>
        <w:spacing w:before="0" w:after="0"/>
        <w:ind w:left="993"/>
        <w:jc w:val="both"/>
        <w:rPr>
          <w:lang w:val="vi-VN"/>
        </w:rPr>
      </w:pPr>
      <w:r w:rsidRPr="004A242F">
        <w:rPr>
          <w:lang w:val="vi-VN"/>
        </w:rPr>
        <w:t>Cộng đồng lớn và hỗ trợ mạnh mẽ: MySQL có một cộng đồng người dùng rất lớn, sẵn sàng chia sẻ kinh nghiệm và giải đáp thắc mắc.</w:t>
      </w:r>
    </w:p>
    <w:p w:rsidR="00281C36" w:rsidRPr="004A242F" w:rsidRDefault="00281C36" w:rsidP="005A0F5F">
      <w:pPr>
        <w:pStyle w:val="ListParagraph"/>
        <w:numPr>
          <w:ilvl w:val="0"/>
          <w:numId w:val="21"/>
        </w:numPr>
        <w:spacing w:before="0" w:after="0"/>
        <w:ind w:left="993"/>
        <w:jc w:val="both"/>
        <w:rPr>
          <w:lang w:val="vi-VN"/>
        </w:rPr>
      </w:pPr>
      <w:r w:rsidRPr="004A242F">
        <w:rPr>
          <w:lang w:val="vi-VN"/>
        </w:rPr>
        <w:t>Mã nguồn mở: MySQL là một phần mềm mã nguồn mở, người dùng có thể tự do sử dụng, sửa đổi và phân phối.</w:t>
      </w:r>
    </w:p>
    <w:p w:rsidR="00281C36" w:rsidRPr="004A242F" w:rsidRDefault="00281C36" w:rsidP="005A0F5F">
      <w:pPr>
        <w:numPr>
          <w:ilvl w:val="0"/>
          <w:numId w:val="21"/>
        </w:numPr>
        <w:spacing w:before="0" w:after="0"/>
        <w:ind w:left="993"/>
        <w:jc w:val="both"/>
        <w:rPr>
          <w:lang w:val="vi-VN"/>
        </w:rPr>
      </w:pPr>
      <w:r w:rsidRPr="004A242F">
        <w:rPr>
          <w:lang w:val="vi-VN"/>
        </w:rPr>
        <w:t>Cơ chế quản lý dữ liệu: MySQL quản lý dữ liệu thông qua các cơ sở dữ liệu (database). Mỗi cơ sở dữ liệu có thể chứa nhiều bảng (table), mỗi bảng lưu trữ một loại dữ liệu cụ thể. Các bảng được liên kết với nhau thông qua các khóa (key) để tạo thành các mối quan hệ.</w:t>
      </w:r>
    </w:p>
    <w:p w:rsidR="00281C36" w:rsidRPr="004A242F" w:rsidRDefault="00281C36" w:rsidP="005A0F5F">
      <w:pPr>
        <w:numPr>
          <w:ilvl w:val="0"/>
          <w:numId w:val="21"/>
        </w:numPr>
        <w:spacing w:before="0" w:after="0"/>
        <w:ind w:left="993"/>
        <w:jc w:val="both"/>
        <w:rPr>
          <w:lang w:val="vi-VN"/>
        </w:rPr>
      </w:pPr>
      <w:r w:rsidRPr="004A242F">
        <w:rPr>
          <w:lang w:val="vi-VN"/>
        </w:rPr>
        <w:t>Cơ chế phân quyền: MySQL có cơ chế phân quyền người dùng rất chi tiết. Mỗi người dùng có thể được cấp quyền truy cập đến một hoặc nhiều cơ sở dữ liệu, với các quyền hạn khác nhau như đọc, ghi, sửa đổi cấu trúc bảng, v.v.</w:t>
      </w:r>
    </w:p>
    <w:p w:rsidR="00281C36" w:rsidRPr="004A242F" w:rsidRDefault="00281C36" w:rsidP="005A0F5F">
      <w:pPr>
        <w:numPr>
          <w:ilvl w:val="0"/>
          <w:numId w:val="21"/>
        </w:numPr>
        <w:spacing w:before="0" w:after="0"/>
        <w:ind w:left="993"/>
        <w:jc w:val="both"/>
        <w:rPr>
          <w:lang w:val="vi-VN"/>
        </w:rPr>
      </w:pPr>
      <w:r w:rsidRPr="004A242F">
        <w:rPr>
          <w:lang w:val="vi-VN"/>
        </w:rPr>
        <w:t>Ngôn ngữ SQL: MySQL sử dụng ngôn ngữ SQL (Structured Query Language) để tương tác với dữ liệu. SQL là ngôn ngữ chuẩn để truy vấn, cập nhật, xóa và quản lý dữ liệu trong các hệ quản trị cơ sở dữ liệu quan hệ.</w:t>
      </w:r>
    </w:p>
    <w:p w:rsidR="00281C36" w:rsidRPr="004A242F" w:rsidRDefault="00281C36" w:rsidP="005A0F5F">
      <w:pPr>
        <w:pStyle w:val="Heading3"/>
        <w:spacing w:before="0" w:after="0"/>
      </w:pPr>
      <w:bookmarkStart w:id="22" w:name="_Toc187425115"/>
      <w:r w:rsidRPr="004A242F">
        <w:t>Ưu và nhược điểm MySQL</w:t>
      </w:r>
      <w:bookmarkEnd w:id="22"/>
    </w:p>
    <w:p w:rsidR="00281C36" w:rsidRPr="004A242F" w:rsidRDefault="00281C36" w:rsidP="005A0F5F">
      <w:pPr>
        <w:spacing w:before="0" w:after="0"/>
        <w:ind w:left="567"/>
        <w:jc w:val="both"/>
        <w:rPr>
          <w:b/>
        </w:rPr>
      </w:pPr>
      <w:r w:rsidRPr="004A242F">
        <w:rPr>
          <w:b/>
        </w:rPr>
        <w:t>Ưu điểm:</w:t>
      </w:r>
    </w:p>
    <w:p w:rsidR="00281C36" w:rsidRPr="004A242F" w:rsidRDefault="00281C36" w:rsidP="005A0F5F">
      <w:pPr>
        <w:pStyle w:val="ListParagraph"/>
        <w:numPr>
          <w:ilvl w:val="0"/>
          <w:numId w:val="22"/>
        </w:numPr>
        <w:spacing w:before="0" w:after="0"/>
        <w:ind w:left="1134"/>
        <w:jc w:val="both"/>
      </w:pPr>
      <w:r w:rsidRPr="004A242F">
        <w:rPr>
          <w:bCs/>
        </w:rPr>
        <w:t>Được tối ưu hóa để đạt hiệu suất cao</w:t>
      </w:r>
      <w:r w:rsidRPr="004A242F">
        <w:t>, cho phép thực thi truy vấn nhanh chóng và xử lý số lượng lớn dữ liệu một cách hiệu quả. </w:t>
      </w:r>
    </w:p>
    <w:p w:rsidR="00281C36" w:rsidRPr="004A242F" w:rsidRDefault="00281C36" w:rsidP="005A0F5F">
      <w:pPr>
        <w:pStyle w:val="ListParagraph"/>
        <w:numPr>
          <w:ilvl w:val="0"/>
          <w:numId w:val="22"/>
        </w:numPr>
        <w:spacing w:before="0" w:after="0"/>
        <w:ind w:left="1134"/>
        <w:jc w:val="both"/>
      </w:pPr>
      <w:r w:rsidRPr="004A242F">
        <w:rPr>
          <w:bCs/>
        </w:rPr>
        <w:lastRenderedPageBreak/>
        <w:t>Có khả năng mở rộng linh hoạt, cho phép mở rộng cơ sở dữ liệu dựa trên nhu cầu</w:t>
      </w:r>
      <w:r w:rsidRPr="004A242F">
        <w:t>. MySQL hỗ trợ cơ chế nhân rộng (scalability) để thêm các máy chủ hoặc node để xử lý tải lớn và đảm bảo sự ổn định của hệ thống.</w:t>
      </w:r>
    </w:p>
    <w:p w:rsidR="00281C36" w:rsidRPr="004A242F" w:rsidRDefault="00281C36" w:rsidP="005A0F5F">
      <w:pPr>
        <w:pStyle w:val="ListParagraph"/>
        <w:numPr>
          <w:ilvl w:val="0"/>
          <w:numId w:val="22"/>
        </w:numPr>
        <w:spacing w:before="0" w:after="0"/>
        <w:ind w:left="1134"/>
        <w:jc w:val="both"/>
      </w:pPr>
      <w:r w:rsidRPr="004A242F">
        <w:rPr>
          <w:bCs/>
        </w:rPr>
        <w:t>Cung cấp nhiều tính năng phong phú để làm việc với cơ sở dữ liệu</w:t>
      </w:r>
      <w:r w:rsidRPr="004A242F">
        <w:t>. Công cụ hỗ trợ các chuẩn SQL phổ biến và thêm những chức năng như khóa ngoại, xử lý giao dịch, truy vấn phức tạp, truy vấn văn bản đầy đủ</w:t>
      </w:r>
      <w:proofErr w:type="gramStart"/>
      <w:r w:rsidRPr="004A242F">
        <w:t>,...</w:t>
      </w:r>
      <w:proofErr w:type="gramEnd"/>
      <w:r w:rsidRPr="004A242F">
        <w:t xml:space="preserve"> Điều này giúp lập trình viên có thể thực hiện các hoạt động phức tạp trên cơ sở dữ liệu một cách thuận tiện.</w:t>
      </w:r>
    </w:p>
    <w:p w:rsidR="00281C36" w:rsidRPr="004A242F" w:rsidRDefault="00281C36" w:rsidP="005A0F5F">
      <w:pPr>
        <w:pStyle w:val="ListParagraph"/>
        <w:numPr>
          <w:ilvl w:val="0"/>
          <w:numId w:val="22"/>
        </w:numPr>
        <w:spacing w:before="0" w:after="0"/>
        <w:ind w:left="1134"/>
        <w:jc w:val="both"/>
      </w:pPr>
      <w:r w:rsidRPr="004A242F">
        <w:rPr>
          <w:bCs/>
        </w:rPr>
        <w:t>Cung cấp các tính năng bảo mật mạnh mẽ để bảo vệ dữ liệu.</w:t>
      </w:r>
      <w:r w:rsidRPr="004A242F">
        <w:t> Công cụ hỗ trợ xác thực người dùng, quản lý quyền truy cập, mã hóa dữ liệu và các biện pháp bảo mật khác.</w:t>
      </w:r>
    </w:p>
    <w:p w:rsidR="00281C36" w:rsidRPr="004A242F" w:rsidRDefault="00281C36" w:rsidP="005A0F5F">
      <w:pPr>
        <w:pStyle w:val="ListParagraph"/>
        <w:spacing w:before="0" w:after="0"/>
        <w:ind w:left="567"/>
        <w:jc w:val="both"/>
        <w:rPr>
          <w:b/>
        </w:rPr>
      </w:pPr>
      <w:r w:rsidRPr="004A242F">
        <w:rPr>
          <w:b/>
        </w:rPr>
        <w:t>Nhược điểm:</w:t>
      </w:r>
    </w:p>
    <w:p w:rsidR="00281C36" w:rsidRPr="004A242F" w:rsidRDefault="00281C36" w:rsidP="005A0F5F">
      <w:pPr>
        <w:pStyle w:val="ListParagraph"/>
        <w:numPr>
          <w:ilvl w:val="0"/>
          <w:numId w:val="23"/>
        </w:numPr>
        <w:spacing w:before="0" w:after="0"/>
        <w:ind w:left="1134"/>
        <w:jc w:val="both"/>
      </w:pPr>
      <w:r w:rsidRPr="004A242F">
        <w:rPr>
          <w:bCs/>
        </w:rPr>
        <w:t>Quá trình truy xuất dữ liệu</w:t>
      </w:r>
      <w:r w:rsidRPr="004A242F">
        <w:t> có thể trở nên khó khăn và chậm chạp khi số lượng bản ghi trong cơ sở dữ liệu tăng lên. Để tăng tốc độ truy xuất, người dùng có thể áp dụng các biện pháp như tạo cache MySQL hoặc chia tải cơ sở dữ liệu ra nhiều máy chủ (sharding).</w:t>
      </w:r>
    </w:p>
    <w:p w:rsidR="00281C36" w:rsidRPr="004A242F" w:rsidRDefault="00281C36" w:rsidP="005A0F5F">
      <w:pPr>
        <w:pStyle w:val="ListParagraph"/>
        <w:numPr>
          <w:ilvl w:val="0"/>
          <w:numId w:val="23"/>
        </w:numPr>
        <w:spacing w:before="0" w:after="0"/>
        <w:ind w:left="1134"/>
        <w:jc w:val="both"/>
      </w:pPr>
      <w:r w:rsidRPr="004A242F">
        <w:rPr>
          <w:bCs/>
        </w:rPr>
        <w:t>Vẫn thiếu một số tính năng tương tự như các hệ quản trị cơ sở dữ liệu quan hệ khác.</w:t>
      </w:r>
      <w:r w:rsidRPr="004A242F">
        <w:t> Điều này có thể làm cho MySQL trở nên kém tin cậy hơn trong một số trường hợp đặc biệt, như kiểm toán, giao dịch phức tạp hoặc quản lý tài liệu tham khảo.</w:t>
      </w:r>
    </w:p>
    <w:p w:rsidR="00281C36" w:rsidRPr="004A242F" w:rsidRDefault="00281C36" w:rsidP="005A0F5F">
      <w:pPr>
        <w:pStyle w:val="ListParagraph"/>
        <w:numPr>
          <w:ilvl w:val="0"/>
          <w:numId w:val="23"/>
        </w:numPr>
        <w:spacing w:before="0" w:after="0"/>
        <w:ind w:left="1134"/>
        <w:jc w:val="both"/>
      </w:pPr>
      <w:r w:rsidRPr="004A242F">
        <w:rPr>
          <w:bCs/>
        </w:rPr>
        <w:t>Có giới hạn một số tính năng. </w:t>
      </w:r>
      <w:r w:rsidRPr="004A242F">
        <w:t>Mặc dù công cụ cung cấp nhiều chức năng SQL cơ bản, nhưng có những chức năng phức tạp hơn mà MySQL không hỗ trợ hoặc hỗ trợ hạn chế. Điều này có thể gây khó khăn khi sử dụng các ứng dụng cần đến yêu cầu đặc biệt và phức tạp hơn.</w:t>
      </w:r>
    </w:p>
    <w:p w:rsidR="001616F2" w:rsidRPr="004A242F" w:rsidRDefault="001616F2" w:rsidP="005A0F5F">
      <w:pPr>
        <w:spacing w:before="0" w:after="0"/>
        <w:jc w:val="both"/>
      </w:pPr>
    </w:p>
    <w:p w:rsidR="001616F2" w:rsidRPr="004A242F" w:rsidRDefault="001616F2" w:rsidP="005A0F5F">
      <w:pPr>
        <w:spacing w:before="0" w:after="0"/>
        <w:jc w:val="both"/>
      </w:pPr>
    </w:p>
    <w:p w:rsidR="005A0F5F" w:rsidRPr="004A242F" w:rsidRDefault="005A0F5F" w:rsidP="005A0F5F">
      <w:pPr>
        <w:spacing w:before="0" w:after="0"/>
        <w:jc w:val="both"/>
      </w:pPr>
    </w:p>
    <w:p w:rsidR="00281C36" w:rsidRPr="004A242F" w:rsidRDefault="002F60E1" w:rsidP="002F60E1">
      <w:pPr>
        <w:pStyle w:val="Heading1"/>
        <w:numPr>
          <w:ilvl w:val="0"/>
          <w:numId w:val="0"/>
        </w:numPr>
      </w:pPr>
      <w:bookmarkStart w:id="23" w:name="_Toc187425116"/>
      <w:r w:rsidRPr="004A242F">
        <w:lastRenderedPageBreak/>
        <w:t xml:space="preserve">PHẦN 2: </w:t>
      </w:r>
      <w:r w:rsidR="001616F2" w:rsidRPr="004A242F">
        <w:t>PHÂN TÍCH THIẾT KẾ HỆ THỐNG</w:t>
      </w:r>
      <w:bookmarkEnd w:id="23"/>
    </w:p>
    <w:p w:rsidR="001616F2" w:rsidRPr="004A242F" w:rsidRDefault="001616F2" w:rsidP="00132245">
      <w:pPr>
        <w:pStyle w:val="Heading2"/>
        <w:numPr>
          <w:ilvl w:val="1"/>
          <w:numId w:val="39"/>
        </w:numPr>
        <w:spacing w:before="0" w:after="0"/>
      </w:pPr>
      <w:bookmarkStart w:id="24" w:name="_Toc187425117"/>
      <w:r w:rsidRPr="004A242F">
        <w:t>Mô tả đề tài</w:t>
      </w:r>
      <w:bookmarkEnd w:id="24"/>
    </w:p>
    <w:p w:rsidR="00505B97" w:rsidRPr="004A242F" w:rsidRDefault="00C94D6B" w:rsidP="005A0F5F">
      <w:pPr>
        <w:spacing w:before="0" w:after="0"/>
        <w:jc w:val="both"/>
      </w:pPr>
      <w:r w:rsidRPr="004A242F">
        <w:tab/>
      </w:r>
      <w:r w:rsidR="00505B97" w:rsidRPr="004A242F">
        <w:t>Web bán cà phê và trà là một nhu cầu thiết yếu trong bối cảnh công nghệ và thương mại điện tử đang ngày càng phát triển mạnh mẽ. Hệ thống này mang lại sự tiện lợi và trải nghiệm mua sắm tốt hơn cho người tiêu dùng, đồng thời giúp doanh nghiệp quản lý hiệu quả hơn. Những lợi ích nổi bật của hệ thống bao gồm:</w:t>
      </w:r>
    </w:p>
    <w:p w:rsidR="00505B97" w:rsidRPr="004A242F" w:rsidRDefault="00505B97" w:rsidP="00132245">
      <w:pPr>
        <w:pStyle w:val="ListParagraph"/>
        <w:numPr>
          <w:ilvl w:val="0"/>
          <w:numId w:val="34"/>
        </w:numPr>
        <w:spacing w:before="0" w:after="0"/>
        <w:jc w:val="both"/>
        <w:rPr>
          <w:b/>
        </w:rPr>
      </w:pPr>
      <w:r w:rsidRPr="004A242F">
        <w:rPr>
          <w:b/>
        </w:rPr>
        <w:t>Nâng cao trải nghiệm người dùng:</w:t>
      </w:r>
    </w:p>
    <w:p w:rsidR="00505B97" w:rsidRPr="004A242F" w:rsidRDefault="00505B97" w:rsidP="00132245">
      <w:pPr>
        <w:pStyle w:val="ListParagraph"/>
        <w:numPr>
          <w:ilvl w:val="0"/>
          <w:numId w:val="35"/>
        </w:numPr>
        <w:spacing w:before="0" w:after="0"/>
        <w:jc w:val="both"/>
      </w:pPr>
      <w:r w:rsidRPr="004A242F">
        <w:t>Tiết kiệm thời gian: Khách hàng có thể đặt mua cà phê và trà bất cứ lúc nào, ở bất kỳ đâu, chỉ với vài thao tác đơn giản trên thiết bị di động hoặc máy tính.</w:t>
      </w:r>
    </w:p>
    <w:p w:rsidR="00505B97" w:rsidRPr="004A242F" w:rsidRDefault="00505B97" w:rsidP="00132245">
      <w:pPr>
        <w:pStyle w:val="ListParagraph"/>
        <w:numPr>
          <w:ilvl w:val="0"/>
          <w:numId w:val="35"/>
        </w:numPr>
        <w:spacing w:before="0" w:after="0"/>
        <w:jc w:val="both"/>
      </w:pPr>
      <w:r w:rsidRPr="004A242F">
        <w:t>Thuận tiện: Dễ dàng tìm kiếm và lựa chọn các sản phẩm cà phê và trà phù hợp với khẩu vị và nhu cầu của mình nhờ vào hệ thống phân loại sản phẩm thông minh và gợi ý mua sắm.</w:t>
      </w:r>
    </w:p>
    <w:p w:rsidR="00505B97" w:rsidRPr="004A242F" w:rsidRDefault="00505B97" w:rsidP="00132245">
      <w:pPr>
        <w:pStyle w:val="ListParagraph"/>
        <w:numPr>
          <w:ilvl w:val="0"/>
          <w:numId w:val="34"/>
        </w:numPr>
        <w:spacing w:before="0" w:after="0"/>
        <w:jc w:val="both"/>
        <w:rPr>
          <w:b/>
        </w:rPr>
      </w:pPr>
      <w:r w:rsidRPr="004A242F">
        <w:rPr>
          <w:b/>
        </w:rPr>
        <w:t>Quản lý hiệu quả:</w:t>
      </w:r>
    </w:p>
    <w:p w:rsidR="00505B97" w:rsidRPr="004A242F" w:rsidRDefault="00505B97" w:rsidP="00132245">
      <w:pPr>
        <w:pStyle w:val="ListParagraph"/>
        <w:numPr>
          <w:ilvl w:val="0"/>
          <w:numId w:val="36"/>
        </w:numPr>
        <w:spacing w:before="0" w:after="0"/>
        <w:jc w:val="both"/>
      </w:pPr>
      <w:r w:rsidRPr="004A242F">
        <w:t>Tối ưu hóa nguồn lực: Doanh nghiệp có thể quản lý kho hàng, đơn đặt hàng, và giao hàng một cách hiệu quả, giảm thiểu sai sót và tiết kiệm chi phí vận hành.</w:t>
      </w:r>
    </w:p>
    <w:p w:rsidR="00505B97" w:rsidRPr="004A242F" w:rsidRDefault="00505B97" w:rsidP="00132245">
      <w:pPr>
        <w:pStyle w:val="ListParagraph"/>
        <w:numPr>
          <w:ilvl w:val="0"/>
          <w:numId w:val="36"/>
        </w:numPr>
        <w:spacing w:before="0" w:after="0"/>
        <w:jc w:val="both"/>
      </w:pPr>
      <w:r w:rsidRPr="004A242F">
        <w:t xml:space="preserve">Nâng cao chất lượng dịch vụ: Cho phép doanh nghiệp </w:t>
      </w:r>
      <w:proofErr w:type="gramStart"/>
      <w:r w:rsidRPr="004A242F">
        <w:t>theo</w:t>
      </w:r>
      <w:proofErr w:type="gramEnd"/>
      <w:r w:rsidRPr="004A242F">
        <w:t xml:space="preserve"> dõi hoạt động kinh doanh, đánh giá nhu cầu của khách hàng để cải thiện sản phẩm và dịch vụ kịp thời.</w:t>
      </w:r>
    </w:p>
    <w:p w:rsidR="00505B97" w:rsidRPr="004A242F" w:rsidRDefault="00505B97" w:rsidP="00132245">
      <w:pPr>
        <w:pStyle w:val="ListParagraph"/>
        <w:numPr>
          <w:ilvl w:val="0"/>
          <w:numId w:val="34"/>
        </w:numPr>
        <w:spacing w:before="0" w:after="0"/>
        <w:jc w:val="both"/>
        <w:rPr>
          <w:b/>
        </w:rPr>
      </w:pPr>
      <w:r w:rsidRPr="004A242F">
        <w:rPr>
          <w:b/>
        </w:rPr>
        <w:t>Đáp ứng nhu cầu:</w:t>
      </w:r>
    </w:p>
    <w:p w:rsidR="00505B97" w:rsidRPr="004A242F" w:rsidRDefault="00505B97" w:rsidP="00132245">
      <w:pPr>
        <w:pStyle w:val="ListParagraph"/>
        <w:numPr>
          <w:ilvl w:val="0"/>
          <w:numId w:val="37"/>
        </w:numPr>
        <w:spacing w:before="0" w:after="0"/>
        <w:jc w:val="both"/>
      </w:pPr>
      <w:r w:rsidRPr="004A242F">
        <w:t>Phù hợp với xu hướng số hóa: Web bán cà phê và trà đóng vai trò quan trọng trong quá trình chuyển đổi số của ngành kinh doanh đồ uống.</w:t>
      </w:r>
    </w:p>
    <w:p w:rsidR="00D14F30" w:rsidRPr="004A242F" w:rsidRDefault="00505B97" w:rsidP="00132245">
      <w:pPr>
        <w:pStyle w:val="ListParagraph"/>
        <w:numPr>
          <w:ilvl w:val="0"/>
          <w:numId w:val="37"/>
        </w:numPr>
        <w:spacing w:before="0" w:after="0"/>
        <w:jc w:val="both"/>
      </w:pPr>
      <w:r w:rsidRPr="004A242F">
        <w:t>Đáp ứng thị hiếu của người tiêu dùng: Ngày càng nhiều người ưa chuộng việc mua sắm trực tuyến để tiết kiệm thời gian và tận hưởng sự tiện lợi.</w:t>
      </w:r>
    </w:p>
    <w:p w:rsidR="00E46891" w:rsidRPr="004A242F" w:rsidRDefault="00E46891" w:rsidP="00132245">
      <w:pPr>
        <w:pStyle w:val="ListParagraph"/>
        <w:numPr>
          <w:ilvl w:val="0"/>
          <w:numId w:val="38"/>
        </w:numPr>
        <w:spacing w:before="0" w:after="0"/>
        <w:ind w:left="360"/>
        <w:jc w:val="both"/>
        <w:rPr>
          <w:b/>
        </w:rPr>
      </w:pPr>
      <w:r w:rsidRPr="004A242F">
        <w:rPr>
          <w:b/>
        </w:rPr>
        <w:t>Phương pháp thực hiện:</w:t>
      </w:r>
    </w:p>
    <w:p w:rsidR="00E46891" w:rsidRPr="004A242F" w:rsidRDefault="00E46891" w:rsidP="00132245">
      <w:pPr>
        <w:pStyle w:val="ListParagraph"/>
        <w:numPr>
          <w:ilvl w:val="0"/>
          <w:numId w:val="24"/>
        </w:numPr>
        <w:spacing w:before="0" w:after="0"/>
        <w:jc w:val="both"/>
        <w:rPr>
          <w:b/>
        </w:rPr>
      </w:pPr>
      <w:r w:rsidRPr="004A242F">
        <w:rPr>
          <w:b/>
        </w:rPr>
        <w:t>Mục tiêu nghiên cứu:</w:t>
      </w:r>
    </w:p>
    <w:p w:rsidR="00E46891" w:rsidRPr="004A242F" w:rsidRDefault="00E46891" w:rsidP="00132245">
      <w:pPr>
        <w:pStyle w:val="ListParagraph"/>
        <w:numPr>
          <w:ilvl w:val="0"/>
          <w:numId w:val="25"/>
        </w:numPr>
        <w:spacing w:before="0" w:after="0"/>
        <w:ind w:left="1276"/>
        <w:jc w:val="both"/>
      </w:pPr>
      <w:r w:rsidRPr="004A242F">
        <w:t>Xây dựng hệ thống web bán cà phê và trà, đáp ứng nhu cầu của người dùng hiện nay.</w:t>
      </w:r>
    </w:p>
    <w:p w:rsidR="00E46891" w:rsidRPr="004A242F" w:rsidRDefault="00E46891" w:rsidP="00132245">
      <w:pPr>
        <w:pStyle w:val="ListParagraph"/>
        <w:numPr>
          <w:ilvl w:val="0"/>
          <w:numId w:val="25"/>
        </w:numPr>
        <w:spacing w:before="0" w:after="0"/>
        <w:ind w:left="1276"/>
        <w:jc w:val="both"/>
      </w:pPr>
      <w:r w:rsidRPr="004A242F">
        <w:t>Giúp cho trải nghiệm mua sắm của người dùng tốt hơn, tiện lợi hơn.</w:t>
      </w:r>
    </w:p>
    <w:p w:rsidR="00C86EDF" w:rsidRPr="004A242F" w:rsidRDefault="00C86EDF" w:rsidP="00C86EDF">
      <w:pPr>
        <w:pStyle w:val="ListParagraph"/>
        <w:spacing w:before="0" w:after="0"/>
        <w:ind w:left="1276"/>
        <w:jc w:val="both"/>
      </w:pPr>
    </w:p>
    <w:p w:rsidR="00E46891" w:rsidRPr="004A242F" w:rsidRDefault="00E46891" w:rsidP="00132245">
      <w:pPr>
        <w:pStyle w:val="ListParagraph"/>
        <w:numPr>
          <w:ilvl w:val="0"/>
          <w:numId w:val="24"/>
        </w:numPr>
        <w:spacing w:before="0" w:after="0"/>
        <w:jc w:val="both"/>
        <w:rPr>
          <w:b/>
        </w:rPr>
      </w:pPr>
      <w:r w:rsidRPr="004A242F">
        <w:rPr>
          <w:b/>
        </w:rPr>
        <w:t>Đối tượng nghiên cứu:</w:t>
      </w:r>
    </w:p>
    <w:p w:rsidR="00E46891" w:rsidRPr="004A242F" w:rsidRDefault="006254D4" w:rsidP="00132245">
      <w:pPr>
        <w:pStyle w:val="ListParagraph"/>
        <w:numPr>
          <w:ilvl w:val="0"/>
          <w:numId w:val="26"/>
        </w:numPr>
        <w:spacing w:before="0" w:after="0"/>
        <w:ind w:left="1276"/>
        <w:jc w:val="both"/>
        <w:rPr>
          <w:b/>
        </w:rPr>
      </w:pPr>
      <w:r w:rsidRPr="004A242F">
        <w:t>Quy trình kinh doanh cà phê và trà của các thương hiệu và doanh nghiệp lớn.</w:t>
      </w:r>
    </w:p>
    <w:p w:rsidR="006254D4" w:rsidRPr="004A242F" w:rsidRDefault="006254D4" w:rsidP="00132245">
      <w:pPr>
        <w:pStyle w:val="ListParagraph"/>
        <w:numPr>
          <w:ilvl w:val="0"/>
          <w:numId w:val="26"/>
        </w:numPr>
        <w:spacing w:before="0" w:after="0"/>
        <w:ind w:left="1276"/>
        <w:jc w:val="both"/>
        <w:rPr>
          <w:b/>
        </w:rPr>
      </w:pPr>
      <w:r w:rsidRPr="004A242F">
        <w:t>Các công nghệ dùng để phát triển web: Bootstrap, PHP.</w:t>
      </w:r>
    </w:p>
    <w:p w:rsidR="006254D4" w:rsidRPr="004A242F" w:rsidRDefault="006254D4" w:rsidP="00132245">
      <w:pPr>
        <w:pStyle w:val="ListParagraph"/>
        <w:numPr>
          <w:ilvl w:val="0"/>
          <w:numId w:val="26"/>
        </w:numPr>
        <w:spacing w:before="0" w:after="0"/>
        <w:ind w:left="1276"/>
        <w:jc w:val="both"/>
        <w:rPr>
          <w:b/>
        </w:rPr>
      </w:pPr>
      <w:r w:rsidRPr="004A242F">
        <w:t>Hệ quản trị cơ sở dữ liệu MySQL.</w:t>
      </w:r>
    </w:p>
    <w:p w:rsidR="00E46891" w:rsidRPr="004A242F" w:rsidRDefault="00E46891" w:rsidP="00132245">
      <w:pPr>
        <w:pStyle w:val="ListParagraph"/>
        <w:numPr>
          <w:ilvl w:val="0"/>
          <w:numId w:val="24"/>
        </w:numPr>
        <w:spacing w:before="0" w:after="0"/>
        <w:jc w:val="both"/>
        <w:rPr>
          <w:b/>
        </w:rPr>
      </w:pPr>
      <w:r w:rsidRPr="004A242F">
        <w:rPr>
          <w:b/>
        </w:rPr>
        <w:t>Nội dung nghiên cứu:</w:t>
      </w:r>
    </w:p>
    <w:p w:rsidR="00E46891" w:rsidRPr="004A242F" w:rsidRDefault="003B1FCC" w:rsidP="00132245">
      <w:pPr>
        <w:pStyle w:val="ListParagraph"/>
        <w:numPr>
          <w:ilvl w:val="0"/>
          <w:numId w:val="27"/>
        </w:numPr>
        <w:spacing w:before="0" w:after="0"/>
        <w:ind w:left="1276"/>
        <w:jc w:val="both"/>
        <w:rPr>
          <w:b/>
        </w:rPr>
      </w:pPr>
      <w:r w:rsidRPr="004A242F">
        <w:t>Các chức năng như: thêm, sửa, xóa sản phẩm.</w:t>
      </w:r>
    </w:p>
    <w:p w:rsidR="003B1FCC" w:rsidRPr="004A242F" w:rsidRDefault="003B1FCC" w:rsidP="00132245">
      <w:pPr>
        <w:pStyle w:val="ListParagraph"/>
        <w:numPr>
          <w:ilvl w:val="0"/>
          <w:numId w:val="27"/>
        </w:numPr>
        <w:spacing w:before="0" w:after="0"/>
        <w:ind w:left="1276"/>
        <w:jc w:val="both"/>
        <w:rPr>
          <w:b/>
        </w:rPr>
      </w:pPr>
      <w:r w:rsidRPr="004A242F">
        <w:t>Chức năng đăng ký, đăng nhập.</w:t>
      </w:r>
    </w:p>
    <w:p w:rsidR="008B1939" w:rsidRPr="004A242F" w:rsidRDefault="008B1939" w:rsidP="00132245">
      <w:pPr>
        <w:pStyle w:val="ListParagraph"/>
        <w:numPr>
          <w:ilvl w:val="0"/>
          <w:numId w:val="27"/>
        </w:numPr>
        <w:spacing w:before="0" w:after="0"/>
        <w:ind w:left="1276"/>
        <w:jc w:val="both"/>
        <w:rPr>
          <w:b/>
        </w:rPr>
      </w:pPr>
      <w:r w:rsidRPr="004A242F">
        <w:t>Chức năng quản lý đơn hàng.</w:t>
      </w:r>
    </w:p>
    <w:p w:rsidR="008B1939" w:rsidRPr="004A242F" w:rsidRDefault="008B1939" w:rsidP="00132245">
      <w:pPr>
        <w:pStyle w:val="ListParagraph"/>
        <w:numPr>
          <w:ilvl w:val="0"/>
          <w:numId w:val="27"/>
        </w:numPr>
        <w:spacing w:before="0" w:after="0"/>
        <w:ind w:left="1276"/>
        <w:jc w:val="both"/>
        <w:rPr>
          <w:b/>
        </w:rPr>
      </w:pPr>
      <w:r w:rsidRPr="004A242F">
        <w:t>Chức năng mua hàng.</w:t>
      </w:r>
    </w:p>
    <w:p w:rsidR="00F217D9" w:rsidRPr="004A242F" w:rsidRDefault="00F217D9" w:rsidP="00132245">
      <w:pPr>
        <w:pStyle w:val="ListParagraph"/>
        <w:numPr>
          <w:ilvl w:val="0"/>
          <w:numId w:val="27"/>
        </w:numPr>
        <w:spacing w:before="0" w:after="0"/>
        <w:ind w:left="1276"/>
        <w:jc w:val="both"/>
        <w:rPr>
          <w:b/>
        </w:rPr>
      </w:pPr>
      <w:r w:rsidRPr="004A242F">
        <w:t>Chức năng quản lý người dùng.</w:t>
      </w:r>
    </w:p>
    <w:p w:rsidR="00F253A2" w:rsidRPr="004A242F" w:rsidRDefault="00F253A2" w:rsidP="00132245">
      <w:pPr>
        <w:pStyle w:val="ListParagraph"/>
        <w:numPr>
          <w:ilvl w:val="0"/>
          <w:numId w:val="27"/>
        </w:numPr>
        <w:spacing w:before="0" w:after="0"/>
        <w:ind w:left="1276"/>
        <w:jc w:val="both"/>
        <w:rPr>
          <w:b/>
        </w:rPr>
      </w:pPr>
      <w:r w:rsidRPr="004A242F">
        <w:t>Các công nghệ dùng để phát triển web.</w:t>
      </w:r>
    </w:p>
    <w:p w:rsidR="00F253A2" w:rsidRPr="004A242F" w:rsidRDefault="00F253A2" w:rsidP="00132245">
      <w:pPr>
        <w:pStyle w:val="ListParagraph"/>
        <w:numPr>
          <w:ilvl w:val="0"/>
          <w:numId w:val="27"/>
        </w:numPr>
        <w:spacing w:before="0" w:after="0"/>
        <w:ind w:left="1276"/>
        <w:jc w:val="both"/>
        <w:rPr>
          <w:b/>
        </w:rPr>
      </w:pPr>
      <w:r w:rsidRPr="004A242F">
        <w:t>Hệ quản trị cơ sở dữ liệu MySQL.</w:t>
      </w:r>
    </w:p>
    <w:p w:rsidR="00E46891" w:rsidRPr="004A242F" w:rsidRDefault="00E46891" w:rsidP="00132245">
      <w:pPr>
        <w:pStyle w:val="ListParagraph"/>
        <w:numPr>
          <w:ilvl w:val="0"/>
          <w:numId w:val="24"/>
        </w:numPr>
        <w:spacing w:before="0" w:after="0"/>
        <w:jc w:val="both"/>
        <w:rPr>
          <w:b/>
        </w:rPr>
      </w:pPr>
      <w:r w:rsidRPr="004A242F">
        <w:rPr>
          <w:b/>
        </w:rPr>
        <w:t>Phương pháp nghiên cứu:</w:t>
      </w:r>
    </w:p>
    <w:p w:rsidR="009D68B9" w:rsidRPr="004A242F" w:rsidRDefault="009D68B9" w:rsidP="00132245">
      <w:pPr>
        <w:pStyle w:val="ListParagraph"/>
        <w:numPr>
          <w:ilvl w:val="0"/>
          <w:numId w:val="28"/>
        </w:numPr>
        <w:spacing w:before="0" w:after="0"/>
        <w:ind w:left="1276"/>
        <w:jc w:val="both"/>
        <w:rPr>
          <w:b/>
        </w:rPr>
      </w:pPr>
      <w:r w:rsidRPr="004A242F">
        <w:t>Nghiên cứu tài liệu</w:t>
      </w:r>
      <w:r w:rsidR="0023314B" w:rsidRPr="004A242F">
        <w:t>: V</w:t>
      </w:r>
      <w:r w:rsidRPr="004A242F">
        <w:t>ề các công nghệ phát triển web</w:t>
      </w:r>
      <w:r w:rsidR="0023314B" w:rsidRPr="004A242F">
        <w:rPr>
          <w:b/>
        </w:rPr>
        <w:t xml:space="preserve">, </w:t>
      </w:r>
      <w:r w:rsidR="0023314B" w:rsidRPr="004A242F">
        <w:t>hệ quản trị cơ sở dữ liệu và các thiết kế của các doanh nghiệp, thương hiệu lớn.</w:t>
      </w:r>
    </w:p>
    <w:p w:rsidR="00AC553B" w:rsidRPr="004A242F" w:rsidRDefault="00AC553B" w:rsidP="00132245">
      <w:pPr>
        <w:pStyle w:val="ListParagraph"/>
        <w:numPr>
          <w:ilvl w:val="0"/>
          <w:numId w:val="28"/>
        </w:numPr>
        <w:spacing w:before="0" w:after="0"/>
        <w:ind w:left="1276"/>
        <w:jc w:val="both"/>
        <w:rPr>
          <w:b/>
        </w:rPr>
      </w:pPr>
      <w:r w:rsidRPr="004A242F">
        <w:t>Thực nghiệm: Thiết kế giao diện người dùng, xây dựng backend cho các chức năng của web.</w:t>
      </w:r>
    </w:p>
    <w:p w:rsidR="00E46891" w:rsidRPr="004A242F" w:rsidRDefault="00E46891" w:rsidP="005A0F5F">
      <w:pPr>
        <w:pStyle w:val="ListParagraph"/>
        <w:spacing w:before="0" w:after="0"/>
        <w:ind w:left="0"/>
        <w:jc w:val="both"/>
        <w:rPr>
          <w:b/>
        </w:rPr>
      </w:pPr>
      <w:r w:rsidRPr="004A242F">
        <w:rPr>
          <w:b/>
        </w:rPr>
        <w:t>Kết quả:</w:t>
      </w:r>
    </w:p>
    <w:p w:rsidR="00E46891" w:rsidRPr="004A242F" w:rsidRDefault="00093ABF" w:rsidP="005A0F5F">
      <w:pPr>
        <w:pStyle w:val="ListParagraph"/>
        <w:spacing w:before="0" w:after="0"/>
        <w:ind w:left="0"/>
        <w:jc w:val="both"/>
      </w:pPr>
      <w:r w:rsidRPr="004A242F">
        <w:tab/>
      </w:r>
      <w:r w:rsidR="00C94D6B" w:rsidRPr="004A242F">
        <w:t xml:space="preserve">Hệ thống web bán cà phê và trà </w:t>
      </w:r>
      <w:r w:rsidRPr="004A242F">
        <w:t>với giao diện thân thiện, đẹp mắt, dễ sử dụng và các chức năng của web bán hàng.</w:t>
      </w:r>
    </w:p>
    <w:p w:rsidR="00157E14" w:rsidRPr="004A242F" w:rsidRDefault="00BF59B7" w:rsidP="00132245">
      <w:pPr>
        <w:pStyle w:val="Heading2"/>
        <w:numPr>
          <w:ilvl w:val="1"/>
          <w:numId w:val="39"/>
        </w:numPr>
        <w:spacing w:before="0" w:after="0"/>
      </w:pPr>
      <w:bookmarkStart w:id="25" w:name="_Toc187425118"/>
      <w:r w:rsidRPr="004A242F">
        <w:t>Cơ sở dữ liệu</w:t>
      </w:r>
      <w:bookmarkEnd w:id="25"/>
    </w:p>
    <w:p w:rsidR="00727CE9" w:rsidRPr="004A242F" w:rsidRDefault="00727CE9" w:rsidP="005A0F5F">
      <w:pPr>
        <w:spacing w:before="0" w:after="0"/>
        <w:ind w:left="284"/>
        <w:rPr>
          <w:b/>
        </w:rPr>
      </w:pPr>
      <w:r w:rsidRPr="004A242F">
        <w:rPr>
          <w:b/>
        </w:rPr>
        <w:t>Bảng chi tiết đơn hàng</w:t>
      </w:r>
    </w:p>
    <w:p w:rsidR="00727CE9" w:rsidRPr="004A242F" w:rsidRDefault="00727CE9" w:rsidP="005A0F5F">
      <w:pPr>
        <w:pStyle w:val="Caption"/>
        <w:keepNext/>
        <w:spacing w:before="0" w:after="0"/>
        <w:jc w:val="center"/>
        <w:rPr>
          <w:color w:val="auto"/>
        </w:rPr>
      </w:pPr>
      <w:bookmarkStart w:id="26" w:name="_Toc187425227"/>
      <w:r w:rsidRPr="004A242F">
        <w:rPr>
          <w:color w:val="auto"/>
        </w:rPr>
        <w:t xml:space="preserve">Bảng </w:t>
      </w:r>
      <w:r w:rsidR="0053541D" w:rsidRPr="004A242F">
        <w:rPr>
          <w:color w:val="auto"/>
        </w:rPr>
        <w:fldChar w:fldCharType="begin"/>
      </w:r>
      <w:r w:rsidR="0053541D" w:rsidRPr="004A242F">
        <w:rPr>
          <w:color w:val="auto"/>
        </w:rPr>
        <w:instrText xml:space="preserve"> SEQ Bảng \* ARABIC </w:instrText>
      </w:r>
      <w:r w:rsidR="0053541D" w:rsidRPr="004A242F">
        <w:rPr>
          <w:color w:val="auto"/>
        </w:rPr>
        <w:fldChar w:fldCharType="separate"/>
      </w:r>
      <w:r w:rsidR="00162B26" w:rsidRPr="004A242F">
        <w:rPr>
          <w:noProof/>
          <w:color w:val="auto"/>
        </w:rPr>
        <w:t>3</w:t>
      </w:r>
      <w:r w:rsidR="0053541D" w:rsidRPr="004A242F">
        <w:rPr>
          <w:noProof/>
          <w:color w:val="auto"/>
        </w:rPr>
        <w:fldChar w:fldCharType="end"/>
      </w:r>
      <w:r w:rsidRPr="004A242F">
        <w:rPr>
          <w:color w:val="auto"/>
        </w:rPr>
        <w:t>: Bảng chi tiết đơn hàng</w:t>
      </w:r>
      <w:bookmarkEnd w:id="26"/>
    </w:p>
    <w:tbl>
      <w:tblPr>
        <w:tblStyle w:val="TableGrid"/>
        <w:tblW w:w="0" w:type="auto"/>
        <w:tblLook w:val="04A0" w:firstRow="1" w:lastRow="0" w:firstColumn="1" w:lastColumn="0" w:noHBand="0" w:noVBand="1"/>
      </w:tblPr>
      <w:tblGrid>
        <w:gridCol w:w="3020"/>
        <w:gridCol w:w="3021"/>
        <w:gridCol w:w="3021"/>
      </w:tblGrid>
      <w:tr w:rsidR="00727CE9" w:rsidRPr="004A242F" w:rsidTr="00727CE9">
        <w:trPr>
          <w:tblHeader/>
        </w:trPr>
        <w:tc>
          <w:tcPr>
            <w:tcW w:w="3020" w:type="dxa"/>
          </w:tcPr>
          <w:p w:rsidR="00727CE9" w:rsidRPr="004A242F" w:rsidRDefault="00727CE9" w:rsidP="005A0F5F">
            <w:pPr>
              <w:spacing w:before="0" w:after="0"/>
              <w:jc w:val="center"/>
              <w:rPr>
                <w:b/>
              </w:rPr>
            </w:pPr>
            <w:r w:rsidRPr="004A242F">
              <w:rPr>
                <w:b/>
              </w:rPr>
              <w:t>Thuộc tính</w:t>
            </w:r>
          </w:p>
        </w:tc>
        <w:tc>
          <w:tcPr>
            <w:tcW w:w="3021" w:type="dxa"/>
          </w:tcPr>
          <w:p w:rsidR="00727CE9" w:rsidRPr="004A242F" w:rsidRDefault="00727CE9" w:rsidP="005A0F5F">
            <w:pPr>
              <w:spacing w:before="0" w:after="0"/>
              <w:jc w:val="center"/>
              <w:rPr>
                <w:b/>
              </w:rPr>
            </w:pPr>
            <w:r w:rsidRPr="004A242F">
              <w:rPr>
                <w:b/>
              </w:rPr>
              <w:t>Mô tả</w:t>
            </w:r>
          </w:p>
        </w:tc>
        <w:tc>
          <w:tcPr>
            <w:tcW w:w="3021" w:type="dxa"/>
          </w:tcPr>
          <w:p w:rsidR="00727CE9" w:rsidRPr="004A242F" w:rsidRDefault="00727CE9" w:rsidP="005A0F5F">
            <w:pPr>
              <w:spacing w:before="0" w:after="0"/>
              <w:jc w:val="center"/>
              <w:rPr>
                <w:b/>
              </w:rPr>
            </w:pPr>
            <w:r w:rsidRPr="004A242F">
              <w:rPr>
                <w:b/>
              </w:rPr>
              <w:t>Kiểu dữ liệu</w:t>
            </w:r>
          </w:p>
        </w:tc>
      </w:tr>
      <w:tr w:rsidR="00727CE9" w:rsidRPr="004A242F" w:rsidTr="00727CE9">
        <w:tc>
          <w:tcPr>
            <w:tcW w:w="3020" w:type="dxa"/>
          </w:tcPr>
          <w:p w:rsidR="00727CE9" w:rsidRPr="004A242F" w:rsidRDefault="00727CE9" w:rsidP="005A0F5F">
            <w:pPr>
              <w:spacing w:before="0" w:after="0"/>
            </w:pPr>
            <w:r w:rsidRPr="004A242F">
              <w:t>id</w:t>
            </w:r>
          </w:p>
        </w:tc>
        <w:tc>
          <w:tcPr>
            <w:tcW w:w="3021" w:type="dxa"/>
          </w:tcPr>
          <w:p w:rsidR="00727CE9" w:rsidRPr="004A242F" w:rsidRDefault="00727CE9" w:rsidP="005A0F5F">
            <w:pPr>
              <w:spacing w:before="0" w:after="0"/>
            </w:pPr>
            <w:r w:rsidRPr="004A242F">
              <w:t>Số thứ tự</w:t>
            </w:r>
          </w:p>
        </w:tc>
        <w:tc>
          <w:tcPr>
            <w:tcW w:w="3021" w:type="dxa"/>
          </w:tcPr>
          <w:p w:rsidR="00727CE9" w:rsidRPr="004A242F" w:rsidRDefault="00727CE9" w:rsidP="005A0F5F">
            <w:pPr>
              <w:spacing w:before="0" w:after="0"/>
            </w:pPr>
            <w:r w:rsidRPr="004A242F">
              <w:t>int</w:t>
            </w:r>
          </w:p>
        </w:tc>
      </w:tr>
      <w:tr w:rsidR="00727CE9" w:rsidRPr="004A242F" w:rsidTr="00727CE9">
        <w:tc>
          <w:tcPr>
            <w:tcW w:w="3020" w:type="dxa"/>
          </w:tcPr>
          <w:p w:rsidR="00727CE9" w:rsidRPr="004A242F" w:rsidRDefault="00727CE9" w:rsidP="005A0F5F">
            <w:pPr>
              <w:spacing w:before="0" w:after="0"/>
            </w:pPr>
            <w:r w:rsidRPr="004A242F">
              <w:t>iddonhang</w:t>
            </w:r>
          </w:p>
        </w:tc>
        <w:tc>
          <w:tcPr>
            <w:tcW w:w="3021" w:type="dxa"/>
          </w:tcPr>
          <w:p w:rsidR="00727CE9" w:rsidRPr="004A242F" w:rsidRDefault="00727CE9" w:rsidP="005A0F5F">
            <w:pPr>
              <w:spacing w:before="0" w:after="0"/>
            </w:pPr>
            <w:r w:rsidRPr="004A242F">
              <w:t>Id của đơn hàng</w:t>
            </w:r>
          </w:p>
        </w:tc>
        <w:tc>
          <w:tcPr>
            <w:tcW w:w="3021" w:type="dxa"/>
          </w:tcPr>
          <w:p w:rsidR="00727CE9" w:rsidRPr="004A242F" w:rsidRDefault="00727CE9" w:rsidP="005A0F5F">
            <w:pPr>
              <w:spacing w:before="0" w:after="0"/>
            </w:pPr>
            <w:r w:rsidRPr="004A242F">
              <w:t>int</w:t>
            </w:r>
          </w:p>
        </w:tc>
      </w:tr>
      <w:tr w:rsidR="00727CE9" w:rsidRPr="004A242F" w:rsidTr="00727CE9">
        <w:tc>
          <w:tcPr>
            <w:tcW w:w="3020" w:type="dxa"/>
          </w:tcPr>
          <w:p w:rsidR="00727CE9" w:rsidRPr="004A242F" w:rsidRDefault="00727CE9" w:rsidP="005A0F5F">
            <w:pPr>
              <w:spacing w:before="0" w:after="0"/>
            </w:pPr>
            <w:r w:rsidRPr="004A242F">
              <w:t>idsp</w:t>
            </w:r>
          </w:p>
        </w:tc>
        <w:tc>
          <w:tcPr>
            <w:tcW w:w="3021" w:type="dxa"/>
          </w:tcPr>
          <w:p w:rsidR="00727CE9" w:rsidRPr="004A242F" w:rsidRDefault="00727CE9" w:rsidP="005A0F5F">
            <w:pPr>
              <w:spacing w:before="0" w:after="0"/>
            </w:pPr>
            <w:r w:rsidRPr="004A242F">
              <w:t>Id của sản phẩm</w:t>
            </w:r>
          </w:p>
        </w:tc>
        <w:tc>
          <w:tcPr>
            <w:tcW w:w="3021" w:type="dxa"/>
          </w:tcPr>
          <w:p w:rsidR="00727CE9" w:rsidRPr="004A242F" w:rsidRDefault="00727CE9" w:rsidP="005A0F5F">
            <w:pPr>
              <w:spacing w:before="0" w:after="0"/>
            </w:pPr>
            <w:r w:rsidRPr="004A242F">
              <w:t>int</w:t>
            </w:r>
          </w:p>
        </w:tc>
      </w:tr>
      <w:tr w:rsidR="00727CE9" w:rsidRPr="004A242F" w:rsidTr="00727CE9">
        <w:tc>
          <w:tcPr>
            <w:tcW w:w="3020" w:type="dxa"/>
          </w:tcPr>
          <w:p w:rsidR="00727CE9" w:rsidRPr="004A242F" w:rsidRDefault="00727CE9" w:rsidP="005A0F5F">
            <w:pPr>
              <w:spacing w:before="0" w:after="0"/>
            </w:pPr>
            <w:r w:rsidRPr="004A242F">
              <w:t>soluong</w:t>
            </w:r>
          </w:p>
        </w:tc>
        <w:tc>
          <w:tcPr>
            <w:tcW w:w="3021" w:type="dxa"/>
          </w:tcPr>
          <w:p w:rsidR="00727CE9" w:rsidRPr="004A242F" w:rsidRDefault="00727CE9" w:rsidP="005A0F5F">
            <w:pPr>
              <w:spacing w:before="0" w:after="0"/>
            </w:pPr>
            <w:r w:rsidRPr="004A242F">
              <w:t>Số lượng sản phẩm</w:t>
            </w:r>
          </w:p>
        </w:tc>
        <w:tc>
          <w:tcPr>
            <w:tcW w:w="3021" w:type="dxa"/>
          </w:tcPr>
          <w:p w:rsidR="00727CE9" w:rsidRPr="004A242F" w:rsidRDefault="00727CE9" w:rsidP="005A0F5F">
            <w:pPr>
              <w:spacing w:before="0" w:after="0"/>
            </w:pPr>
            <w:r w:rsidRPr="004A242F">
              <w:t>int</w:t>
            </w:r>
          </w:p>
        </w:tc>
      </w:tr>
    </w:tbl>
    <w:p w:rsidR="00727CE9" w:rsidRPr="004A242F" w:rsidRDefault="00727CE9" w:rsidP="005A0F5F">
      <w:pPr>
        <w:spacing w:before="0" w:after="0"/>
        <w:ind w:left="284"/>
        <w:rPr>
          <w:b/>
        </w:rPr>
      </w:pPr>
    </w:p>
    <w:p w:rsidR="00BF59B7" w:rsidRPr="004A242F" w:rsidRDefault="00727CE9" w:rsidP="005A0F5F">
      <w:pPr>
        <w:spacing w:before="0" w:after="0"/>
        <w:ind w:left="284"/>
        <w:rPr>
          <w:b/>
        </w:rPr>
      </w:pPr>
      <w:r w:rsidRPr="004A242F">
        <w:rPr>
          <w:b/>
        </w:rPr>
        <w:t>Bảng danh mục</w:t>
      </w:r>
    </w:p>
    <w:p w:rsidR="00727CE9" w:rsidRPr="004A242F" w:rsidRDefault="00727CE9" w:rsidP="005A0F5F">
      <w:pPr>
        <w:pStyle w:val="Caption"/>
        <w:keepNext/>
        <w:spacing w:before="0" w:after="0"/>
        <w:jc w:val="center"/>
        <w:rPr>
          <w:color w:val="auto"/>
        </w:rPr>
      </w:pPr>
      <w:bookmarkStart w:id="27" w:name="_Toc187425228"/>
      <w:r w:rsidRPr="004A242F">
        <w:rPr>
          <w:color w:val="auto"/>
        </w:rPr>
        <w:t xml:space="preserve">Bảng </w:t>
      </w:r>
      <w:r w:rsidR="0053541D" w:rsidRPr="004A242F">
        <w:rPr>
          <w:color w:val="auto"/>
        </w:rPr>
        <w:fldChar w:fldCharType="begin"/>
      </w:r>
      <w:r w:rsidR="0053541D" w:rsidRPr="004A242F">
        <w:rPr>
          <w:color w:val="auto"/>
        </w:rPr>
        <w:instrText xml:space="preserve"> SEQ Bảng \* ARABIC </w:instrText>
      </w:r>
      <w:r w:rsidR="0053541D" w:rsidRPr="004A242F">
        <w:rPr>
          <w:color w:val="auto"/>
        </w:rPr>
        <w:fldChar w:fldCharType="separate"/>
      </w:r>
      <w:r w:rsidR="00162B26" w:rsidRPr="004A242F">
        <w:rPr>
          <w:noProof/>
          <w:color w:val="auto"/>
        </w:rPr>
        <w:t>4</w:t>
      </w:r>
      <w:r w:rsidR="0053541D" w:rsidRPr="004A242F">
        <w:rPr>
          <w:noProof/>
          <w:color w:val="auto"/>
        </w:rPr>
        <w:fldChar w:fldCharType="end"/>
      </w:r>
      <w:r w:rsidRPr="004A242F">
        <w:rPr>
          <w:color w:val="auto"/>
        </w:rPr>
        <w:t>: Bảng danh mục</w:t>
      </w:r>
      <w:bookmarkEnd w:id="27"/>
    </w:p>
    <w:tbl>
      <w:tblPr>
        <w:tblStyle w:val="TableGrid"/>
        <w:tblW w:w="0" w:type="auto"/>
        <w:tblLook w:val="04A0" w:firstRow="1" w:lastRow="0" w:firstColumn="1" w:lastColumn="0" w:noHBand="0" w:noVBand="1"/>
      </w:tblPr>
      <w:tblGrid>
        <w:gridCol w:w="3020"/>
        <w:gridCol w:w="3021"/>
        <w:gridCol w:w="3021"/>
      </w:tblGrid>
      <w:tr w:rsidR="00727CE9" w:rsidRPr="004A242F" w:rsidTr="00727CE9">
        <w:tc>
          <w:tcPr>
            <w:tcW w:w="3020" w:type="dxa"/>
          </w:tcPr>
          <w:p w:rsidR="00727CE9" w:rsidRPr="004A242F" w:rsidRDefault="00727CE9" w:rsidP="005A0F5F">
            <w:pPr>
              <w:spacing w:before="0" w:after="0"/>
              <w:jc w:val="center"/>
              <w:rPr>
                <w:b/>
              </w:rPr>
            </w:pPr>
            <w:r w:rsidRPr="004A242F">
              <w:rPr>
                <w:b/>
              </w:rPr>
              <w:t>Thuộc tính</w:t>
            </w:r>
          </w:p>
        </w:tc>
        <w:tc>
          <w:tcPr>
            <w:tcW w:w="3021" w:type="dxa"/>
          </w:tcPr>
          <w:p w:rsidR="00727CE9" w:rsidRPr="004A242F" w:rsidRDefault="00727CE9" w:rsidP="005A0F5F">
            <w:pPr>
              <w:spacing w:before="0" w:after="0"/>
              <w:jc w:val="center"/>
              <w:rPr>
                <w:b/>
              </w:rPr>
            </w:pPr>
            <w:r w:rsidRPr="004A242F">
              <w:rPr>
                <w:b/>
              </w:rPr>
              <w:t>Mô tả</w:t>
            </w:r>
          </w:p>
        </w:tc>
        <w:tc>
          <w:tcPr>
            <w:tcW w:w="3021" w:type="dxa"/>
          </w:tcPr>
          <w:p w:rsidR="00727CE9" w:rsidRPr="004A242F" w:rsidRDefault="00727CE9" w:rsidP="005A0F5F">
            <w:pPr>
              <w:spacing w:before="0" w:after="0"/>
              <w:jc w:val="center"/>
              <w:rPr>
                <w:b/>
              </w:rPr>
            </w:pPr>
            <w:r w:rsidRPr="004A242F">
              <w:rPr>
                <w:b/>
              </w:rPr>
              <w:t>Kiểu dữ liệu</w:t>
            </w:r>
          </w:p>
        </w:tc>
      </w:tr>
      <w:tr w:rsidR="00727CE9" w:rsidRPr="004A242F" w:rsidTr="00727CE9">
        <w:tc>
          <w:tcPr>
            <w:tcW w:w="3020" w:type="dxa"/>
          </w:tcPr>
          <w:p w:rsidR="00727CE9" w:rsidRPr="004A242F" w:rsidRDefault="00727CE9" w:rsidP="005A0F5F">
            <w:pPr>
              <w:spacing w:before="0" w:after="0"/>
            </w:pPr>
            <w:r w:rsidRPr="004A242F">
              <w:t>id</w:t>
            </w:r>
          </w:p>
        </w:tc>
        <w:tc>
          <w:tcPr>
            <w:tcW w:w="3021" w:type="dxa"/>
          </w:tcPr>
          <w:p w:rsidR="00727CE9" w:rsidRPr="004A242F" w:rsidRDefault="00727CE9" w:rsidP="005A0F5F">
            <w:pPr>
              <w:spacing w:before="0" w:after="0"/>
            </w:pPr>
            <w:r w:rsidRPr="004A242F">
              <w:t xml:space="preserve">Số thứ tự </w:t>
            </w:r>
          </w:p>
        </w:tc>
        <w:tc>
          <w:tcPr>
            <w:tcW w:w="3021" w:type="dxa"/>
          </w:tcPr>
          <w:p w:rsidR="00727CE9" w:rsidRPr="004A242F" w:rsidRDefault="00727CE9" w:rsidP="005A0F5F">
            <w:pPr>
              <w:spacing w:before="0" w:after="0"/>
            </w:pPr>
            <w:r w:rsidRPr="004A242F">
              <w:t>int</w:t>
            </w:r>
          </w:p>
        </w:tc>
      </w:tr>
      <w:tr w:rsidR="00727CE9" w:rsidRPr="004A242F" w:rsidTr="00727CE9">
        <w:tc>
          <w:tcPr>
            <w:tcW w:w="3020" w:type="dxa"/>
          </w:tcPr>
          <w:p w:rsidR="00727CE9" w:rsidRPr="004A242F" w:rsidRDefault="00727CE9" w:rsidP="005A0F5F">
            <w:pPr>
              <w:spacing w:before="0" w:after="0"/>
            </w:pPr>
            <w:r w:rsidRPr="004A242F">
              <w:t>tendanhmuc</w:t>
            </w:r>
          </w:p>
        </w:tc>
        <w:tc>
          <w:tcPr>
            <w:tcW w:w="3021" w:type="dxa"/>
          </w:tcPr>
          <w:p w:rsidR="00727CE9" w:rsidRPr="004A242F" w:rsidRDefault="00727CE9" w:rsidP="005A0F5F">
            <w:pPr>
              <w:spacing w:before="0" w:after="0"/>
            </w:pPr>
            <w:r w:rsidRPr="004A242F">
              <w:t>Tên danh mục sản phẩm</w:t>
            </w:r>
          </w:p>
        </w:tc>
        <w:tc>
          <w:tcPr>
            <w:tcW w:w="3021" w:type="dxa"/>
          </w:tcPr>
          <w:p w:rsidR="00727CE9" w:rsidRPr="004A242F" w:rsidRDefault="00727CE9" w:rsidP="005A0F5F">
            <w:pPr>
              <w:spacing w:before="0" w:after="0"/>
            </w:pPr>
            <w:r w:rsidRPr="004A242F">
              <w:t>int</w:t>
            </w:r>
          </w:p>
        </w:tc>
      </w:tr>
    </w:tbl>
    <w:p w:rsidR="00727CE9" w:rsidRPr="004A242F" w:rsidRDefault="00727CE9" w:rsidP="005A0F5F">
      <w:pPr>
        <w:spacing w:before="0" w:after="0"/>
        <w:ind w:left="284"/>
        <w:rPr>
          <w:b/>
        </w:rPr>
      </w:pPr>
    </w:p>
    <w:p w:rsidR="00727CE9" w:rsidRPr="004A242F" w:rsidRDefault="00727CE9" w:rsidP="005A0F5F">
      <w:pPr>
        <w:spacing w:before="0" w:after="0"/>
        <w:ind w:left="284"/>
        <w:rPr>
          <w:b/>
        </w:rPr>
      </w:pPr>
      <w:r w:rsidRPr="004A242F">
        <w:rPr>
          <w:b/>
        </w:rPr>
        <w:t>Bảng đơn hàng</w:t>
      </w:r>
    </w:p>
    <w:p w:rsidR="00727CE9" w:rsidRPr="004A242F" w:rsidRDefault="00727CE9" w:rsidP="005A0F5F">
      <w:pPr>
        <w:pStyle w:val="Caption"/>
        <w:keepNext/>
        <w:spacing w:before="0" w:after="0"/>
        <w:jc w:val="center"/>
        <w:rPr>
          <w:color w:val="auto"/>
        </w:rPr>
      </w:pPr>
      <w:bookmarkStart w:id="28" w:name="_Toc187425229"/>
      <w:r w:rsidRPr="004A242F">
        <w:rPr>
          <w:color w:val="auto"/>
        </w:rPr>
        <w:t xml:space="preserve">Bảng </w:t>
      </w:r>
      <w:r w:rsidR="0053541D" w:rsidRPr="004A242F">
        <w:rPr>
          <w:color w:val="auto"/>
        </w:rPr>
        <w:fldChar w:fldCharType="begin"/>
      </w:r>
      <w:r w:rsidR="0053541D" w:rsidRPr="004A242F">
        <w:rPr>
          <w:color w:val="auto"/>
        </w:rPr>
        <w:instrText xml:space="preserve"> SEQ Bảng \* ARABIC </w:instrText>
      </w:r>
      <w:r w:rsidR="0053541D" w:rsidRPr="004A242F">
        <w:rPr>
          <w:color w:val="auto"/>
        </w:rPr>
        <w:fldChar w:fldCharType="separate"/>
      </w:r>
      <w:r w:rsidR="00162B26" w:rsidRPr="004A242F">
        <w:rPr>
          <w:noProof/>
          <w:color w:val="auto"/>
        </w:rPr>
        <w:t>5</w:t>
      </w:r>
      <w:r w:rsidR="0053541D" w:rsidRPr="004A242F">
        <w:rPr>
          <w:noProof/>
          <w:color w:val="auto"/>
        </w:rPr>
        <w:fldChar w:fldCharType="end"/>
      </w:r>
      <w:r w:rsidRPr="004A242F">
        <w:rPr>
          <w:color w:val="auto"/>
        </w:rPr>
        <w:t>: Bảng đơn hàng</w:t>
      </w:r>
      <w:bookmarkEnd w:id="28"/>
    </w:p>
    <w:tbl>
      <w:tblPr>
        <w:tblStyle w:val="TableGrid"/>
        <w:tblW w:w="0" w:type="auto"/>
        <w:tblInd w:w="-5" w:type="dxa"/>
        <w:tblLook w:val="04A0" w:firstRow="1" w:lastRow="0" w:firstColumn="1" w:lastColumn="0" w:noHBand="0" w:noVBand="1"/>
      </w:tblPr>
      <w:tblGrid>
        <w:gridCol w:w="2977"/>
        <w:gridCol w:w="3164"/>
        <w:gridCol w:w="2926"/>
      </w:tblGrid>
      <w:tr w:rsidR="00727CE9" w:rsidRPr="004A242F" w:rsidTr="00727CE9">
        <w:trPr>
          <w:tblHeader/>
        </w:trPr>
        <w:tc>
          <w:tcPr>
            <w:tcW w:w="2977" w:type="dxa"/>
          </w:tcPr>
          <w:p w:rsidR="00727CE9" w:rsidRPr="004A242F" w:rsidRDefault="00727CE9" w:rsidP="005A0F5F">
            <w:pPr>
              <w:spacing w:before="0" w:after="0"/>
              <w:jc w:val="center"/>
              <w:rPr>
                <w:b/>
              </w:rPr>
            </w:pPr>
            <w:r w:rsidRPr="004A242F">
              <w:rPr>
                <w:b/>
              </w:rPr>
              <w:t>Thuộc tính</w:t>
            </w:r>
          </w:p>
        </w:tc>
        <w:tc>
          <w:tcPr>
            <w:tcW w:w="3164" w:type="dxa"/>
          </w:tcPr>
          <w:p w:rsidR="00727CE9" w:rsidRPr="004A242F" w:rsidRDefault="00727CE9" w:rsidP="005A0F5F">
            <w:pPr>
              <w:spacing w:before="0" w:after="0"/>
              <w:jc w:val="center"/>
              <w:rPr>
                <w:b/>
              </w:rPr>
            </w:pPr>
            <w:r w:rsidRPr="004A242F">
              <w:rPr>
                <w:b/>
              </w:rPr>
              <w:t>Mô tả</w:t>
            </w:r>
          </w:p>
        </w:tc>
        <w:tc>
          <w:tcPr>
            <w:tcW w:w="2926" w:type="dxa"/>
          </w:tcPr>
          <w:p w:rsidR="00727CE9" w:rsidRPr="004A242F" w:rsidRDefault="00727CE9" w:rsidP="005A0F5F">
            <w:pPr>
              <w:spacing w:before="0" w:after="0"/>
              <w:jc w:val="center"/>
              <w:rPr>
                <w:b/>
              </w:rPr>
            </w:pPr>
            <w:r w:rsidRPr="004A242F">
              <w:rPr>
                <w:b/>
              </w:rPr>
              <w:t>Kiểu dữ liệu</w:t>
            </w:r>
          </w:p>
        </w:tc>
      </w:tr>
      <w:tr w:rsidR="00727CE9" w:rsidRPr="004A242F" w:rsidTr="00727CE9">
        <w:tc>
          <w:tcPr>
            <w:tcW w:w="2977" w:type="dxa"/>
          </w:tcPr>
          <w:p w:rsidR="00727CE9" w:rsidRPr="004A242F" w:rsidRDefault="00727CE9" w:rsidP="005A0F5F">
            <w:pPr>
              <w:spacing w:before="0" w:after="0"/>
            </w:pPr>
            <w:r w:rsidRPr="004A242F">
              <w:t>id</w:t>
            </w:r>
          </w:p>
        </w:tc>
        <w:tc>
          <w:tcPr>
            <w:tcW w:w="3164" w:type="dxa"/>
          </w:tcPr>
          <w:p w:rsidR="00727CE9" w:rsidRPr="004A242F" w:rsidRDefault="00727CE9" w:rsidP="005A0F5F">
            <w:pPr>
              <w:spacing w:before="0" w:after="0"/>
            </w:pPr>
            <w:r w:rsidRPr="004A242F">
              <w:t>Số thứ tự</w:t>
            </w:r>
          </w:p>
        </w:tc>
        <w:tc>
          <w:tcPr>
            <w:tcW w:w="2926" w:type="dxa"/>
          </w:tcPr>
          <w:p w:rsidR="00727CE9" w:rsidRPr="004A242F" w:rsidRDefault="00727CE9" w:rsidP="005A0F5F">
            <w:pPr>
              <w:spacing w:before="0" w:after="0"/>
            </w:pPr>
            <w:r w:rsidRPr="004A242F">
              <w:t>int</w:t>
            </w:r>
          </w:p>
        </w:tc>
      </w:tr>
      <w:tr w:rsidR="00727CE9" w:rsidRPr="004A242F" w:rsidTr="00727CE9">
        <w:tc>
          <w:tcPr>
            <w:tcW w:w="2977" w:type="dxa"/>
          </w:tcPr>
          <w:p w:rsidR="00727CE9" w:rsidRPr="004A242F" w:rsidRDefault="00727CE9" w:rsidP="005A0F5F">
            <w:pPr>
              <w:spacing w:before="0" w:after="0"/>
            </w:pPr>
            <w:r w:rsidRPr="004A242F">
              <w:t>iduser</w:t>
            </w:r>
          </w:p>
        </w:tc>
        <w:tc>
          <w:tcPr>
            <w:tcW w:w="3164" w:type="dxa"/>
          </w:tcPr>
          <w:p w:rsidR="00727CE9" w:rsidRPr="004A242F" w:rsidRDefault="00727CE9" w:rsidP="005A0F5F">
            <w:pPr>
              <w:spacing w:before="0" w:after="0"/>
            </w:pPr>
            <w:r w:rsidRPr="004A242F">
              <w:t>Id người dùng</w:t>
            </w:r>
          </w:p>
        </w:tc>
        <w:tc>
          <w:tcPr>
            <w:tcW w:w="2926" w:type="dxa"/>
          </w:tcPr>
          <w:p w:rsidR="00727CE9" w:rsidRPr="004A242F" w:rsidRDefault="00727CE9" w:rsidP="005A0F5F">
            <w:pPr>
              <w:spacing w:before="0" w:after="0"/>
            </w:pPr>
            <w:r w:rsidRPr="004A242F">
              <w:t>int</w:t>
            </w:r>
          </w:p>
        </w:tc>
      </w:tr>
      <w:tr w:rsidR="00727CE9" w:rsidRPr="004A242F" w:rsidTr="00727CE9">
        <w:tc>
          <w:tcPr>
            <w:tcW w:w="2977" w:type="dxa"/>
          </w:tcPr>
          <w:p w:rsidR="00727CE9" w:rsidRPr="004A242F" w:rsidRDefault="00727CE9" w:rsidP="005A0F5F">
            <w:pPr>
              <w:spacing w:before="0" w:after="0"/>
            </w:pPr>
            <w:r w:rsidRPr="004A242F">
              <w:t>tongtien</w:t>
            </w:r>
          </w:p>
        </w:tc>
        <w:tc>
          <w:tcPr>
            <w:tcW w:w="3164" w:type="dxa"/>
          </w:tcPr>
          <w:p w:rsidR="00727CE9" w:rsidRPr="004A242F" w:rsidRDefault="00727CE9" w:rsidP="005A0F5F">
            <w:pPr>
              <w:spacing w:before="0" w:after="0"/>
            </w:pPr>
            <w:r w:rsidRPr="004A242F">
              <w:t>Tổng tiền đơn hàng</w:t>
            </w:r>
          </w:p>
        </w:tc>
        <w:tc>
          <w:tcPr>
            <w:tcW w:w="2926" w:type="dxa"/>
          </w:tcPr>
          <w:p w:rsidR="00727CE9" w:rsidRPr="004A242F" w:rsidRDefault="00727CE9" w:rsidP="005A0F5F">
            <w:pPr>
              <w:spacing w:before="0" w:after="0"/>
            </w:pPr>
            <w:r w:rsidRPr="004A242F">
              <w:t>int</w:t>
            </w:r>
          </w:p>
        </w:tc>
      </w:tr>
      <w:tr w:rsidR="00727CE9" w:rsidRPr="004A242F" w:rsidTr="00727CE9">
        <w:tc>
          <w:tcPr>
            <w:tcW w:w="2977" w:type="dxa"/>
          </w:tcPr>
          <w:p w:rsidR="00727CE9" w:rsidRPr="004A242F" w:rsidRDefault="00727CE9" w:rsidP="005A0F5F">
            <w:pPr>
              <w:spacing w:before="0" w:after="0"/>
            </w:pPr>
            <w:r w:rsidRPr="004A242F">
              <w:t>trangthai</w:t>
            </w:r>
          </w:p>
        </w:tc>
        <w:tc>
          <w:tcPr>
            <w:tcW w:w="3164" w:type="dxa"/>
          </w:tcPr>
          <w:p w:rsidR="00727CE9" w:rsidRPr="004A242F" w:rsidRDefault="00727CE9" w:rsidP="005A0F5F">
            <w:pPr>
              <w:spacing w:before="0" w:after="0"/>
            </w:pPr>
            <w:r w:rsidRPr="004A242F">
              <w:t>Trạng thái đơn hàng</w:t>
            </w:r>
          </w:p>
        </w:tc>
        <w:tc>
          <w:tcPr>
            <w:tcW w:w="2926" w:type="dxa"/>
          </w:tcPr>
          <w:p w:rsidR="00727CE9" w:rsidRPr="004A242F" w:rsidRDefault="00727CE9" w:rsidP="005A0F5F">
            <w:pPr>
              <w:spacing w:before="0" w:after="0"/>
            </w:pPr>
            <w:r w:rsidRPr="004A242F">
              <w:t>varchar</w:t>
            </w:r>
          </w:p>
        </w:tc>
      </w:tr>
      <w:tr w:rsidR="00727CE9" w:rsidRPr="004A242F" w:rsidTr="00727CE9">
        <w:tc>
          <w:tcPr>
            <w:tcW w:w="2977" w:type="dxa"/>
          </w:tcPr>
          <w:p w:rsidR="00727CE9" w:rsidRPr="004A242F" w:rsidRDefault="00727CE9" w:rsidP="005A0F5F">
            <w:pPr>
              <w:spacing w:before="0" w:after="0"/>
            </w:pPr>
            <w:r w:rsidRPr="004A242F">
              <w:t>ngaymua</w:t>
            </w:r>
          </w:p>
        </w:tc>
        <w:tc>
          <w:tcPr>
            <w:tcW w:w="3164" w:type="dxa"/>
          </w:tcPr>
          <w:p w:rsidR="00727CE9" w:rsidRPr="004A242F" w:rsidRDefault="00727CE9" w:rsidP="005A0F5F">
            <w:pPr>
              <w:spacing w:before="0" w:after="0"/>
            </w:pPr>
            <w:r w:rsidRPr="004A242F">
              <w:t>Ngày mua đặt hàng</w:t>
            </w:r>
          </w:p>
        </w:tc>
        <w:tc>
          <w:tcPr>
            <w:tcW w:w="2926" w:type="dxa"/>
          </w:tcPr>
          <w:p w:rsidR="00727CE9" w:rsidRPr="004A242F" w:rsidRDefault="00727CE9" w:rsidP="005A0F5F">
            <w:pPr>
              <w:spacing w:before="0" w:after="0"/>
            </w:pPr>
            <w:r w:rsidRPr="004A242F">
              <w:t>datetime</w:t>
            </w:r>
          </w:p>
        </w:tc>
      </w:tr>
      <w:tr w:rsidR="00727CE9" w:rsidRPr="004A242F" w:rsidTr="00727CE9">
        <w:tc>
          <w:tcPr>
            <w:tcW w:w="2977" w:type="dxa"/>
          </w:tcPr>
          <w:p w:rsidR="00727CE9" w:rsidRPr="004A242F" w:rsidRDefault="00727CE9" w:rsidP="005A0F5F">
            <w:pPr>
              <w:spacing w:before="0" w:after="0"/>
            </w:pPr>
            <w:r w:rsidRPr="004A242F">
              <w:t>diachi</w:t>
            </w:r>
          </w:p>
        </w:tc>
        <w:tc>
          <w:tcPr>
            <w:tcW w:w="3164" w:type="dxa"/>
          </w:tcPr>
          <w:p w:rsidR="00727CE9" w:rsidRPr="004A242F" w:rsidRDefault="00727CE9" w:rsidP="005A0F5F">
            <w:pPr>
              <w:spacing w:before="0" w:after="0"/>
            </w:pPr>
            <w:r w:rsidRPr="004A242F">
              <w:t>Địa chỉ giao hàng</w:t>
            </w:r>
          </w:p>
        </w:tc>
        <w:tc>
          <w:tcPr>
            <w:tcW w:w="2926" w:type="dxa"/>
          </w:tcPr>
          <w:p w:rsidR="00727CE9" w:rsidRPr="004A242F" w:rsidRDefault="00727CE9" w:rsidP="005A0F5F">
            <w:pPr>
              <w:spacing w:before="0" w:after="0"/>
            </w:pPr>
            <w:r w:rsidRPr="004A242F">
              <w:t>varchar</w:t>
            </w:r>
          </w:p>
        </w:tc>
      </w:tr>
    </w:tbl>
    <w:p w:rsidR="00727CE9" w:rsidRPr="004A242F" w:rsidRDefault="00727CE9" w:rsidP="005A0F5F">
      <w:pPr>
        <w:spacing w:before="0" w:after="0"/>
        <w:ind w:left="284"/>
        <w:rPr>
          <w:b/>
        </w:rPr>
      </w:pPr>
    </w:p>
    <w:p w:rsidR="003522FF" w:rsidRPr="004A242F" w:rsidRDefault="003522FF" w:rsidP="005A0F5F">
      <w:pPr>
        <w:spacing w:before="0" w:after="0"/>
        <w:ind w:left="284"/>
        <w:rPr>
          <w:b/>
        </w:rPr>
      </w:pPr>
      <w:r w:rsidRPr="004A242F">
        <w:rPr>
          <w:b/>
        </w:rPr>
        <w:t>Bảng sản phẩm</w:t>
      </w:r>
    </w:p>
    <w:p w:rsidR="003522FF" w:rsidRPr="004A242F" w:rsidRDefault="003522FF" w:rsidP="005A0F5F">
      <w:pPr>
        <w:pStyle w:val="Caption"/>
        <w:keepNext/>
        <w:spacing w:before="0" w:after="0"/>
        <w:jc w:val="center"/>
        <w:rPr>
          <w:color w:val="auto"/>
        </w:rPr>
      </w:pPr>
      <w:bookmarkStart w:id="29" w:name="_Toc187425230"/>
      <w:r w:rsidRPr="004A242F">
        <w:rPr>
          <w:color w:val="auto"/>
        </w:rPr>
        <w:t xml:space="preserve">Bảng </w:t>
      </w:r>
      <w:r w:rsidR="0053541D" w:rsidRPr="004A242F">
        <w:rPr>
          <w:color w:val="auto"/>
        </w:rPr>
        <w:fldChar w:fldCharType="begin"/>
      </w:r>
      <w:r w:rsidR="0053541D" w:rsidRPr="004A242F">
        <w:rPr>
          <w:color w:val="auto"/>
        </w:rPr>
        <w:instrText xml:space="preserve"> SEQ Bảng \* ARABIC </w:instrText>
      </w:r>
      <w:r w:rsidR="0053541D" w:rsidRPr="004A242F">
        <w:rPr>
          <w:color w:val="auto"/>
        </w:rPr>
        <w:fldChar w:fldCharType="separate"/>
      </w:r>
      <w:r w:rsidR="00162B26" w:rsidRPr="004A242F">
        <w:rPr>
          <w:noProof/>
          <w:color w:val="auto"/>
        </w:rPr>
        <w:t>6</w:t>
      </w:r>
      <w:r w:rsidR="0053541D" w:rsidRPr="004A242F">
        <w:rPr>
          <w:noProof/>
          <w:color w:val="auto"/>
        </w:rPr>
        <w:fldChar w:fldCharType="end"/>
      </w:r>
      <w:r w:rsidRPr="004A242F">
        <w:rPr>
          <w:color w:val="auto"/>
        </w:rPr>
        <w:t>: Bảng sản phẩm</w:t>
      </w:r>
      <w:bookmarkEnd w:id="29"/>
    </w:p>
    <w:tbl>
      <w:tblPr>
        <w:tblStyle w:val="TableGrid"/>
        <w:tblW w:w="0" w:type="auto"/>
        <w:tblInd w:w="-5" w:type="dxa"/>
        <w:tblLook w:val="04A0" w:firstRow="1" w:lastRow="0" w:firstColumn="1" w:lastColumn="0" w:noHBand="0" w:noVBand="1"/>
      </w:tblPr>
      <w:tblGrid>
        <w:gridCol w:w="2977"/>
        <w:gridCol w:w="3164"/>
        <w:gridCol w:w="2926"/>
      </w:tblGrid>
      <w:tr w:rsidR="003522FF" w:rsidRPr="004A242F" w:rsidTr="003522FF">
        <w:trPr>
          <w:tblHeader/>
        </w:trPr>
        <w:tc>
          <w:tcPr>
            <w:tcW w:w="2977" w:type="dxa"/>
          </w:tcPr>
          <w:p w:rsidR="003522FF" w:rsidRPr="004A242F" w:rsidRDefault="003522FF" w:rsidP="005A0F5F">
            <w:pPr>
              <w:spacing w:before="0" w:after="0"/>
              <w:jc w:val="center"/>
              <w:rPr>
                <w:b/>
              </w:rPr>
            </w:pPr>
            <w:r w:rsidRPr="004A242F">
              <w:rPr>
                <w:b/>
              </w:rPr>
              <w:t>Thuộc tính</w:t>
            </w:r>
          </w:p>
        </w:tc>
        <w:tc>
          <w:tcPr>
            <w:tcW w:w="3164" w:type="dxa"/>
          </w:tcPr>
          <w:p w:rsidR="003522FF" w:rsidRPr="004A242F" w:rsidRDefault="003522FF" w:rsidP="005A0F5F">
            <w:pPr>
              <w:spacing w:before="0" w:after="0"/>
              <w:jc w:val="center"/>
              <w:rPr>
                <w:b/>
              </w:rPr>
            </w:pPr>
            <w:r w:rsidRPr="004A242F">
              <w:rPr>
                <w:b/>
              </w:rPr>
              <w:t>Mô tả</w:t>
            </w:r>
          </w:p>
        </w:tc>
        <w:tc>
          <w:tcPr>
            <w:tcW w:w="2926" w:type="dxa"/>
          </w:tcPr>
          <w:p w:rsidR="003522FF" w:rsidRPr="004A242F" w:rsidRDefault="003522FF" w:rsidP="005A0F5F">
            <w:pPr>
              <w:spacing w:before="0" w:after="0"/>
              <w:jc w:val="center"/>
              <w:rPr>
                <w:b/>
              </w:rPr>
            </w:pPr>
            <w:r w:rsidRPr="004A242F">
              <w:rPr>
                <w:b/>
              </w:rPr>
              <w:t>Kiểu dữ liệu</w:t>
            </w:r>
          </w:p>
        </w:tc>
      </w:tr>
      <w:tr w:rsidR="003522FF" w:rsidRPr="004A242F" w:rsidTr="003522FF">
        <w:tc>
          <w:tcPr>
            <w:tcW w:w="2977" w:type="dxa"/>
          </w:tcPr>
          <w:p w:rsidR="003522FF" w:rsidRPr="004A242F" w:rsidRDefault="003522FF" w:rsidP="005A0F5F">
            <w:pPr>
              <w:spacing w:before="0" w:after="0"/>
            </w:pPr>
            <w:r w:rsidRPr="004A242F">
              <w:t>id</w:t>
            </w:r>
          </w:p>
        </w:tc>
        <w:tc>
          <w:tcPr>
            <w:tcW w:w="3164" w:type="dxa"/>
          </w:tcPr>
          <w:p w:rsidR="003522FF" w:rsidRPr="004A242F" w:rsidRDefault="003522FF" w:rsidP="005A0F5F">
            <w:pPr>
              <w:spacing w:before="0" w:after="0"/>
            </w:pPr>
            <w:r w:rsidRPr="004A242F">
              <w:t xml:space="preserve">Số thứ tự </w:t>
            </w:r>
          </w:p>
        </w:tc>
        <w:tc>
          <w:tcPr>
            <w:tcW w:w="2926" w:type="dxa"/>
          </w:tcPr>
          <w:p w:rsidR="003522FF" w:rsidRPr="004A242F" w:rsidRDefault="003522FF" w:rsidP="005A0F5F">
            <w:pPr>
              <w:spacing w:before="0" w:after="0"/>
            </w:pPr>
            <w:r w:rsidRPr="004A242F">
              <w:t>int</w:t>
            </w:r>
          </w:p>
        </w:tc>
      </w:tr>
      <w:tr w:rsidR="003522FF" w:rsidRPr="004A242F" w:rsidTr="003522FF">
        <w:tc>
          <w:tcPr>
            <w:tcW w:w="2977" w:type="dxa"/>
          </w:tcPr>
          <w:p w:rsidR="003522FF" w:rsidRPr="004A242F" w:rsidRDefault="003522FF" w:rsidP="005A0F5F">
            <w:pPr>
              <w:spacing w:before="0" w:after="0"/>
            </w:pPr>
            <w:r w:rsidRPr="004A242F">
              <w:t>tensp</w:t>
            </w:r>
          </w:p>
        </w:tc>
        <w:tc>
          <w:tcPr>
            <w:tcW w:w="3164" w:type="dxa"/>
          </w:tcPr>
          <w:p w:rsidR="003522FF" w:rsidRPr="004A242F" w:rsidRDefault="003522FF" w:rsidP="005A0F5F">
            <w:pPr>
              <w:spacing w:before="0" w:after="0"/>
            </w:pPr>
            <w:r w:rsidRPr="004A242F">
              <w:t>Tên sản phẩm</w:t>
            </w:r>
          </w:p>
        </w:tc>
        <w:tc>
          <w:tcPr>
            <w:tcW w:w="2926" w:type="dxa"/>
          </w:tcPr>
          <w:p w:rsidR="003522FF" w:rsidRPr="004A242F" w:rsidRDefault="003522FF" w:rsidP="005A0F5F">
            <w:pPr>
              <w:spacing w:before="0" w:after="0"/>
            </w:pPr>
            <w:r w:rsidRPr="004A242F">
              <w:t>varchar</w:t>
            </w:r>
          </w:p>
        </w:tc>
      </w:tr>
      <w:tr w:rsidR="003522FF" w:rsidRPr="004A242F" w:rsidTr="003522FF">
        <w:tc>
          <w:tcPr>
            <w:tcW w:w="2977" w:type="dxa"/>
          </w:tcPr>
          <w:p w:rsidR="003522FF" w:rsidRPr="004A242F" w:rsidRDefault="003522FF" w:rsidP="005A0F5F">
            <w:pPr>
              <w:spacing w:before="0" w:after="0"/>
            </w:pPr>
            <w:r w:rsidRPr="004A242F">
              <w:t>giasp</w:t>
            </w:r>
          </w:p>
        </w:tc>
        <w:tc>
          <w:tcPr>
            <w:tcW w:w="3164" w:type="dxa"/>
          </w:tcPr>
          <w:p w:rsidR="003522FF" w:rsidRPr="004A242F" w:rsidRDefault="003522FF" w:rsidP="005A0F5F">
            <w:pPr>
              <w:spacing w:before="0" w:after="0"/>
            </w:pPr>
            <w:r w:rsidRPr="004A242F">
              <w:t>Giá sản phẩm</w:t>
            </w:r>
          </w:p>
        </w:tc>
        <w:tc>
          <w:tcPr>
            <w:tcW w:w="2926" w:type="dxa"/>
          </w:tcPr>
          <w:p w:rsidR="003522FF" w:rsidRPr="004A242F" w:rsidRDefault="003522FF" w:rsidP="005A0F5F">
            <w:pPr>
              <w:spacing w:before="0" w:after="0"/>
            </w:pPr>
            <w:r w:rsidRPr="004A242F">
              <w:t>int</w:t>
            </w:r>
          </w:p>
        </w:tc>
      </w:tr>
      <w:tr w:rsidR="003522FF" w:rsidRPr="004A242F" w:rsidTr="003522FF">
        <w:tc>
          <w:tcPr>
            <w:tcW w:w="2977" w:type="dxa"/>
          </w:tcPr>
          <w:p w:rsidR="003522FF" w:rsidRPr="004A242F" w:rsidRDefault="003522FF" w:rsidP="005A0F5F">
            <w:pPr>
              <w:spacing w:before="0" w:after="0"/>
            </w:pPr>
            <w:r w:rsidRPr="004A242F">
              <w:t>mota</w:t>
            </w:r>
          </w:p>
        </w:tc>
        <w:tc>
          <w:tcPr>
            <w:tcW w:w="3164" w:type="dxa"/>
          </w:tcPr>
          <w:p w:rsidR="003522FF" w:rsidRPr="004A242F" w:rsidRDefault="003522FF" w:rsidP="005A0F5F">
            <w:pPr>
              <w:spacing w:before="0" w:after="0"/>
            </w:pPr>
            <w:r w:rsidRPr="004A242F">
              <w:t xml:space="preserve">Mô tả sản phẩm </w:t>
            </w:r>
          </w:p>
        </w:tc>
        <w:tc>
          <w:tcPr>
            <w:tcW w:w="2926" w:type="dxa"/>
          </w:tcPr>
          <w:p w:rsidR="003522FF" w:rsidRPr="004A242F" w:rsidRDefault="003522FF" w:rsidP="005A0F5F">
            <w:pPr>
              <w:spacing w:before="0" w:after="0"/>
            </w:pPr>
            <w:r w:rsidRPr="004A242F">
              <w:t>text</w:t>
            </w:r>
          </w:p>
        </w:tc>
      </w:tr>
      <w:tr w:rsidR="003522FF" w:rsidRPr="004A242F" w:rsidTr="003522FF">
        <w:tc>
          <w:tcPr>
            <w:tcW w:w="2977" w:type="dxa"/>
          </w:tcPr>
          <w:p w:rsidR="003522FF" w:rsidRPr="004A242F" w:rsidRDefault="003522FF" w:rsidP="005A0F5F">
            <w:pPr>
              <w:spacing w:before="0" w:after="0"/>
            </w:pPr>
            <w:r w:rsidRPr="004A242F">
              <w:t>hinhanh</w:t>
            </w:r>
          </w:p>
        </w:tc>
        <w:tc>
          <w:tcPr>
            <w:tcW w:w="3164" w:type="dxa"/>
          </w:tcPr>
          <w:p w:rsidR="003522FF" w:rsidRPr="004A242F" w:rsidRDefault="003522FF" w:rsidP="005A0F5F">
            <w:pPr>
              <w:spacing w:before="0" w:after="0"/>
            </w:pPr>
            <w:r w:rsidRPr="004A242F">
              <w:t>Đường dẫn hình ảnh</w:t>
            </w:r>
          </w:p>
        </w:tc>
        <w:tc>
          <w:tcPr>
            <w:tcW w:w="2926" w:type="dxa"/>
          </w:tcPr>
          <w:p w:rsidR="003522FF" w:rsidRPr="004A242F" w:rsidRDefault="003522FF" w:rsidP="005A0F5F">
            <w:pPr>
              <w:spacing w:before="0" w:after="0"/>
            </w:pPr>
            <w:r w:rsidRPr="004A242F">
              <w:t>varchar</w:t>
            </w:r>
          </w:p>
        </w:tc>
      </w:tr>
      <w:tr w:rsidR="003522FF" w:rsidRPr="004A242F" w:rsidTr="003522FF">
        <w:tc>
          <w:tcPr>
            <w:tcW w:w="2977" w:type="dxa"/>
          </w:tcPr>
          <w:p w:rsidR="003522FF" w:rsidRPr="004A242F" w:rsidRDefault="003522FF" w:rsidP="005A0F5F">
            <w:pPr>
              <w:spacing w:before="0" w:after="0"/>
            </w:pPr>
            <w:r w:rsidRPr="004A242F">
              <w:t>soluong</w:t>
            </w:r>
          </w:p>
        </w:tc>
        <w:tc>
          <w:tcPr>
            <w:tcW w:w="3164" w:type="dxa"/>
          </w:tcPr>
          <w:p w:rsidR="003522FF" w:rsidRPr="004A242F" w:rsidRDefault="003522FF" w:rsidP="005A0F5F">
            <w:pPr>
              <w:spacing w:before="0" w:after="0"/>
            </w:pPr>
            <w:r w:rsidRPr="004A242F">
              <w:t>Số lượng trong kho</w:t>
            </w:r>
          </w:p>
        </w:tc>
        <w:tc>
          <w:tcPr>
            <w:tcW w:w="2926" w:type="dxa"/>
          </w:tcPr>
          <w:p w:rsidR="003522FF" w:rsidRPr="004A242F" w:rsidRDefault="003522FF" w:rsidP="005A0F5F">
            <w:pPr>
              <w:spacing w:before="0" w:after="0"/>
            </w:pPr>
            <w:r w:rsidRPr="004A242F">
              <w:t>int</w:t>
            </w:r>
          </w:p>
        </w:tc>
      </w:tr>
      <w:tr w:rsidR="003522FF" w:rsidRPr="004A242F" w:rsidTr="003522FF">
        <w:tc>
          <w:tcPr>
            <w:tcW w:w="2977" w:type="dxa"/>
          </w:tcPr>
          <w:p w:rsidR="003522FF" w:rsidRPr="004A242F" w:rsidRDefault="003522FF" w:rsidP="005A0F5F">
            <w:pPr>
              <w:spacing w:before="0" w:after="0"/>
            </w:pPr>
            <w:r w:rsidRPr="004A242F">
              <w:t>trongluong</w:t>
            </w:r>
          </w:p>
        </w:tc>
        <w:tc>
          <w:tcPr>
            <w:tcW w:w="3164" w:type="dxa"/>
          </w:tcPr>
          <w:p w:rsidR="003522FF" w:rsidRPr="004A242F" w:rsidRDefault="003522FF" w:rsidP="005A0F5F">
            <w:pPr>
              <w:spacing w:before="0" w:after="0"/>
            </w:pPr>
            <w:r w:rsidRPr="004A242F">
              <w:t>Trọng lượng sản phẩm</w:t>
            </w:r>
          </w:p>
        </w:tc>
        <w:tc>
          <w:tcPr>
            <w:tcW w:w="2926" w:type="dxa"/>
          </w:tcPr>
          <w:p w:rsidR="003522FF" w:rsidRPr="004A242F" w:rsidRDefault="003522FF" w:rsidP="005A0F5F">
            <w:pPr>
              <w:spacing w:before="0" w:after="0"/>
            </w:pPr>
            <w:r w:rsidRPr="004A242F">
              <w:t>float</w:t>
            </w:r>
          </w:p>
        </w:tc>
      </w:tr>
      <w:tr w:rsidR="003522FF" w:rsidRPr="004A242F" w:rsidTr="003522FF">
        <w:tc>
          <w:tcPr>
            <w:tcW w:w="2977" w:type="dxa"/>
          </w:tcPr>
          <w:p w:rsidR="003522FF" w:rsidRPr="004A242F" w:rsidRDefault="003522FF" w:rsidP="005A0F5F">
            <w:pPr>
              <w:spacing w:before="0" w:after="0"/>
            </w:pPr>
            <w:r w:rsidRPr="004A242F">
              <w:t>dophaxay</w:t>
            </w:r>
          </w:p>
        </w:tc>
        <w:tc>
          <w:tcPr>
            <w:tcW w:w="3164" w:type="dxa"/>
          </w:tcPr>
          <w:p w:rsidR="003522FF" w:rsidRPr="004A242F" w:rsidRDefault="003522FF" w:rsidP="005A0F5F">
            <w:pPr>
              <w:spacing w:before="0" w:after="0"/>
            </w:pPr>
            <w:r w:rsidRPr="004A242F">
              <w:t>Độ pha xay</w:t>
            </w:r>
          </w:p>
        </w:tc>
        <w:tc>
          <w:tcPr>
            <w:tcW w:w="2926" w:type="dxa"/>
          </w:tcPr>
          <w:p w:rsidR="003522FF" w:rsidRPr="004A242F" w:rsidRDefault="003522FF" w:rsidP="005A0F5F">
            <w:pPr>
              <w:spacing w:before="0" w:after="0"/>
            </w:pPr>
            <w:r w:rsidRPr="004A242F">
              <w:t>varchar</w:t>
            </w:r>
          </w:p>
        </w:tc>
      </w:tr>
      <w:tr w:rsidR="003522FF" w:rsidRPr="004A242F" w:rsidTr="003522FF">
        <w:tc>
          <w:tcPr>
            <w:tcW w:w="2977" w:type="dxa"/>
          </w:tcPr>
          <w:p w:rsidR="003522FF" w:rsidRPr="004A242F" w:rsidRDefault="003522FF" w:rsidP="005A0F5F">
            <w:pPr>
              <w:spacing w:before="0" w:after="0"/>
            </w:pPr>
            <w:r w:rsidRPr="004A242F">
              <w:t>huongvi</w:t>
            </w:r>
          </w:p>
        </w:tc>
        <w:tc>
          <w:tcPr>
            <w:tcW w:w="3164" w:type="dxa"/>
          </w:tcPr>
          <w:p w:rsidR="003522FF" w:rsidRPr="004A242F" w:rsidRDefault="003522FF" w:rsidP="005A0F5F">
            <w:pPr>
              <w:spacing w:before="0" w:after="0"/>
            </w:pPr>
            <w:r w:rsidRPr="004A242F">
              <w:t>Hương vị</w:t>
            </w:r>
          </w:p>
        </w:tc>
        <w:tc>
          <w:tcPr>
            <w:tcW w:w="2926" w:type="dxa"/>
          </w:tcPr>
          <w:p w:rsidR="003522FF" w:rsidRPr="004A242F" w:rsidRDefault="003522FF" w:rsidP="005A0F5F">
            <w:pPr>
              <w:spacing w:before="0" w:after="0"/>
            </w:pPr>
            <w:r w:rsidRPr="004A242F">
              <w:t>varchar</w:t>
            </w:r>
          </w:p>
        </w:tc>
      </w:tr>
      <w:tr w:rsidR="003522FF" w:rsidRPr="004A242F" w:rsidTr="003522FF">
        <w:tc>
          <w:tcPr>
            <w:tcW w:w="2977" w:type="dxa"/>
          </w:tcPr>
          <w:p w:rsidR="003522FF" w:rsidRPr="004A242F" w:rsidRDefault="003522FF" w:rsidP="005A0F5F">
            <w:pPr>
              <w:spacing w:before="0" w:after="0"/>
            </w:pPr>
            <w:r w:rsidRPr="004A242F">
              <w:t>iddanhmuc</w:t>
            </w:r>
          </w:p>
        </w:tc>
        <w:tc>
          <w:tcPr>
            <w:tcW w:w="3164" w:type="dxa"/>
          </w:tcPr>
          <w:p w:rsidR="003522FF" w:rsidRPr="004A242F" w:rsidRDefault="003522FF" w:rsidP="005A0F5F">
            <w:pPr>
              <w:spacing w:before="0" w:after="0"/>
            </w:pPr>
            <w:r w:rsidRPr="004A242F">
              <w:t>Id của danh mục</w:t>
            </w:r>
          </w:p>
        </w:tc>
        <w:tc>
          <w:tcPr>
            <w:tcW w:w="2926" w:type="dxa"/>
          </w:tcPr>
          <w:p w:rsidR="003522FF" w:rsidRPr="004A242F" w:rsidRDefault="003522FF" w:rsidP="005A0F5F">
            <w:pPr>
              <w:spacing w:before="0" w:after="0"/>
            </w:pPr>
            <w:r w:rsidRPr="004A242F">
              <w:t>int</w:t>
            </w:r>
          </w:p>
        </w:tc>
      </w:tr>
    </w:tbl>
    <w:p w:rsidR="003522FF" w:rsidRPr="004A242F" w:rsidRDefault="003522FF" w:rsidP="005A0F5F">
      <w:pPr>
        <w:spacing w:before="0" w:after="0"/>
        <w:ind w:left="284"/>
        <w:rPr>
          <w:b/>
        </w:rPr>
      </w:pPr>
    </w:p>
    <w:p w:rsidR="0053541D" w:rsidRPr="004A242F" w:rsidRDefault="0053541D" w:rsidP="005A0F5F">
      <w:pPr>
        <w:spacing w:before="0" w:after="0"/>
        <w:ind w:left="284"/>
        <w:rPr>
          <w:b/>
        </w:rPr>
      </w:pPr>
    </w:p>
    <w:p w:rsidR="0053541D" w:rsidRPr="004A242F" w:rsidRDefault="0053541D" w:rsidP="005A0F5F">
      <w:pPr>
        <w:spacing w:before="0" w:after="0"/>
        <w:ind w:left="284"/>
        <w:rPr>
          <w:b/>
        </w:rPr>
      </w:pPr>
    </w:p>
    <w:p w:rsidR="003522FF" w:rsidRPr="004A242F" w:rsidRDefault="003522FF" w:rsidP="005A0F5F">
      <w:pPr>
        <w:spacing w:before="0" w:after="0"/>
        <w:ind w:left="284"/>
        <w:rPr>
          <w:b/>
        </w:rPr>
      </w:pPr>
      <w:r w:rsidRPr="004A242F">
        <w:rPr>
          <w:b/>
        </w:rPr>
        <w:t>Bảng tài khoản</w:t>
      </w:r>
    </w:p>
    <w:p w:rsidR="003522FF" w:rsidRPr="004A242F" w:rsidRDefault="003522FF" w:rsidP="005A0F5F">
      <w:pPr>
        <w:pStyle w:val="Caption"/>
        <w:keepNext/>
        <w:spacing w:before="0" w:after="0"/>
        <w:jc w:val="center"/>
        <w:rPr>
          <w:color w:val="auto"/>
        </w:rPr>
      </w:pPr>
      <w:bookmarkStart w:id="30" w:name="_Toc187425231"/>
      <w:r w:rsidRPr="004A242F">
        <w:rPr>
          <w:color w:val="auto"/>
        </w:rPr>
        <w:t xml:space="preserve">Bảng </w:t>
      </w:r>
      <w:r w:rsidR="0053541D" w:rsidRPr="004A242F">
        <w:rPr>
          <w:color w:val="auto"/>
        </w:rPr>
        <w:fldChar w:fldCharType="begin"/>
      </w:r>
      <w:r w:rsidR="0053541D" w:rsidRPr="004A242F">
        <w:rPr>
          <w:color w:val="auto"/>
        </w:rPr>
        <w:instrText xml:space="preserve"> SEQ Bảng \* ARABIC </w:instrText>
      </w:r>
      <w:r w:rsidR="0053541D" w:rsidRPr="004A242F">
        <w:rPr>
          <w:color w:val="auto"/>
        </w:rPr>
        <w:fldChar w:fldCharType="separate"/>
      </w:r>
      <w:r w:rsidR="00162B26" w:rsidRPr="004A242F">
        <w:rPr>
          <w:noProof/>
          <w:color w:val="auto"/>
        </w:rPr>
        <w:t>7</w:t>
      </w:r>
      <w:r w:rsidR="0053541D" w:rsidRPr="004A242F">
        <w:rPr>
          <w:noProof/>
          <w:color w:val="auto"/>
        </w:rPr>
        <w:fldChar w:fldCharType="end"/>
      </w:r>
      <w:r w:rsidRPr="004A242F">
        <w:rPr>
          <w:color w:val="auto"/>
        </w:rPr>
        <w:t>: Bảng tài khoản</w:t>
      </w:r>
      <w:bookmarkEnd w:id="30"/>
    </w:p>
    <w:tbl>
      <w:tblPr>
        <w:tblStyle w:val="TableGrid"/>
        <w:tblW w:w="0" w:type="auto"/>
        <w:tblInd w:w="-5" w:type="dxa"/>
        <w:tblLook w:val="04A0" w:firstRow="1" w:lastRow="0" w:firstColumn="1" w:lastColumn="0" w:noHBand="0" w:noVBand="1"/>
      </w:tblPr>
      <w:tblGrid>
        <w:gridCol w:w="2977"/>
        <w:gridCol w:w="3164"/>
        <w:gridCol w:w="2926"/>
      </w:tblGrid>
      <w:tr w:rsidR="003522FF" w:rsidRPr="004A242F" w:rsidTr="00595260">
        <w:trPr>
          <w:tblHeader/>
        </w:trPr>
        <w:tc>
          <w:tcPr>
            <w:tcW w:w="2977" w:type="dxa"/>
          </w:tcPr>
          <w:p w:rsidR="003522FF" w:rsidRPr="004A242F" w:rsidRDefault="003522FF" w:rsidP="005A0F5F">
            <w:pPr>
              <w:spacing w:before="0" w:after="0"/>
              <w:jc w:val="center"/>
              <w:rPr>
                <w:b/>
              </w:rPr>
            </w:pPr>
            <w:r w:rsidRPr="004A242F">
              <w:rPr>
                <w:b/>
              </w:rPr>
              <w:t>Thuộc tính</w:t>
            </w:r>
          </w:p>
        </w:tc>
        <w:tc>
          <w:tcPr>
            <w:tcW w:w="3164" w:type="dxa"/>
          </w:tcPr>
          <w:p w:rsidR="003522FF" w:rsidRPr="004A242F" w:rsidRDefault="003522FF" w:rsidP="005A0F5F">
            <w:pPr>
              <w:spacing w:before="0" w:after="0"/>
              <w:jc w:val="center"/>
              <w:rPr>
                <w:b/>
              </w:rPr>
            </w:pPr>
            <w:r w:rsidRPr="004A242F">
              <w:rPr>
                <w:b/>
              </w:rPr>
              <w:t>Mô tả</w:t>
            </w:r>
          </w:p>
        </w:tc>
        <w:tc>
          <w:tcPr>
            <w:tcW w:w="2926" w:type="dxa"/>
          </w:tcPr>
          <w:p w:rsidR="003522FF" w:rsidRPr="004A242F" w:rsidRDefault="003522FF" w:rsidP="005A0F5F">
            <w:pPr>
              <w:spacing w:before="0" w:after="0"/>
              <w:jc w:val="center"/>
              <w:rPr>
                <w:b/>
              </w:rPr>
            </w:pPr>
            <w:r w:rsidRPr="004A242F">
              <w:rPr>
                <w:b/>
              </w:rPr>
              <w:t>Kiểu dữ liệu</w:t>
            </w:r>
          </w:p>
        </w:tc>
      </w:tr>
      <w:tr w:rsidR="003522FF" w:rsidRPr="004A242F" w:rsidTr="00595260">
        <w:tc>
          <w:tcPr>
            <w:tcW w:w="2977" w:type="dxa"/>
          </w:tcPr>
          <w:p w:rsidR="003522FF" w:rsidRPr="004A242F" w:rsidRDefault="003522FF" w:rsidP="005A0F5F">
            <w:pPr>
              <w:spacing w:before="0" w:after="0"/>
            </w:pPr>
            <w:r w:rsidRPr="004A242F">
              <w:t>id</w:t>
            </w:r>
          </w:p>
        </w:tc>
        <w:tc>
          <w:tcPr>
            <w:tcW w:w="3164" w:type="dxa"/>
          </w:tcPr>
          <w:p w:rsidR="003522FF" w:rsidRPr="004A242F" w:rsidRDefault="003522FF" w:rsidP="005A0F5F">
            <w:pPr>
              <w:spacing w:before="0" w:after="0"/>
            </w:pPr>
            <w:r w:rsidRPr="004A242F">
              <w:t xml:space="preserve">Số thứ tự </w:t>
            </w:r>
          </w:p>
        </w:tc>
        <w:tc>
          <w:tcPr>
            <w:tcW w:w="2926" w:type="dxa"/>
          </w:tcPr>
          <w:p w:rsidR="003522FF" w:rsidRPr="004A242F" w:rsidRDefault="003522FF" w:rsidP="005A0F5F">
            <w:pPr>
              <w:spacing w:before="0" w:after="0"/>
            </w:pPr>
            <w:r w:rsidRPr="004A242F">
              <w:t>int</w:t>
            </w:r>
          </w:p>
        </w:tc>
      </w:tr>
      <w:tr w:rsidR="003522FF" w:rsidRPr="004A242F" w:rsidTr="00595260">
        <w:tc>
          <w:tcPr>
            <w:tcW w:w="2977" w:type="dxa"/>
          </w:tcPr>
          <w:p w:rsidR="003522FF" w:rsidRPr="004A242F" w:rsidRDefault="003522FF" w:rsidP="005A0F5F">
            <w:pPr>
              <w:spacing w:before="0" w:after="0"/>
            </w:pPr>
            <w:r w:rsidRPr="004A242F">
              <w:t>hoten</w:t>
            </w:r>
          </w:p>
        </w:tc>
        <w:tc>
          <w:tcPr>
            <w:tcW w:w="3164" w:type="dxa"/>
          </w:tcPr>
          <w:p w:rsidR="003522FF" w:rsidRPr="004A242F" w:rsidRDefault="003522FF" w:rsidP="005A0F5F">
            <w:pPr>
              <w:spacing w:before="0" w:after="0"/>
            </w:pPr>
            <w:r w:rsidRPr="004A242F">
              <w:t>Họ tên khách hàng</w:t>
            </w:r>
          </w:p>
        </w:tc>
        <w:tc>
          <w:tcPr>
            <w:tcW w:w="2926" w:type="dxa"/>
          </w:tcPr>
          <w:p w:rsidR="003522FF" w:rsidRPr="004A242F" w:rsidRDefault="003522FF" w:rsidP="005A0F5F">
            <w:pPr>
              <w:spacing w:before="0" w:after="0"/>
            </w:pPr>
            <w:r w:rsidRPr="004A242F">
              <w:t>varchar</w:t>
            </w:r>
          </w:p>
        </w:tc>
      </w:tr>
      <w:tr w:rsidR="003522FF" w:rsidRPr="004A242F" w:rsidTr="00595260">
        <w:tc>
          <w:tcPr>
            <w:tcW w:w="2977" w:type="dxa"/>
          </w:tcPr>
          <w:p w:rsidR="003522FF" w:rsidRPr="004A242F" w:rsidRDefault="003522FF" w:rsidP="005A0F5F">
            <w:pPr>
              <w:spacing w:before="0" w:after="0"/>
            </w:pPr>
            <w:r w:rsidRPr="004A242F">
              <w:t>usernam</w:t>
            </w:r>
          </w:p>
        </w:tc>
        <w:tc>
          <w:tcPr>
            <w:tcW w:w="3164" w:type="dxa"/>
          </w:tcPr>
          <w:p w:rsidR="003522FF" w:rsidRPr="004A242F" w:rsidRDefault="003522FF" w:rsidP="005A0F5F">
            <w:pPr>
              <w:spacing w:before="0" w:after="0"/>
            </w:pPr>
            <w:r w:rsidRPr="004A242F">
              <w:t>Tên đăng nhập</w:t>
            </w:r>
          </w:p>
        </w:tc>
        <w:tc>
          <w:tcPr>
            <w:tcW w:w="2926" w:type="dxa"/>
          </w:tcPr>
          <w:p w:rsidR="003522FF" w:rsidRPr="004A242F" w:rsidRDefault="003522FF" w:rsidP="005A0F5F">
            <w:pPr>
              <w:spacing w:before="0" w:after="0"/>
            </w:pPr>
            <w:r w:rsidRPr="004A242F">
              <w:t>varchar</w:t>
            </w:r>
          </w:p>
        </w:tc>
      </w:tr>
      <w:tr w:rsidR="003522FF" w:rsidRPr="004A242F" w:rsidTr="00595260">
        <w:tc>
          <w:tcPr>
            <w:tcW w:w="2977" w:type="dxa"/>
          </w:tcPr>
          <w:p w:rsidR="003522FF" w:rsidRPr="004A242F" w:rsidRDefault="003522FF" w:rsidP="005A0F5F">
            <w:pPr>
              <w:spacing w:before="0" w:after="0"/>
            </w:pPr>
            <w:r w:rsidRPr="004A242F">
              <w:t>password</w:t>
            </w:r>
          </w:p>
        </w:tc>
        <w:tc>
          <w:tcPr>
            <w:tcW w:w="3164" w:type="dxa"/>
          </w:tcPr>
          <w:p w:rsidR="003522FF" w:rsidRPr="004A242F" w:rsidRDefault="003522FF" w:rsidP="005A0F5F">
            <w:pPr>
              <w:spacing w:before="0" w:after="0"/>
            </w:pPr>
            <w:r w:rsidRPr="004A242F">
              <w:t>Mật khẩu</w:t>
            </w:r>
          </w:p>
        </w:tc>
        <w:tc>
          <w:tcPr>
            <w:tcW w:w="2926" w:type="dxa"/>
          </w:tcPr>
          <w:p w:rsidR="003522FF" w:rsidRPr="004A242F" w:rsidRDefault="003522FF" w:rsidP="005A0F5F">
            <w:pPr>
              <w:spacing w:before="0" w:after="0"/>
            </w:pPr>
            <w:r w:rsidRPr="004A242F">
              <w:t>varchar</w:t>
            </w:r>
          </w:p>
        </w:tc>
      </w:tr>
      <w:tr w:rsidR="003522FF" w:rsidRPr="004A242F" w:rsidTr="00595260">
        <w:tc>
          <w:tcPr>
            <w:tcW w:w="2977" w:type="dxa"/>
          </w:tcPr>
          <w:p w:rsidR="003522FF" w:rsidRPr="004A242F" w:rsidRDefault="003522FF" w:rsidP="005A0F5F">
            <w:pPr>
              <w:spacing w:before="0" w:after="0"/>
            </w:pPr>
            <w:r w:rsidRPr="004A242F">
              <w:t>diachi</w:t>
            </w:r>
          </w:p>
        </w:tc>
        <w:tc>
          <w:tcPr>
            <w:tcW w:w="3164" w:type="dxa"/>
          </w:tcPr>
          <w:p w:rsidR="003522FF" w:rsidRPr="004A242F" w:rsidRDefault="003522FF" w:rsidP="005A0F5F">
            <w:pPr>
              <w:spacing w:before="0" w:after="0"/>
            </w:pPr>
            <w:r w:rsidRPr="004A242F">
              <w:t>Địa chỉ khách hàng</w:t>
            </w:r>
          </w:p>
        </w:tc>
        <w:tc>
          <w:tcPr>
            <w:tcW w:w="2926" w:type="dxa"/>
          </w:tcPr>
          <w:p w:rsidR="003522FF" w:rsidRPr="004A242F" w:rsidRDefault="003522FF" w:rsidP="005A0F5F">
            <w:pPr>
              <w:spacing w:before="0" w:after="0"/>
            </w:pPr>
            <w:r w:rsidRPr="004A242F">
              <w:t>varchar</w:t>
            </w:r>
          </w:p>
        </w:tc>
      </w:tr>
      <w:tr w:rsidR="003522FF" w:rsidRPr="004A242F" w:rsidTr="00595260">
        <w:tc>
          <w:tcPr>
            <w:tcW w:w="2977" w:type="dxa"/>
          </w:tcPr>
          <w:p w:rsidR="003522FF" w:rsidRPr="004A242F" w:rsidRDefault="003522FF" w:rsidP="005A0F5F">
            <w:pPr>
              <w:spacing w:before="0" w:after="0"/>
            </w:pPr>
            <w:r w:rsidRPr="004A242F">
              <w:t>sdt</w:t>
            </w:r>
          </w:p>
        </w:tc>
        <w:tc>
          <w:tcPr>
            <w:tcW w:w="3164" w:type="dxa"/>
          </w:tcPr>
          <w:p w:rsidR="003522FF" w:rsidRPr="004A242F" w:rsidRDefault="003522FF" w:rsidP="005A0F5F">
            <w:pPr>
              <w:spacing w:before="0" w:after="0"/>
            </w:pPr>
            <w:r w:rsidRPr="004A242F">
              <w:t>Số điện thoại khách hàng</w:t>
            </w:r>
          </w:p>
        </w:tc>
        <w:tc>
          <w:tcPr>
            <w:tcW w:w="2926" w:type="dxa"/>
          </w:tcPr>
          <w:p w:rsidR="003522FF" w:rsidRPr="004A242F" w:rsidRDefault="003522FF" w:rsidP="005A0F5F">
            <w:pPr>
              <w:spacing w:before="0" w:after="0"/>
            </w:pPr>
            <w:r w:rsidRPr="004A242F">
              <w:t>varchar</w:t>
            </w:r>
          </w:p>
        </w:tc>
      </w:tr>
      <w:tr w:rsidR="003522FF" w:rsidRPr="004A242F" w:rsidTr="00595260">
        <w:tc>
          <w:tcPr>
            <w:tcW w:w="2977" w:type="dxa"/>
          </w:tcPr>
          <w:p w:rsidR="003522FF" w:rsidRPr="004A242F" w:rsidRDefault="003522FF" w:rsidP="005A0F5F">
            <w:pPr>
              <w:spacing w:before="0" w:after="0"/>
            </w:pPr>
            <w:r w:rsidRPr="004A242F">
              <w:t>role</w:t>
            </w:r>
          </w:p>
        </w:tc>
        <w:tc>
          <w:tcPr>
            <w:tcW w:w="3164" w:type="dxa"/>
          </w:tcPr>
          <w:p w:rsidR="003522FF" w:rsidRPr="004A242F" w:rsidRDefault="003522FF" w:rsidP="005A0F5F">
            <w:pPr>
              <w:spacing w:before="0" w:after="0"/>
            </w:pPr>
            <w:r w:rsidRPr="004A242F">
              <w:t>Vai trò</w:t>
            </w:r>
          </w:p>
        </w:tc>
        <w:tc>
          <w:tcPr>
            <w:tcW w:w="2926" w:type="dxa"/>
          </w:tcPr>
          <w:p w:rsidR="003522FF" w:rsidRPr="004A242F" w:rsidRDefault="003522FF" w:rsidP="005A0F5F">
            <w:pPr>
              <w:spacing w:before="0" w:after="0"/>
            </w:pPr>
            <w:r w:rsidRPr="004A242F">
              <w:t>enum</w:t>
            </w:r>
          </w:p>
        </w:tc>
      </w:tr>
      <w:tr w:rsidR="003522FF" w:rsidRPr="004A242F" w:rsidTr="00595260">
        <w:tc>
          <w:tcPr>
            <w:tcW w:w="2977" w:type="dxa"/>
          </w:tcPr>
          <w:p w:rsidR="003522FF" w:rsidRPr="004A242F" w:rsidRDefault="003522FF" w:rsidP="005A0F5F">
            <w:pPr>
              <w:spacing w:before="0" w:after="0"/>
            </w:pPr>
            <w:r w:rsidRPr="004A242F">
              <w:t>avatar</w:t>
            </w:r>
          </w:p>
        </w:tc>
        <w:tc>
          <w:tcPr>
            <w:tcW w:w="3164" w:type="dxa"/>
          </w:tcPr>
          <w:p w:rsidR="003522FF" w:rsidRPr="004A242F" w:rsidRDefault="003522FF" w:rsidP="005A0F5F">
            <w:pPr>
              <w:spacing w:before="0" w:after="0"/>
            </w:pPr>
            <w:r w:rsidRPr="004A242F">
              <w:t>Hình đại diện</w:t>
            </w:r>
          </w:p>
        </w:tc>
        <w:tc>
          <w:tcPr>
            <w:tcW w:w="2926" w:type="dxa"/>
          </w:tcPr>
          <w:p w:rsidR="003522FF" w:rsidRPr="004A242F" w:rsidRDefault="003522FF" w:rsidP="005A0F5F">
            <w:pPr>
              <w:spacing w:before="0" w:after="0"/>
            </w:pPr>
            <w:r w:rsidRPr="004A242F">
              <w:t>varchar</w:t>
            </w:r>
          </w:p>
        </w:tc>
      </w:tr>
    </w:tbl>
    <w:p w:rsidR="006230EB" w:rsidRPr="004A242F" w:rsidRDefault="006230EB" w:rsidP="005A0F5F">
      <w:pPr>
        <w:spacing w:before="0" w:after="0"/>
        <w:ind w:left="284"/>
        <w:rPr>
          <w:b/>
        </w:rPr>
      </w:pPr>
    </w:p>
    <w:p w:rsidR="003522FF" w:rsidRPr="004A242F" w:rsidRDefault="003522FF" w:rsidP="005A0F5F">
      <w:pPr>
        <w:spacing w:before="0" w:after="0"/>
        <w:ind w:left="284"/>
        <w:rPr>
          <w:b/>
        </w:rPr>
      </w:pPr>
      <w:r w:rsidRPr="004A242F">
        <w:rPr>
          <w:b/>
        </w:rPr>
        <w:t>Bảng thống kê</w:t>
      </w:r>
    </w:p>
    <w:p w:rsidR="003522FF" w:rsidRPr="004A242F" w:rsidRDefault="003522FF" w:rsidP="005A0F5F">
      <w:pPr>
        <w:pStyle w:val="Caption"/>
        <w:keepNext/>
        <w:spacing w:before="0" w:after="0"/>
        <w:jc w:val="center"/>
        <w:rPr>
          <w:color w:val="auto"/>
        </w:rPr>
      </w:pPr>
      <w:bookmarkStart w:id="31" w:name="_Toc187425232"/>
      <w:r w:rsidRPr="004A242F">
        <w:rPr>
          <w:color w:val="auto"/>
        </w:rPr>
        <w:t xml:space="preserve">Bảng </w:t>
      </w:r>
      <w:r w:rsidR="0053541D" w:rsidRPr="004A242F">
        <w:rPr>
          <w:color w:val="auto"/>
        </w:rPr>
        <w:fldChar w:fldCharType="begin"/>
      </w:r>
      <w:r w:rsidR="0053541D" w:rsidRPr="004A242F">
        <w:rPr>
          <w:color w:val="auto"/>
        </w:rPr>
        <w:instrText xml:space="preserve"> SEQ Bảng \* ARABIC </w:instrText>
      </w:r>
      <w:r w:rsidR="0053541D" w:rsidRPr="004A242F">
        <w:rPr>
          <w:color w:val="auto"/>
        </w:rPr>
        <w:fldChar w:fldCharType="separate"/>
      </w:r>
      <w:r w:rsidR="00162B26" w:rsidRPr="004A242F">
        <w:rPr>
          <w:noProof/>
          <w:color w:val="auto"/>
        </w:rPr>
        <w:t>8</w:t>
      </w:r>
      <w:r w:rsidR="0053541D" w:rsidRPr="004A242F">
        <w:rPr>
          <w:noProof/>
          <w:color w:val="auto"/>
        </w:rPr>
        <w:fldChar w:fldCharType="end"/>
      </w:r>
      <w:r w:rsidRPr="004A242F">
        <w:rPr>
          <w:color w:val="auto"/>
        </w:rPr>
        <w:t>: Bảng thống kê</w:t>
      </w:r>
      <w:bookmarkEnd w:id="31"/>
    </w:p>
    <w:tbl>
      <w:tblPr>
        <w:tblStyle w:val="TableGrid"/>
        <w:tblW w:w="0" w:type="auto"/>
        <w:tblInd w:w="-5" w:type="dxa"/>
        <w:tblLook w:val="04A0" w:firstRow="1" w:lastRow="0" w:firstColumn="1" w:lastColumn="0" w:noHBand="0" w:noVBand="1"/>
      </w:tblPr>
      <w:tblGrid>
        <w:gridCol w:w="2977"/>
        <w:gridCol w:w="3164"/>
        <w:gridCol w:w="2926"/>
      </w:tblGrid>
      <w:tr w:rsidR="003522FF" w:rsidRPr="004A242F" w:rsidTr="00595260">
        <w:trPr>
          <w:tblHeader/>
        </w:trPr>
        <w:tc>
          <w:tcPr>
            <w:tcW w:w="2977" w:type="dxa"/>
          </w:tcPr>
          <w:p w:rsidR="003522FF" w:rsidRPr="004A242F" w:rsidRDefault="003522FF" w:rsidP="005A0F5F">
            <w:pPr>
              <w:spacing w:before="0" w:after="0"/>
              <w:jc w:val="center"/>
              <w:rPr>
                <w:b/>
              </w:rPr>
            </w:pPr>
            <w:r w:rsidRPr="004A242F">
              <w:rPr>
                <w:b/>
              </w:rPr>
              <w:t>Thuộc tính</w:t>
            </w:r>
          </w:p>
        </w:tc>
        <w:tc>
          <w:tcPr>
            <w:tcW w:w="3164" w:type="dxa"/>
          </w:tcPr>
          <w:p w:rsidR="003522FF" w:rsidRPr="004A242F" w:rsidRDefault="003522FF" w:rsidP="005A0F5F">
            <w:pPr>
              <w:spacing w:before="0" w:after="0"/>
              <w:jc w:val="center"/>
              <w:rPr>
                <w:b/>
              </w:rPr>
            </w:pPr>
            <w:r w:rsidRPr="004A242F">
              <w:rPr>
                <w:b/>
              </w:rPr>
              <w:t>Mô tả</w:t>
            </w:r>
          </w:p>
        </w:tc>
        <w:tc>
          <w:tcPr>
            <w:tcW w:w="2926" w:type="dxa"/>
          </w:tcPr>
          <w:p w:rsidR="003522FF" w:rsidRPr="004A242F" w:rsidRDefault="003522FF" w:rsidP="005A0F5F">
            <w:pPr>
              <w:spacing w:before="0" w:after="0"/>
              <w:jc w:val="center"/>
              <w:rPr>
                <w:b/>
              </w:rPr>
            </w:pPr>
            <w:r w:rsidRPr="004A242F">
              <w:rPr>
                <w:b/>
              </w:rPr>
              <w:t>Kiểu dữ liệu</w:t>
            </w:r>
          </w:p>
        </w:tc>
      </w:tr>
      <w:tr w:rsidR="003522FF" w:rsidRPr="004A242F" w:rsidTr="00595260">
        <w:tc>
          <w:tcPr>
            <w:tcW w:w="2977" w:type="dxa"/>
          </w:tcPr>
          <w:p w:rsidR="003522FF" w:rsidRPr="004A242F" w:rsidRDefault="003522FF" w:rsidP="005A0F5F">
            <w:pPr>
              <w:spacing w:before="0" w:after="0"/>
            </w:pPr>
            <w:r w:rsidRPr="004A242F">
              <w:t>id</w:t>
            </w:r>
          </w:p>
        </w:tc>
        <w:tc>
          <w:tcPr>
            <w:tcW w:w="3164" w:type="dxa"/>
          </w:tcPr>
          <w:p w:rsidR="003522FF" w:rsidRPr="004A242F" w:rsidRDefault="003522FF" w:rsidP="005A0F5F">
            <w:pPr>
              <w:spacing w:before="0" w:after="0"/>
            </w:pPr>
            <w:r w:rsidRPr="004A242F">
              <w:t xml:space="preserve">Số thứ tự </w:t>
            </w:r>
          </w:p>
        </w:tc>
        <w:tc>
          <w:tcPr>
            <w:tcW w:w="2926" w:type="dxa"/>
          </w:tcPr>
          <w:p w:rsidR="003522FF" w:rsidRPr="004A242F" w:rsidRDefault="003522FF" w:rsidP="005A0F5F">
            <w:pPr>
              <w:spacing w:before="0" w:after="0"/>
            </w:pPr>
            <w:r w:rsidRPr="004A242F">
              <w:t>int</w:t>
            </w:r>
          </w:p>
        </w:tc>
      </w:tr>
      <w:tr w:rsidR="003522FF" w:rsidRPr="004A242F" w:rsidTr="00595260">
        <w:tc>
          <w:tcPr>
            <w:tcW w:w="2977" w:type="dxa"/>
          </w:tcPr>
          <w:p w:rsidR="003522FF" w:rsidRPr="004A242F" w:rsidRDefault="003522FF" w:rsidP="005A0F5F">
            <w:pPr>
              <w:spacing w:before="0" w:after="0"/>
            </w:pPr>
            <w:r w:rsidRPr="004A242F">
              <w:t>thang</w:t>
            </w:r>
          </w:p>
        </w:tc>
        <w:tc>
          <w:tcPr>
            <w:tcW w:w="3164" w:type="dxa"/>
          </w:tcPr>
          <w:p w:rsidR="003522FF" w:rsidRPr="004A242F" w:rsidRDefault="003522FF" w:rsidP="005A0F5F">
            <w:pPr>
              <w:spacing w:before="0" w:after="0"/>
            </w:pPr>
            <w:r w:rsidRPr="004A242F">
              <w:t>Tháng thống kê</w:t>
            </w:r>
          </w:p>
        </w:tc>
        <w:tc>
          <w:tcPr>
            <w:tcW w:w="2926" w:type="dxa"/>
          </w:tcPr>
          <w:p w:rsidR="003522FF" w:rsidRPr="004A242F" w:rsidRDefault="003522FF" w:rsidP="005A0F5F">
            <w:pPr>
              <w:spacing w:before="0" w:after="0"/>
            </w:pPr>
            <w:r w:rsidRPr="004A242F">
              <w:t>int</w:t>
            </w:r>
          </w:p>
        </w:tc>
      </w:tr>
      <w:tr w:rsidR="003522FF" w:rsidRPr="004A242F" w:rsidTr="00595260">
        <w:tc>
          <w:tcPr>
            <w:tcW w:w="2977" w:type="dxa"/>
          </w:tcPr>
          <w:p w:rsidR="003522FF" w:rsidRPr="004A242F" w:rsidRDefault="003522FF" w:rsidP="005A0F5F">
            <w:pPr>
              <w:spacing w:before="0" w:after="0"/>
            </w:pPr>
            <w:r w:rsidRPr="004A242F">
              <w:t>tongtien</w:t>
            </w:r>
          </w:p>
        </w:tc>
        <w:tc>
          <w:tcPr>
            <w:tcW w:w="3164" w:type="dxa"/>
          </w:tcPr>
          <w:p w:rsidR="003522FF" w:rsidRPr="004A242F" w:rsidRDefault="003522FF" w:rsidP="005A0F5F">
            <w:pPr>
              <w:spacing w:before="0" w:after="0"/>
            </w:pPr>
            <w:r w:rsidRPr="004A242F">
              <w:t>Tổng doanh thu</w:t>
            </w:r>
          </w:p>
        </w:tc>
        <w:tc>
          <w:tcPr>
            <w:tcW w:w="2926" w:type="dxa"/>
          </w:tcPr>
          <w:p w:rsidR="003522FF" w:rsidRPr="004A242F" w:rsidRDefault="003522FF" w:rsidP="005A0F5F">
            <w:pPr>
              <w:spacing w:before="0" w:after="0"/>
            </w:pPr>
            <w:r w:rsidRPr="004A242F">
              <w:t>int</w:t>
            </w:r>
          </w:p>
        </w:tc>
      </w:tr>
      <w:tr w:rsidR="003522FF" w:rsidRPr="004A242F" w:rsidTr="00595260">
        <w:tc>
          <w:tcPr>
            <w:tcW w:w="2977" w:type="dxa"/>
          </w:tcPr>
          <w:p w:rsidR="003522FF" w:rsidRPr="004A242F" w:rsidRDefault="003522FF" w:rsidP="005A0F5F">
            <w:pPr>
              <w:spacing w:before="0" w:after="0"/>
            </w:pPr>
            <w:r w:rsidRPr="004A242F">
              <w:t>soluongsp</w:t>
            </w:r>
          </w:p>
        </w:tc>
        <w:tc>
          <w:tcPr>
            <w:tcW w:w="3164" w:type="dxa"/>
          </w:tcPr>
          <w:p w:rsidR="003522FF" w:rsidRPr="004A242F" w:rsidRDefault="003522FF" w:rsidP="005A0F5F">
            <w:pPr>
              <w:spacing w:before="0" w:after="0"/>
            </w:pPr>
            <w:r w:rsidRPr="004A242F">
              <w:t>Số lượng sản phẩm đã bán</w:t>
            </w:r>
          </w:p>
        </w:tc>
        <w:tc>
          <w:tcPr>
            <w:tcW w:w="2926" w:type="dxa"/>
          </w:tcPr>
          <w:p w:rsidR="003522FF" w:rsidRPr="004A242F" w:rsidRDefault="003522FF" w:rsidP="005A0F5F">
            <w:pPr>
              <w:spacing w:before="0" w:after="0"/>
            </w:pPr>
            <w:r w:rsidRPr="004A242F">
              <w:t>int</w:t>
            </w:r>
          </w:p>
        </w:tc>
      </w:tr>
    </w:tbl>
    <w:p w:rsidR="00727CE9" w:rsidRPr="004A242F" w:rsidRDefault="00727CE9" w:rsidP="005A0F5F">
      <w:pPr>
        <w:spacing w:before="0" w:after="0"/>
        <w:ind w:left="284"/>
        <w:rPr>
          <w:b/>
        </w:rPr>
      </w:pPr>
    </w:p>
    <w:p w:rsidR="00DB16D8" w:rsidRPr="004A242F" w:rsidRDefault="00DB16D8" w:rsidP="00132245">
      <w:pPr>
        <w:pStyle w:val="Heading2"/>
        <w:numPr>
          <w:ilvl w:val="1"/>
          <w:numId w:val="39"/>
        </w:numPr>
        <w:spacing w:before="0" w:after="0"/>
      </w:pPr>
      <w:bookmarkStart w:id="32" w:name="_Toc187425119"/>
      <w:r w:rsidRPr="004A242F">
        <w:lastRenderedPageBreak/>
        <w:t>Mô hình ERD</w:t>
      </w:r>
      <w:bookmarkEnd w:id="32"/>
    </w:p>
    <w:p w:rsidR="001A080A" w:rsidRPr="004A242F" w:rsidRDefault="004042D7" w:rsidP="005A0F5F">
      <w:pPr>
        <w:keepNext/>
        <w:spacing w:before="0" w:after="0"/>
      </w:pPr>
      <w:r w:rsidRPr="004A242F">
        <w:rPr>
          <w:noProof/>
        </w:rPr>
        <w:drawing>
          <wp:inline distT="0" distB="0" distL="0" distR="0" wp14:anchorId="7173893F" wp14:editId="7865260D">
            <wp:extent cx="5760720" cy="2582545"/>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RD1.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60720" cy="2582545"/>
                    </a:xfrm>
                    <a:prstGeom prst="rect">
                      <a:avLst/>
                    </a:prstGeom>
                  </pic:spPr>
                </pic:pic>
              </a:graphicData>
            </a:graphic>
          </wp:inline>
        </w:drawing>
      </w:r>
    </w:p>
    <w:p w:rsidR="00DB16D8" w:rsidRPr="004A242F" w:rsidRDefault="001A080A" w:rsidP="005A0F5F">
      <w:pPr>
        <w:pStyle w:val="Caption"/>
        <w:spacing w:before="0" w:after="0"/>
        <w:jc w:val="center"/>
        <w:rPr>
          <w:color w:val="auto"/>
        </w:rPr>
      </w:pPr>
      <w:bookmarkStart w:id="33" w:name="_Toc187425198"/>
      <w:r w:rsidRPr="004A242F">
        <w:rPr>
          <w:color w:val="auto"/>
        </w:rPr>
        <w:t xml:space="preserve">Hình </w:t>
      </w:r>
      <w:r w:rsidR="0053541D" w:rsidRPr="004A242F">
        <w:rPr>
          <w:color w:val="auto"/>
        </w:rPr>
        <w:fldChar w:fldCharType="begin"/>
      </w:r>
      <w:r w:rsidR="0053541D" w:rsidRPr="004A242F">
        <w:rPr>
          <w:color w:val="auto"/>
        </w:rPr>
        <w:instrText xml:space="preserve"> SEQ Hình \* ARABIC </w:instrText>
      </w:r>
      <w:r w:rsidR="0053541D" w:rsidRPr="004A242F">
        <w:rPr>
          <w:color w:val="auto"/>
        </w:rPr>
        <w:fldChar w:fldCharType="separate"/>
      </w:r>
      <w:r w:rsidR="00162B26" w:rsidRPr="004A242F">
        <w:rPr>
          <w:noProof/>
          <w:color w:val="auto"/>
        </w:rPr>
        <w:t>1</w:t>
      </w:r>
      <w:r w:rsidR="0053541D" w:rsidRPr="004A242F">
        <w:rPr>
          <w:noProof/>
          <w:color w:val="auto"/>
        </w:rPr>
        <w:fldChar w:fldCharType="end"/>
      </w:r>
      <w:r w:rsidRPr="004A242F">
        <w:rPr>
          <w:color w:val="auto"/>
        </w:rPr>
        <w:t>: Mô hình ERD</w:t>
      </w:r>
      <w:bookmarkEnd w:id="33"/>
    </w:p>
    <w:p w:rsidR="004042D7" w:rsidRPr="004A242F" w:rsidRDefault="004042D7" w:rsidP="005A0F5F">
      <w:pPr>
        <w:spacing w:before="0" w:after="0"/>
        <w:ind w:left="284"/>
      </w:pPr>
      <w:r w:rsidRPr="004A242F">
        <w:t>Các thực thể:</w:t>
      </w:r>
    </w:p>
    <w:p w:rsidR="001A080A" w:rsidRPr="004A242F" w:rsidRDefault="004042D7" w:rsidP="00132245">
      <w:pPr>
        <w:pStyle w:val="ListParagraph"/>
        <w:numPr>
          <w:ilvl w:val="0"/>
          <w:numId w:val="29"/>
        </w:numPr>
        <w:spacing w:before="0" w:after="0"/>
        <w:ind w:left="993"/>
      </w:pPr>
      <w:r w:rsidRPr="004A242F">
        <w:t>danhmuc(</w:t>
      </w:r>
      <w:r w:rsidRPr="004A242F">
        <w:rPr>
          <w:b/>
          <w:u w:val="single"/>
        </w:rPr>
        <w:t>stt_danhmuc</w:t>
      </w:r>
      <w:r w:rsidR="001A080A" w:rsidRPr="004A242F">
        <w:rPr>
          <w:b/>
          <w:u w:val="single"/>
        </w:rPr>
        <w:t>,</w:t>
      </w:r>
      <w:r w:rsidR="001A080A" w:rsidRPr="004A242F">
        <w:t xml:space="preserve"> ten_danh_muc)</w:t>
      </w:r>
    </w:p>
    <w:p w:rsidR="001A080A" w:rsidRPr="004A242F" w:rsidRDefault="001A080A" w:rsidP="00132245">
      <w:pPr>
        <w:pStyle w:val="ListParagraph"/>
        <w:numPr>
          <w:ilvl w:val="0"/>
          <w:numId w:val="29"/>
        </w:numPr>
        <w:spacing w:before="0" w:after="0"/>
      </w:pPr>
      <w:r w:rsidRPr="004A242F">
        <w:t>chitietdonhang (</w:t>
      </w:r>
      <w:r w:rsidRPr="004A242F">
        <w:rPr>
          <w:b/>
          <w:u w:val="single"/>
        </w:rPr>
        <w:t>stt_ctdh</w:t>
      </w:r>
      <w:r w:rsidRPr="004A242F">
        <w:t>, id_donhang, id_sanpham, so_luong_san_pham)</w:t>
      </w:r>
    </w:p>
    <w:p w:rsidR="001A080A" w:rsidRPr="004A242F" w:rsidRDefault="001A080A" w:rsidP="00132245">
      <w:pPr>
        <w:pStyle w:val="ListParagraph"/>
        <w:numPr>
          <w:ilvl w:val="0"/>
          <w:numId w:val="29"/>
        </w:numPr>
        <w:spacing w:before="0" w:after="0"/>
      </w:pPr>
      <w:r w:rsidRPr="004A242F">
        <w:t xml:space="preserve">donhang </w:t>
      </w:r>
      <w:r w:rsidRPr="004A242F">
        <w:rPr>
          <w:b/>
          <w:u w:val="single"/>
        </w:rPr>
        <w:t>(stt_donhang</w:t>
      </w:r>
      <w:r w:rsidRPr="004A242F">
        <w:t>, id_user, tong_tien, trang_thai, ngay_mua, dia_chi)</w:t>
      </w:r>
    </w:p>
    <w:p w:rsidR="001A080A" w:rsidRPr="004A242F" w:rsidRDefault="001A080A" w:rsidP="00132245">
      <w:pPr>
        <w:pStyle w:val="ListParagraph"/>
        <w:numPr>
          <w:ilvl w:val="0"/>
          <w:numId w:val="29"/>
        </w:numPr>
        <w:spacing w:before="0" w:after="0"/>
      </w:pPr>
      <w:r w:rsidRPr="004A242F">
        <w:t>sanpham (</w:t>
      </w:r>
      <w:r w:rsidRPr="004A242F">
        <w:rPr>
          <w:b/>
          <w:u w:val="single"/>
        </w:rPr>
        <w:t>stt_sanpham</w:t>
      </w:r>
      <w:r w:rsidRPr="004A242F">
        <w:t>, ten_sp, gia_sp, mo_ta, hinh_anh, so_luong_trong_kho, trong_luong, do_pha_xay, huong_vi, id_danhmuc)</w:t>
      </w:r>
    </w:p>
    <w:p w:rsidR="001A080A" w:rsidRPr="004A242F" w:rsidRDefault="001A080A" w:rsidP="00132245">
      <w:pPr>
        <w:pStyle w:val="ListParagraph"/>
        <w:numPr>
          <w:ilvl w:val="0"/>
          <w:numId w:val="29"/>
        </w:numPr>
        <w:spacing w:before="0" w:after="0"/>
      </w:pPr>
      <w:r w:rsidRPr="004A242F">
        <w:t>taikhoan (</w:t>
      </w:r>
      <w:r w:rsidRPr="004A242F">
        <w:rPr>
          <w:b/>
          <w:u w:val="single"/>
        </w:rPr>
        <w:t>stt_tk</w:t>
      </w:r>
      <w:r w:rsidRPr="004A242F">
        <w:t>, ho_ten, usernam, password, dia_chi, sdt, role, avatar)</w:t>
      </w:r>
    </w:p>
    <w:p w:rsidR="002B4741" w:rsidRPr="004A242F" w:rsidRDefault="001A080A" w:rsidP="00132245">
      <w:pPr>
        <w:pStyle w:val="ListParagraph"/>
        <w:numPr>
          <w:ilvl w:val="0"/>
          <w:numId w:val="29"/>
        </w:numPr>
        <w:spacing w:before="0" w:after="0"/>
      </w:pPr>
      <w:r w:rsidRPr="004A242F">
        <w:t>thongke (</w:t>
      </w:r>
      <w:r w:rsidRPr="004A242F">
        <w:rPr>
          <w:b/>
          <w:u w:val="single"/>
        </w:rPr>
        <w:t>stt_thongke</w:t>
      </w:r>
      <w:r w:rsidRPr="004A242F">
        <w:t>, thang_thong_ke, tong_doanh_thu, so_luong_san_pham_ban)</w:t>
      </w:r>
    </w:p>
    <w:p w:rsidR="002B4741" w:rsidRPr="004A242F" w:rsidRDefault="00475B08" w:rsidP="00132245">
      <w:pPr>
        <w:pStyle w:val="Heading2"/>
        <w:numPr>
          <w:ilvl w:val="1"/>
          <w:numId w:val="39"/>
        </w:numPr>
        <w:spacing w:before="0" w:after="0"/>
      </w:pPr>
      <w:bookmarkStart w:id="34" w:name="_Toc187425120"/>
      <w:r w:rsidRPr="004A242F">
        <w:lastRenderedPageBreak/>
        <w:t xml:space="preserve">Mô hình </w:t>
      </w:r>
      <w:r w:rsidR="0053618F" w:rsidRPr="004A242F">
        <w:t>Use C</w:t>
      </w:r>
      <w:r w:rsidR="003D64BB" w:rsidRPr="004A242F">
        <w:t>ase</w:t>
      </w:r>
      <w:bookmarkEnd w:id="34"/>
    </w:p>
    <w:p w:rsidR="0053618F" w:rsidRPr="004A242F" w:rsidRDefault="00BF59B7" w:rsidP="005A0F5F">
      <w:pPr>
        <w:keepNext/>
        <w:spacing w:before="0" w:after="0"/>
      </w:pPr>
      <w:r w:rsidRPr="004A242F">
        <w:rPr>
          <w:noProof/>
        </w:rPr>
        <w:drawing>
          <wp:inline distT="0" distB="0" distL="0" distR="0" wp14:anchorId="5B71BDC7" wp14:editId="358A5B47">
            <wp:extent cx="5760720" cy="4639310"/>
            <wp:effectExtent l="0" t="0" r="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serCase_WebCaPheVaTra.drawio.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60720" cy="4639310"/>
                    </a:xfrm>
                    <a:prstGeom prst="rect">
                      <a:avLst/>
                    </a:prstGeom>
                  </pic:spPr>
                </pic:pic>
              </a:graphicData>
            </a:graphic>
          </wp:inline>
        </w:drawing>
      </w:r>
    </w:p>
    <w:p w:rsidR="003D64BB" w:rsidRPr="004A242F" w:rsidRDefault="0053618F" w:rsidP="005A0F5F">
      <w:pPr>
        <w:pStyle w:val="Caption"/>
        <w:spacing w:before="0" w:after="0"/>
        <w:jc w:val="center"/>
        <w:rPr>
          <w:color w:val="auto"/>
        </w:rPr>
      </w:pPr>
      <w:bookmarkStart w:id="35" w:name="_Toc187425199"/>
      <w:r w:rsidRPr="004A242F">
        <w:rPr>
          <w:color w:val="auto"/>
        </w:rPr>
        <w:t xml:space="preserve">Hình </w:t>
      </w:r>
      <w:r w:rsidR="0053541D" w:rsidRPr="004A242F">
        <w:rPr>
          <w:color w:val="auto"/>
        </w:rPr>
        <w:fldChar w:fldCharType="begin"/>
      </w:r>
      <w:r w:rsidR="0053541D" w:rsidRPr="004A242F">
        <w:rPr>
          <w:color w:val="auto"/>
        </w:rPr>
        <w:instrText xml:space="preserve"> SEQ Hình \* ARABIC </w:instrText>
      </w:r>
      <w:r w:rsidR="0053541D" w:rsidRPr="004A242F">
        <w:rPr>
          <w:color w:val="auto"/>
        </w:rPr>
        <w:fldChar w:fldCharType="separate"/>
      </w:r>
      <w:r w:rsidR="00162B26" w:rsidRPr="004A242F">
        <w:rPr>
          <w:noProof/>
          <w:color w:val="auto"/>
        </w:rPr>
        <w:t>2</w:t>
      </w:r>
      <w:r w:rsidR="0053541D" w:rsidRPr="004A242F">
        <w:rPr>
          <w:noProof/>
          <w:color w:val="auto"/>
        </w:rPr>
        <w:fldChar w:fldCharType="end"/>
      </w:r>
      <w:r w:rsidRPr="004A242F">
        <w:rPr>
          <w:color w:val="auto"/>
        </w:rPr>
        <w:t>: Sơ đồ Use Case</w:t>
      </w:r>
      <w:bookmarkEnd w:id="35"/>
    </w:p>
    <w:p w:rsidR="0053618F" w:rsidRPr="004A242F" w:rsidRDefault="0053618F" w:rsidP="005A0F5F">
      <w:pPr>
        <w:spacing w:before="0" w:after="0"/>
        <w:ind w:left="284"/>
        <w:jc w:val="both"/>
        <w:rPr>
          <w:b/>
        </w:rPr>
      </w:pPr>
      <w:r w:rsidRPr="004A242F">
        <w:rPr>
          <w:b/>
        </w:rPr>
        <w:t xml:space="preserve">Admin có các quyền như: </w:t>
      </w:r>
    </w:p>
    <w:p w:rsidR="0053618F" w:rsidRPr="004A242F" w:rsidRDefault="0053618F" w:rsidP="00132245">
      <w:pPr>
        <w:pStyle w:val="ListParagraph"/>
        <w:numPr>
          <w:ilvl w:val="0"/>
          <w:numId w:val="30"/>
        </w:numPr>
        <w:spacing w:before="0" w:after="0"/>
        <w:ind w:left="851"/>
        <w:jc w:val="both"/>
      </w:pPr>
      <w:r w:rsidRPr="004A242F">
        <w:t>Đăng nhập.</w:t>
      </w:r>
    </w:p>
    <w:p w:rsidR="0053618F" w:rsidRPr="004A242F" w:rsidRDefault="0053618F" w:rsidP="00132245">
      <w:pPr>
        <w:pStyle w:val="ListParagraph"/>
        <w:numPr>
          <w:ilvl w:val="0"/>
          <w:numId w:val="30"/>
        </w:numPr>
        <w:spacing w:before="0" w:after="0"/>
        <w:ind w:left="851"/>
        <w:jc w:val="both"/>
      </w:pPr>
      <w:r w:rsidRPr="004A242F">
        <w:t>Quản lý sản phẩm.</w:t>
      </w:r>
    </w:p>
    <w:p w:rsidR="0053618F" w:rsidRPr="004A242F" w:rsidRDefault="0053618F" w:rsidP="00132245">
      <w:pPr>
        <w:pStyle w:val="ListParagraph"/>
        <w:numPr>
          <w:ilvl w:val="0"/>
          <w:numId w:val="30"/>
        </w:numPr>
        <w:spacing w:before="0" w:after="0"/>
        <w:ind w:left="851"/>
        <w:jc w:val="both"/>
      </w:pPr>
      <w:r w:rsidRPr="004A242F">
        <w:t>Quản lý người dùng.</w:t>
      </w:r>
    </w:p>
    <w:p w:rsidR="0053618F" w:rsidRPr="004A242F" w:rsidRDefault="0053618F" w:rsidP="00132245">
      <w:pPr>
        <w:pStyle w:val="ListParagraph"/>
        <w:numPr>
          <w:ilvl w:val="0"/>
          <w:numId w:val="30"/>
        </w:numPr>
        <w:spacing w:before="0" w:after="0"/>
        <w:ind w:left="851"/>
        <w:jc w:val="both"/>
      </w:pPr>
      <w:r w:rsidRPr="004A242F">
        <w:t>Quản lý danh mục.</w:t>
      </w:r>
    </w:p>
    <w:p w:rsidR="0053618F" w:rsidRPr="004A242F" w:rsidRDefault="0053618F" w:rsidP="00132245">
      <w:pPr>
        <w:pStyle w:val="ListParagraph"/>
        <w:numPr>
          <w:ilvl w:val="0"/>
          <w:numId w:val="30"/>
        </w:numPr>
        <w:spacing w:before="0" w:after="0"/>
        <w:ind w:left="851"/>
        <w:jc w:val="both"/>
      </w:pPr>
      <w:r w:rsidRPr="004A242F">
        <w:t>Quản lý tài khoản (admin).</w:t>
      </w:r>
    </w:p>
    <w:p w:rsidR="003522FF" w:rsidRPr="004A242F" w:rsidRDefault="0053618F" w:rsidP="00132245">
      <w:pPr>
        <w:pStyle w:val="ListParagraph"/>
        <w:numPr>
          <w:ilvl w:val="0"/>
          <w:numId w:val="30"/>
        </w:numPr>
        <w:spacing w:before="0" w:after="0"/>
        <w:ind w:left="851"/>
        <w:jc w:val="both"/>
      </w:pPr>
      <w:r w:rsidRPr="004A242F">
        <w:t>Quản lý trạng thái đơn hàng.</w:t>
      </w:r>
    </w:p>
    <w:p w:rsidR="0053618F" w:rsidRPr="004A242F" w:rsidRDefault="0053618F" w:rsidP="005A0F5F">
      <w:pPr>
        <w:spacing w:before="0" w:after="0"/>
        <w:ind w:left="284"/>
        <w:jc w:val="both"/>
        <w:rPr>
          <w:b/>
        </w:rPr>
      </w:pPr>
      <w:r w:rsidRPr="004A242F">
        <w:rPr>
          <w:b/>
        </w:rPr>
        <w:t xml:space="preserve">Customer có các quyền như: </w:t>
      </w:r>
    </w:p>
    <w:p w:rsidR="0053618F" w:rsidRPr="004A242F" w:rsidRDefault="0053618F" w:rsidP="00132245">
      <w:pPr>
        <w:pStyle w:val="ListParagraph"/>
        <w:numPr>
          <w:ilvl w:val="0"/>
          <w:numId w:val="31"/>
        </w:numPr>
        <w:spacing w:before="0" w:after="0"/>
        <w:ind w:left="851"/>
        <w:jc w:val="both"/>
      </w:pPr>
      <w:r w:rsidRPr="004A242F">
        <w:t>Đăng ký.</w:t>
      </w:r>
    </w:p>
    <w:p w:rsidR="0053618F" w:rsidRPr="004A242F" w:rsidRDefault="0053618F" w:rsidP="00132245">
      <w:pPr>
        <w:pStyle w:val="ListParagraph"/>
        <w:numPr>
          <w:ilvl w:val="0"/>
          <w:numId w:val="31"/>
        </w:numPr>
        <w:spacing w:before="0" w:after="0"/>
        <w:ind w:left="851"/>
        <w:jc w:val="both"/>
      </w:pPr>
      <w:r w:rsidRPr="004A242F">
        <w:t>Đăng nhập.</w:t>
      </w:r>
    </w:p>
    <w:p w:rsidR="0053618F" w:rsidRPr="004A242F" w:rsidRDefault="0053618F" w:rsidP="00132245">
      <w:pPr>
        <w:pStyle w:val="ListParagraph"/>
        <w:numPr>
          <w:ilvl w:val="0"/>
          <w:numId w:val="31"/>
        </w:numPr>
        <w:spacing w:before="0" w:after="0"/>
        <w:ind w:left="851"/>
        <w:jc w:val="both"/>
      </w:pPr>
      <w:r w:rsidRPr="004A242F">
        <w:t>Xem sản phẩm.</w:t>
      </w:r>
    </w:p>
    <w:p w:rsidR="0053618F" w:rsidRPr="004A242F" w:rsidRDefault="0053618F" w:rsidP="00132245">
      <w:pPr>
        <w:pStyle w:val="ListParagraph"/>
        <w:numPr>
          <w:ilvl w:val="0"/>
          <w:numId w:val="31"/>
        </w:numPr>
        <w:spacing w:before="0" w:after="0"/>
        <w:ind w:left="851"/>
        <w:jc w:val="both"/>
      </w:pPr>
      <w:r w:rsidRPr="004A242F">
        <w:t>Thanh toán.</w:t>
      </w:r>
    </w:p>
    <w:p w:rsidR="0053618F" w:rsidRPr="004A242F" w:rsidRDefault="0053618F" w:rsidP="00132245">
      <w:pPr>
        <w:pStyle w:val="ListParagraph"/>
        <w:numPr>
          <w:ilvl w:val="0"/>
          <w:numId w:val="31"/>
        </w:numPr>
        <w:spacing w:before="0" w:after="0"/>
        <w:ind w:left="851"/>
        <w:jc w:val="both"/>
      </w:pPr>
      <w:r w:rsidRPr="004A242F">
        <w:lastRenderedPageBreak/>
        <w:t>Giỏ hàng.</w:t>
      </w:r>
    </w:p>
    <w:p w:rsidR="0053618F" w:rsidRPr="004A242F" w:rsidRDefault="0053618F" w:rsidP="00132245">
      <w:pPr>
        <w:pStyle w:val="ListParagraph"/>
        <w:numPr>
          <w:ilvl w:val="0"/>
          <w:numId w:val="31"/>
        </w:numPr>
        <w:spacing w:before="0" w:after="0"/>
        <w:ind w:left="851"/>
        <w:jc w:val="both"/>
      </w:pPr>
      <w:r w:rsidRPr="004A242F">
        <w:t>Xem lịch sử mua hàng.</w:t>
      </w:r>
    </w:p>
    <w:p w:rsidR="0053618F" w:rsidRPr="004A242F" w:rsidRDefault="0053618F" w:rsidP="00132245">
      <w:pPr>
        <w:pStyle w:val="ListParagraph"/>
        <w:numPr>
          <w:ilvl w:val="0"/>
          <w:numId w:val="31"/>
        </w:numPr>
        <w:spacing w:before="0" w:after="0"/>
        <w:ind w:left="851"/>
        <w:jc w:val="both"/>
      </w:pPr>
      <w:r w:rsidRPr="004A242F">
        <w:t>Quản lý tài khoản (customer).</w:t>
      </w:r>
    </w:p>
    <w:p w:rsidR="008F740C" w:rsidRPr="004A242F" w:rsidRDefault="008F740C" w:rsidP="005A0F5F">
      <w:pPr>
        <w:spacing w:before="0" w:after="0"/>
      </w:pPr>
    </w:p>
    <w:p w:rsidR="008F740C" w:rsidRPr="004A242F" w:rsidRDefault="008F740C" w:rsidP="005A0F5F">
      <w:pPr>
        <w:spacing w:before="0" w:after="0"/>
      </w:pPr>
    </w:p>
    <w:p w:rsidR="008F740C" w:rsidRPr="004A242F" w:rsidRDefault="008F740C" w:rsidP="005A0F5F">
      <w:pPr>
        <w:spacing w:before="0" w:after="0"/>
      </w:pPr>
    </w:p>
    <w:p w:rsidR="001616F2" w:rsidRPr="004A242F" w:rsidRDefault="001A080A" w:rsidP="005A0F5F">
      <w:pPr>
        <w:pStyle w:val="Heading3"/>
        <w:numPr>
          <w:ilvl w:val="0"/>
          <w:numId w:val="0"/>
        </w:numPr>
        <w:spacing w:before="0" w:after="0"/>
        <w:ind w:left="567"/>
      </w:pPr>
      <w:r w:rsidRPr="004A242F">
        <w:t xml:space="preserve"> </w:t>
      </w:r>
      <w:r w:rsidR="001616F2" w:rsidRPr="004A242F">
        <w:br w:type="page"/>
      </w:r>
    </w:p>
    <w:p w:rsidR="004B65E7" w:rsidRPr="004A242F" w:rsidRDefault="002F60E1" w:rsidP="002F60E1">
      <w:pPr>
        <w:pStyle w:val="Heading1"/>
        <w:numPr>
          <w:ilvl w:val="0"/>
          <w:numId w:val="0"/>
        </w:numPr>
        <w:spacing w:before="0" w:after="0"/>
      </w:pPr>
      <w:bookmarkStart w:id="36" w:name="_Toc187425121"/>
      <w:r w:rsidRPr="004A242F">
        <w:lastRenderedPageBreak/>
        <w:t>PHẦN 3</w:t>
      </w:r>
      <w:proofErr w:type="gramStart"/>
      <w:r w:rsidRPr="004A242F">
        <w:t>:</w:t>
      </w:r>
      <w:r w:rsidR="00AA17AF" w:rsidRPr="004A242F">
        <w:t>XÂY</w:t>
      </w:r>
      <w:proofErr w:type="gramEnd"/>
      <w:r w:rsidR="00AA17AF" w:rsidRPr="004A242F">
        <w:t xml:space="preserve"> DỰNG WEBSITE</w:t>
      </w:r>
      <w:bookmarkEnd w:id="36"/>
    </w:p>
    <w:p w:rsidR="004B65E7" w:rsidRPr="004A242F" w:rsidRDefault="00413B5D" w:rsidP="00892F24">
      <w:pPr>
        <w:pStyle w:val="Heading2"/>
        <w:numPr>
          <w:ilvl w:val="1"/>
          <w:numId w:val="5"/>
        </w:numPr>
        <w:spacing w:before="0" w:after="0"/>
        <w:ind w:left="360"/>
        <w:jc w:val="both"/>
      </w:pPr>
      <w:bookmarkStart w:id="37" w:name="_Toc187425122"/>
      <w:r w:rsidRPr="004A242F">
        <w:t>Giới thiệu</w:t>
      </w:r>
      <w:r w:rsidR="008F740C" w:rsidRPr="004A242F">
        <w:t xml:space="preserve"> giao diện</w:t>
      </w:r>
      <w:bookmarkEnd w:id="37"/>
    </w:p>
    <w:p w:rsidR="00413B5D" w:rsidRPr="004A242F" w:rsidRDefault="00892F24" w:rsidP="00892F24">
      <w:pPr>
        <w:pStyle w:val="Heading3"/>
        <w:numPr>
          <w:ilvl w:val="0"/>
          <w:numId w:val="0"/>
        </w:numPr>
        <w:spacing w:before="0" w:after="0"/>
        <w:jc w:val="both"/>
      </w:pPr>
      <w:bookmarkStart w:id="38" w:name="_Toc187425123"/>
      <w:r w:rsidRPr="004A242F">
        <w:t xml:space="preserve">3.1.1 </w:t>
      </w:r>
      <w:r w:rsidR="00413B5D" w:rsidRPr="004A242F">
        <w:t>Trang chủ</w:t>
      </w:r>
      <w:bookmarkEnd w:id="38"/>
    </w:p>
    <w:p w:rsidR="00956B82" w:rsidRPr="004A242F" w:rsidRDefault="00F851B6" w:rsidP="005A0F5F">
      <w:pPr>
        <w:spacing w:before="0" w:after="0"/>
        <w:ind w:left="284"/>
        <w:rPr>
          <w:b/>
        </w:rPr>
      </w:pPr>
      <w:r w:rsidRPr="004A242F">
        <w:tab/>
      </w:r>
      <w:r w:rsidR="00A53B06" w:rsidRPr="004A242F">
        <w:rPr>
          <w:b/>
        </w:rPr>
        <w:t>Trang chủ</w:t>
      </w:r>
    </w:p>
    <w:p w:rsidR="00956B82" w:rsidRPr="004A242F" w:rsidRDefault="00F851B6" w:rsidP="005A0F5F">
      <w:pPr>
        <w:keepNext/>
        <w:spacing w:before="0" w:after="0"/>
      </w:pPr>
      <w:r w:rsidRPr="004A242F">
        <w:rPr>
          <w:noProof/>
        </w:rPr>
        <w:drawing>
          <wp:inline distT="0" distB="0" distL="0" distR="0" wp14:anchorId="17DC806C" wp14:editId="0137699C">
            <wp:extent cx="5760720" cy="25730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rang chủ web.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60720" cy="2573020"/>
                    </a:xfrm>
                    <a:prstGeom prst="rect">
                      <a:avLst/>
                    </a:prstGeom>
                  </pic:spPr>
                </pic:pic>
              </a:graphicData>
            </a:graphic>
          </wp:inline>
        </w:drawing>
      </w:r>
    </w:p>
    <w:p w:rsidR="00956B82" w:rsidRPr="004A242F" w:rsidRDefault="00956B82" w:rsidP="005A0F5F">
      <w:pPr>
        <w:pStyle w:val="Caption"/>
        <w:spacing w:before="0" w:after="0"/>
        <w:jc w:val="center"/>
        <w:rPr>
          <w:color w:val="auto"/>
        </w:rPr>
      </w:pPr>
      <w:bookmarkStart w:id="39" w:name="_Toc187425200"/>
      <w:r w:rsidRPr="004A242F">
        <w:rPr>
          <w:color w:val="auto"/>
        </w:rPr>
        <w:t xml:space="preserve">Hình </w:t>
      </w:r>
      <w:r w:rsidR="0053541D" w:rsidRPr="004A242F">
        <w:rPr>
          <w:color w:val="auto"/>
        </w:rPr>
        <w:fldChar w:fldCharType="begin"/>
      </w:r>
      <w:r w:rsidR="0053541D" w:rsidRPr="004A242F">
        <w:rPr>
          <w:color w:val="auto"/>
        </w:rPr>
        <w:instrText xml:space="preserve"> SEQ Hình \* ARABIC </w:instrText>
      </w:r>
      <w:r w:rsidR="0053541D" w:rsidRPr="004A242F">
        <w:rPr>
          <w:color w:val="auto"/>
        </w:rPr>
        <w:fldChar w:fldCharType="separate"/>
      </w:r>
      <w:r w:rsidR="00162B26" w:rsidRPr="004A242F">
        <w:rPr>
          <w:noProof/>
          <w:color w:val="auto"/>
        </w:rPr>
        <w:t>3</w:t>
      </w:r>
      <w:r w:rsidR="0053541D" w:rsidRPr="004A242F">
        <w:rPr>
          <w:noProof/>
          <w:color w:val="auto"/>
        </w:rPr>
        <w:fldChar w:fldCharType="end"/>
      </w:r>
      <w:r w:rsidRPr="004A242F">
        <w:rPr>
          <w:color w:val="auto"/>
        </w:rPr>
        <w:t>: Trang chủ của website</w:t>
      </w:r>
      <w:bookmarkEnd w:id="39"/>
    </w:p>
    <w:p w:rsidR="00BA0ECE" w:rsidRPr="004A242F" w:rsidRDefault="00BA0ECE" w:rsidP="00132245">
      <w:pPr>
        <w:pStyle w:val="Heading3"/>
        <w:numPr>
          <w:ilvl w:val="2"/>
          <w:numId w:val="40"/>
        </w:numPr>
        <w:spacing w:before="0" w:after="0"/>
      </w:pPr>
      <w:bookmarkStart w:id="40" w:name="_Toc187425124"/>
      <w:r w:rsidRPr="004A242F">
        <w:t>Trang đăng nhập</w:t>
      </w:r>
      <w:bookmarkEnd w:id="40"/>
    </w:p>
    <w:p w:rsidR="00BA0ECE" w:rsidRPr="004A242F" w:rsidRDefault="00F851B6" w:rsidP="005A0F5F">
      <w:pPr>
        <w:spacing w:before="0" w:after="0"/>
        <w:ind w:left="284"/>
        <w:jc w:val="both"/>
        <w:rPr>
          <w:b/>
        </w:rPr>
      </w:pPr>
      <w:r w:rsidRPr="004A242F">
        <w:tab/>
      </w:r>
      <w:r w:rsidR="00BA0ECE" w:rsidRPr="004A242F">
        <w:rPr>
          <w:b/>
        </w:rPr>
        <w:t>Trang đăng nhập</w:t>
      </w:r>
    </w:p>
    <w:p w:rsidR="00BA0ECE" w:rsidRPr="004A242F" w:rsidRDefault="00BA0ECE" w:rsidP="005A0F5F">
      <w:pPr>
        <w:keepNext/>
        <w:spacing w:before="0" w:after="0"/>
        <w:ind w:left="284"/>
        <w:jc w:val="center"/>
      </w:pPr>
      <w:r w:rsidRPr="004A242F">
        <w:rPr>
          <w:noProof/>
        </w:rPr>
        <w:drawing>
          <wp:inline distT="0" distB="0" distL="0" distR="0" wp14:anchorId="45DB25E4" wp14:editId="034979B8">
            <wp:extent cx="4890654" cy="2348290"/>
            <wp:effectExtent l="0" t="0" r="571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937364" cy="2370718"/>
                    </a:xfrm>
                    <a:prstGeom prst="rect">
                      <a:avLst/>
                    </a:prstGeom>
                  </pic:spPr>
                </pic:pic>
              </a:graphicData>
            </a:graphic>
          </wp:inline>
        </w:drawing>
      </w:r>
    </w:p>
    <w:p w:rsidR="00BA0ECE" w:rsidRPr="004A242F" w:rsidRDefault="00BA0ECE" w:rsidP="005A0F5F">
      <w:pPr>
        <w:pStyle w:val="Caption"/>
        <w:spacing w:before="0" w:after="0"/>
        <w:jc w:val="center"/>
        <w:rPr>
          <w:color w:val="auto"/>
        </w:rPr>
      </w:pPr>
      <w:bookmarkStart w:id="41" w:name="_Toc187425201"/>
      <w:r w:rsidRPr="004A242F">
        <w:rPr>
          <w:color w:val="auto"/>
        </w:rPr>
        <w:t xml:space="preserve">Hình </w:t>
      </w:r>
      <w:r w:rsidR="0053541D" w:rsidRPr="004A242F">
        <w:rPr>
          <w:color w:val="auto"/>
        </w:rPr>
        <w:fldChar w:fldCharType="begin"/>
      </w:r>
      <w:r w:rsidR="0053541D" w:rsidRPr="004A242F">
        <w:rPr>
          <w:color w:val="auto"/>
        </w:rPr>
        <w:instrText xml:space="preserve"> SEQ Hình \* ARABIC </w:instrText>
      </w:r>
      <w:r w:rsidR="0053541D" w:rsidRPr="004A242F">
        <w:rPr>
          <w:color w:val="auto"/>
        </w:rPr>
        <w:fldChar w:fldCharType="separate"/>
      </w:r>
      <w:r w:rsidR="00162B26" w:rsidRPr="004A242F">
        <w:rPr>
          <w:noProof/>
          <w:color w:val="auto"/>
        </w:rPr>
        <w:t>4</w:t>
      </w:r>
      <w:r w:rsidR="0053541D" w:rsidRPr="004A242F">
        <w:rPr>
          <w:noProof/>
          <w:color w:val="auto"/>
        </w:rPr>
        <w:fldChar w:fldCharType="end"/>
      </w:r>
      <w:r w:rsidRPr="004A242F">
        <w:rPr>
          <w:color w:val="auto"/>
        </w:rPr>
        <w:t>: Trang đăng nhập</w:t>
      </w:r>
      <w:bookmarkEnd w:id="41"/>
    </w:p>
    <w:p w:rsidR="00C3306E" w:rsidRPr="004A242F" w:rsidRDefault="00C3306E" w:rsidP="00C3306E"/>
    <w:p w:rsidR="00C3306E" w:rsidRPr="004A242F" w:rsidRDefault="00C3306E" w:rsidP="00C3306E"/>
    <w:p w:rsidR="00C3306E" w:rsidRPr="004A242F" w:rsidRDefault="00C3306E" w:rsidP="00C3306E"/>
    <w:p w:rsidR="00F851B6" w:rsidRPr="004A242F" w:rsidRDefault="00892F24" w:rsidP="00892F24">
      <w:pPr>
        <w:pStyle w:val="Heading3"/>
        <w:numPr>
          <w:ilvl w:val="0"/>
          <w:numId w:val="0"/>
        </w:numPr>
        <w:spacing w:before="0" w:after="0"/>
      </w:pPr>
      <w:bookmarkStart w:id="42" w:name="_Toc187425125"/>
      <w:r w:rsidRPr="004A242F">
        <w:lastRenderedPageBreak/>
        <w:t xml:space="preserve">3.1.3 </w:t>
      </w:r>
      <w:r w:rsidR="00F851B6" w:rsidRPr="004A242F">
        <w:t>Trang đăng ký</w:t>
      </w:r>
      <w:bookmarkEnd w:id="42"/>
    </w:p>
    <w:p w:rsidR="00F851B6" w:rsidRPr="004A242F" w:rsidRDefault="00A61D25" w:rsidP="005A0F5F">
      <w:pPr>
        <w:spacing w:before="0" w:after="0"/>
        <w:ind w:left="284"/>
        <w:jc w:val="both"/>
      </w:pPr>
      <w:r w:rsidRPr="004A242F">
        <w:tab/>
        <w:t>Trang đăng ký</w:t>
      </w:r>
    </w:p>
    <w:p w:rsidR="0047758B" w:rsidRPr="004A242F" w:rsidRDefault="00F851B6" w:rsidP="005A0F5F">
      <w:pPr>
        <w:keepNext/>
        <w:spacing w:before="0" w:after="0"/>
        <w:jc w:val="center"/>
      </w:pPr>
      <w:r w:rsidRPr="004A242F">
        <w:rPr>
          <w:noProof/>
        </w:rPr>
        <w:drawing>
          <wp:inline distT="0" distB="0" distL="0" distR="0" wp14:anchorId="34CF3746" wp14:editId="0C885173">
            <wp:extent cx="5407430" cy="2589272"/>
            <wp:effectExtent l="0" t="0" r="3175"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22020" cy="2596258"/>
                    </a:xfrm>
                    <a:prstGeom prst="rect">
                      <a:avLst/>
                    </a:prstGeom>
                  </pic:spPr>
                </pic:pic>
              </a:graphicData>
            </a:graphic>
          </wp:inline>
        </w:drawing>
      </w:r>
    </w:p>
    <w:p w:rsidR="00F851B6" w:rsidRPr="004A242F" w:rsidRDefault="0047758B" w:rsidP="005A0F5F">
      <w:pPr>
        <w:pStyle w:val="Caption"/>
        <w:spacing w:before="0" w:after="0"/>
        <w:jc w:val="center"/>
        <w:rPr>
          <w:color w:val="auto"/>
        </w:rPr>
      </w:pPr>
      <w:bookmarkStart w:id="43" w:name="_Toc187425202"/>
      <w:r w:rsidRPr="004A242F">
        <w:rPr>
          <w:color w:val="auto"/>
        </w:rPr>
        <w:t xml:space="preserve">Hình </w:t>
      </w:r>
      <w:r w:rsidR="0053541D" w:rsidRPr="004A242F">
        <w:rPr>
          <w:color w:val="auto"/>
        </w:rPr>
        <w:fldChar w:fldCharType="begin"/>
      </w:r>
      <w:r w:rsidR="0053541D" w:rsidRPr="004A242F">
        <w:rPr>
          <w:color w:val="auto"/>
        </w:rPr>
        <w:instrText xml:space="preserve"> SEQ Hình \* ARABIC </w:instrText>
      </w:r>
      <w:r w:rsidR="0053541D" w:rsidRPr="004A242F">
        <w:rPr>
          <w:color w:val="auto"/>
        </w:rPr>
        <w:fldChar w:fldCharType="separate"/>
      </w:r>
      <w:r w:rsidR="00162B26" w:rsidRPr="004A242F">
        <w:rPr>
          <w:noProof/>
          <w:color w:val="auto"/>
        </w:rPr>
        <w:t>5</w:t>
      </w:r>
      <w:r w:rsidR="0053541D" w:rsidRPr="004A242F">
        <w:rPr>
          <w:noProof/>
          <w:color w:val="auto"/>
        </w:rPr>
        <w:fldChar w:fldCharType="end"/>
      </w:r>
      <w:r w:rsidRPr="004A242F">
        <w:rPr>
          <w:color w:val="auto"/>
        </w:rPr>
        <w:t>: Trang đăng ký tài khoản</w:t>
      </w:r>
      <w:bookmarkEnd w:id="43"/>
    </w:p>
    <w:p w:rsidR="00F851B6" w:rsidRPr="004A242F" w:rsidRDefault="004D6370" w:rsidP="00132245">
      <w:pPr>
        <w:pStyle w:val="Heading3"/>
        <w:numPr>
          <w:ilvl w:val="2"/>
          <w:numId w:val="41"/>
        </w:numPr>
        <w:spacing w:before="0" w:after="0"/>
      </w:pPr>
      <w:bookmarkStart w:id="44" w:name="_Toc187425126"/>
      <w:r w:rsidRPr="004A242F">
        <w:t>Danh mục sản phẩm</w:t>
      </w:r>
      <w:bookmarkEnd w:id="44"/>
    </w:p>
    <w:p w:rsidR="004D6370" w:rsidRPr="004A242F" w:rsidRDefault="007D695C" w:rsidP="005A0F5F">
      <w:pPr>
        <w:spacing w:before="0" w:after="0"/>
        <w:ind w:left="284"/>
        <w:jc w:val="both"/>
        <w:rPr>
          <w:b/>
        </w:rPr>
      </w:pPr>
      <w:r w:rsidRPr="004A242F">
        <w:tab/>
      </w:r>
      <w:r w:rsidR="00103BEA" w:rsidRPr="004A242F">
        <w:rPr>
          <w:b/>
        </w:rPr>
        <w:t>Danh mục sản phẩm</w:t>
      </w:r>
    </w:p>
    <w:p w:rsidR="007D695C" w:rsidRPr="004A242F" w:rsidRDefault="004D6370" w:rsidP="005A0F5F">
      <w:pPr>
        <w:keepNext/>
        <w:spacing w:before="0" w:after="0"/>
        <w:jc w:val="center"/>
      </w:pPr>
      <w:r w:rsidRPr="004A242F">
        <w:rPr>
          <w:noProof/>
        </w:rPr>
        <w:drawing>
          <wp:inline distT="0" distB="0" distL="0" distR="0" wp14:anchorId="64A96B29" wp14:editId="5281018C">
            <wp:extent cx="5760720" cy="128079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1280795"/>
                    </a:xfrm>
                    <a:prstGeom prst="rect">
                      <a:avLst/>
                    </a:prstGeom>
                  </pic:spPr>
                </pic:pic>
              </a:graphicData>
            </a:graphic>
          </wp:inline>
        </w:drawing>
      </w:r>
    </w:p>
    <w:p w:rsidR="004D6370" w:rsidRPr="004A242F" w:rsidRDefault="007D695C" w:rsidP="005A0F5F">
      <w:pPr>
        <w:pStyle w:val="Caption"/>
        <w:spacing w:before="0" w:after="0"/>
        <w:jc w:val="center"/>
        <w:rPr>
          <w:color w:val="auto"/>
        </w:rPr>
      </w:pPr>
      <w:bookmarkStart w:id="45" w:name="_Toc187425203"/>
      <w:r w:rsidRPr="004A242F">
        <w:rPr>
          <w:color w:val="auto"/>
        </w:rPr>
        <w:t xml:space="preserve">Hình </w:t>
      </w:r>
      <w:r w:rsidR="0053541D" w:rsidRPr="004A242F">
        <w:rPr>
          <w:color w:val="auto"/>
        </w:rPr>
        <w:fldChar w:fldCharType="begin"/>
      </w:r>
      <w:r w:rsidR="0053541D" w:rsidRPr="004A242F">
        <w:rPr>
          <w:color w:val="auto"/>
        </w:rPr>
        <w:instrText xml:space="preserve"> SEQ Hình \* ARABIC </w:instrText>
      </w:r>
      <w:r w:rsidR="0053541D" w:rsidRPr="004A242F">
        <w:rPr>
          <w:color w:val="auto"/>
        </w:rPr>
        <w:fldChar w:fldCharType="separate"/>
      </w:r>
      <w:r w:rsidR="00162B26" w:rsidRPr="004A242F">
        <w:rPr>
          <w:noProof/>
          <w:color w:val="auto"/>
        </w:rPr>
        <w:t>6</w:t>
      </w:r>
      <w:r w:rsidR="0053541D" w:rsidRPr="004A242F">
        <w:rPr>
          <w:noProof/>
          <w:color w:val="auto"/>
        </w:rPr>
        <w:fldChar w:fldCharType="end"/>
      </w:r>
      <w:r w:rsidRPr="004A242F">
        <w:rPr>
          <w:color w:val="auto"/>
        </w:rPr>
        <w:t>: Danh mục sản phẩm</w:t>
      </w:r>
      <w:bookmarkEnd w:id="45"/>
    </w:p>
    <w:p w:rsidR="000F6AD2" w:rsidRPr="004A242F" w:rsidRDefault="000F6AD2" w:rsidP="005A0F5F">
      <w:pPr>
        <w:spacing w:before="0" w:after="0"/>
      </w:pPr>
    </w:p>
    <w:p w:rsidR="000F6AD2" w:rsidRPr="004A242F" w:rsidRDefault="000F6AD2" w:rsidP="005A0F5F">
      <w:pPr>
        <w:spacing w:before="0" w:after="0"/>
      </w:pPr>
    </w:p>
    <w:p w:rsidR="000F6AD2" w:rsidRPr="004A242F" w:rsidRDefault="000F6AD2" w:rsidP="005A0F5F">
      <w:pPr>
        <w:spacing w:before="0" w:after="0"/>
      </w:pPr>
    </w:p>
    <w:p w:rsidR="00C3306E" w:rsidRPr="004A242F" w:rsidRDefault="00C3306E" w:rsidP="005A0F5F">
      <w:pPr>
        <w:spacing w:before="0" w:after="0"/>
      </w:pPr>
    </w:p>
    <w:p w:rsidR="00C3306E" w:rsidRPr="004A242F" w:rsidRDefault="00C3306E" w:rsidP="005A0F5F">
      <w:pPr>
        <w:spacing w:before="0" w:after="0"/>
      </w:pPr>
    </w:p>
    <w:p w:rsidR="00C3306E" w:rsidRPr="004A242F" w:rsidRDefault="00C3306E" w:rsidP="005A0F5F">
      <w:pPr>
        <w:spacing w:before="0" w:after="0"/>
      </w:pPr>
    </w:p>
    <w:p w:rsidR="00C3306E" w:rsidRPr="004A242F" w:rsidRDefault="00C3306E" w:rsidP="005A0F5F">
      <w:pPr>
        <w:spacing w:before="0" w:after="0"/>
      </w:pPr>
    </w:p>
    <w:p w:rsidR="00C3306E" w:rsidRPr="004A242F" w:rsidRDefault="00C3306E" w:rsidP="005A0F5F">
      <w:pPr>
        <w:spacing w:before="0" w:after="0"/>
      </w:pPr>
    </w:p>
    <w:p w:rsidR="00C3306E" w:rsidRPr="004A242F" w:rsidRDefault="00C3306E" w:rsidP="005A0F5F">
      <w:pPr>
        <w:spacing w:before="0" w:after="0"/>
      </w:pPr>
    </w:p>
    <w:p w:rsidR="00C3306E" w:rsidRPr="004A242F" w:rsidRDefault="00C3306E" w:rsidP="005A0F5F">
      <w:pPr>
        <w:spacing w:before="0" w:after="0"/>
      </w:pPr>
    </w:p>
    <w:p w:rsidR="00C3306E" w:rsidRPr="004A242F" w:rsidRDefault="00C3306E" w:rsidP="005A0F5F">
      <w:pPr>
        <w:spacing w:before="0" w:after="0"/>
      </w:pPr>
    </w:p>
    <w:p w:rsidR="007D695C" w:rsidRPr="004A242F" w:rsidRDefault="007D695C" w:rsidP="00132245">
      <w:pPr>
        <w:pStyle w:val="Heading3"/>
        <w:numPr>
          <w:ilvl w:val="2"/>
          <w:numId w:val="41"/>
        </w:numPr>
        <w:spacing w:before="0" w:after="0"/>
        <w:ind w:left="567"/>
      </w:pPr>
      <w:bookmarkStart w:id="46" w:name="_Toc187425127"/>
      <w:r w:rsidRPr="004A242F">
        <w:t>Sản phẩm nổi bật</w:t>
      </w:r>
      <w:bookmarkEnd w:id="46"/>
    </w:p>
    <w:p w:rsidR="007D695C" w:rsidRPr="004A242F" w:rsidRDefault="000F6AD2" w:rsidP="005A0F5F">
      <w:pPr>
        <w:spacing w:before="0" w:after="0"/>
        <w:ind w:left="284"/>
        <w:jc w:val="both"/>
        <w:rPr>
          <w:b/>
        </w:rPr>
      </w:pPr>
      <w:r w:rsidRPr="004A242F">
        <w:tab/>
      </w:r>
      <w:r w:rsidR="007D695C" w:rsidRPr="004A242F">
        <w:rPr>
          <w:b/>
        </w:rPr>
        <w:t xml:space="preserve">Sản phẩm nổi bật </w:t>
      </w:r>
    </w:p>
    <w:p w:rsidR="000F6AD2" w:rsidRPr="004A242F" w:rsidRDefault="000F6AD2" w:rsidP="005A0F5F">
      <w:pPr>
        <w:keepNext/>
        <w:spacing w:before="0" w:after="0"/>
        <w:jc w:val="center"/>
      </w:pPr>
      <w:r w:rsidRPr="004A242F">
        <w:rPr>
          <w:noProof/>
        </w:rPr>
        <w:drawing>
          <wp:inline distT="0" distB="0" distL="0" distR="0" wp14:anchorId="3A254927" wp14:editId="43742938">
            <wp:extent cx="5760720" cy="303720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3037205"/>
                    </a:xfrm>
                    <a:prstGeom prst="rect">
                      <a:avLst/>
                    </a:prstGeom>
                  </pic:spPr>
                </pic:pic>
              </a:graphicData>
            </a:graphic>
          </wp:inline>
        </w:drawing>
      </w:r>
    </w:p>
    <w:p w:rsidR="00F851B6" w:rsidRPr="004A242F" w:rsidRDefault="000F6AD2" w:rsidP="005A0F5F">
      <w:pPr>
        <w:pStyle w:val="Caption"/>
        <w:spacing w:before="0" w:after="0"/>
        <w:jc w:val="center"/>
        <w:rPr>
          <w:color w:val="auto"/>
        </w:rPr>
      </w:pPr>
      <w:bookmarkStart w:id="47" w:name="_Toc187425204"/>
      <w:r w:rsidRPr="004A242F">
        <w:rPr>
          <w:color w:val="auto"/>
        </w:rPr>
        <w:t xml:space="preserve">Hình </w:t>
      </w:r>
      <w:r w:rsidR="0053541D" w:rsidRPr="004A242F">
        <w:rPr>
          <w:color w:val="auto"/>
        </w:rPr>
        <w:fldChar w:fldCharType="begin"/>
      </w:r>
      <w:r w:rsidR="0053541D" w:rsidRPr="004A242F">
        <w:rPr>
          <w:color w:val="auto"/>
        </w:rPr>
        <w:instrText xml:space="preserve"> SEQ Hình \* ARABIC </w:instrText>
      </w:r>
      <w:r w:rsidR="0053541D" w:rsidRPr="004A242F">
        <w:rPr>
          <w:color w:val="auto"/>
        </w:rPr>
        <w:fldChar w:fldCharType="separate"/>
      </w:r>
      <w:r w:rsidR="00162B26" w:rsidRPr="004A242F">
        <w:rPr>
          <w:noProof/>
          <w:color w:val="auto"/>
        </w:rPr>
        <w:t>7</w:t>
      </w:r>
      <w:r w:rsidR="0053541D" w:rsidRPr="004A242F">
        <w:rPr>
          <w:noProof/>
          <w:color w:val="auto"/>
        </w:rPr>
        <w:fldChar w:fldCharType="end"/>
      </w:r>
      <w:r w:rsidRPr="004A242F">
        <w:rPr>
          <w:color w:val="auto"/>
        </w:rPr>
        <w:t>: Sản phẩm nổi bật</w:t>
      </w:r>
      <w:bookmarkEnd w:id="47"/>
    </w:p>
    <w:p w:rsidR="000F6AD2" w:rsidRPr="004A242F" w:rsidRDefault="00B518CF" w:rsidP="00132245">
      <w:pPr>
        <w:pStyle w:val="Heading3"/>
        <w:numPr>
          <w:ilvl w:val="2"/>
          <w:numId w:val="41"/>
        </w:numPr>
        <w:spacing w:before="0" w:after="0"/>
        <w:ind w:left="567"/>
      </w:pPr>
      <w:bookmarkStart w:id="48" w:name="_Toc187425128"/>
      <w:r w:rsidRPr="004A242F">
        <w:t>Trang t</w:t>
      </w:r>
      <w:r w:rsidR="000F6AD2" w:rsidRPr="004A242F">
        <w:t>hông tin chi tiết sản phẩm</w:t>
      </w:r>
      <w:bookmarkEnd w:id="48"/>
    </w:p>
    <w:p w:rsidR="000F6AD2" w:rsidRPr="004A242F" w:rsidRDefault="000F6AD2" w:rsidP="005A0F5F">
      <w:pPr>
        <w:spacing w:before="0" w:after="0"/>
        <w:ind w:left="284"/>
        <w:jc w:val="both"/>
        <w:rPr>
          <w:b/>
        </w:rPr>
      </w:pPr>
      <w:r w:rsidRPr="004A242F">
        <w:tab/>
      </w:r>
      <w:r w:rsidRPr="004A242F">
        <w:rPr>
          <w:b/>
        </w:rPr>
        <w:t>T</w:t>
      </w:r>
      <w:r w:rsidR="00B518CF" w:rsidRPr="004A242F">
        <w:rPr>
          <w:b/>
        </w:rPr>
        <w:t>rang t</w:t>
      </w:r>
      <w:r w:rsidRPr="004A242F">
        <w:rPr>
          <w:b/>
        </w:rPr>
        <w:t>hông tin chi tiết sản phẩm</w:t>
      </w:r>
    </w:p>
    <w:p w:rsidR="000F6AD2" w:rsidRPr="004A242F" w:rsidRDefault="000F6AD2" w:rsidP="005A0F5F">
      <w:pPr>
        <w:keepNext/>
        <w:spacing w:before="0" w:after="0"/>
        <w:ind w:left="284"/>
      </w:pPr>
      <w:r w:rsidRPr="004A242F">
        <w:rPr>
          <w:noProof/>
        </w:rPr>
        <w:drawing>
          <wp:inline distT="0" distB="0" distL="0" distR="0" wp14:anchorId="5A5E3131" wp14:editId="6A921B8F">
            <wp:extent cx="4675909" cy="301728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689390" cy="3025980"/>
                    </a:xfrm>
                    <a:prstGeom prst="rect">
                      <a:avLst/>
                    </a:prstGeom>
                  </pic:spPr>
                </pic:pic>
              </a:graphicData>
            </a:graphic>
          </wp:inline>
        </w:drawing>
      </w:r>
    </w:p>
    <w:p w:rsidR="000F6AD2" w:rsidRPr="004A242F" w:rsidRDefault="000F6AD2" w:rsidP="005A0F5F">
      <w:pPr>
        <w:pStyle w:val="Caption"/>
        <w:spacing w:before="0" w:after="0"/>
        <w:jc w:val="center"/>
        <w:rPr>
          <w:color w:val="auto"/>
        </w:rPr>
      </w:pPr>
      <w:bookmarkStart w:id="49" w:name="_Toc187425205"/>
      <w:r w:rsidRPr="004A242F">
        <w:rPr>
          <w:color w:val="auto"/>
        </w:rPr>
        <w:t xml:space="preserve">Hình </w:t>
      </w:r>
      <w:r w:rsidR="0053541D" w:rsidRPr="004A242F">
        <w:rPr>
          <w:color w:val="auto"/>
        </w:rPr>
        <w:fldChar w:fldCharType="begin"/>
      </w:r>
      <w:r w:rsidR="0053541D" w:rsidRPr="004A242F">
        <w:rPr>
          <w:color w:val="auto"/>
        </w:rPr>
        <w:instrText xml:space="preserve"> SEQ Hình \* ARABIC </w:instrText>
      </w:r>
      <w:r w:rsidR="0053541D" w:rsidRPr="004A242F">
        <w:rPr>
          <w:color w:val="auto"/>
        </w:rPr>
        <w:fldChar w:fldCharType="separate"/>
      </w:r>
      <w:r w:rsidR="00162B26" w:rsidRPr="004A242F">
        <w:rPr>
          <w:noProof/>
          <w:color w:val="auto"/>
        </w:rPr>
        <w:t>8</w:t>
      </w:r>
      <w:r w:rsidR="0053541D" w:rsidRPr="004A242F">
        <w:rPr>
          <w:noProof/>
          <w:color w:val="auto"/>
        </w:rPr>
        <w:fldChar w:fldCharType="end"/>
      </w:r>
      <w:r w:rsidR="00B518CF" w:rsidRPr="004A242F">
        <w:rPr>
          <w:color w:val="auto"/>
        </w:rPr>
        <w:t>: Trang t</w:t>
      </w:r>
      <w:r w:rsidRPr="004A242F">
        <w:rPr>
          <w:color w:val="auto"/>
        </w:rPr>
        <w:t>hông tin chi tiết sản phẩm</w:t>
      </w:r>
      <w:bookmarkEnd w:id="49"/>
    </w:p>
    <w:p w:rsidR="00C3306E" w:rsidRPr="004A242F" w:rsidRDefault="00C3306E" w:rsidP="00C3306E"/>
    <w:p w:rsidR="00F851B6" w:rsidRPr="004A242F" w:rsidRDefault="0088549B" w:rsidP="00132245">
      <w:pPr>
        <w:pStyle w:val="Heading3"/>
        <w:numPr>
          <w:ilvl w:val="2"/>
          <w:numId w:val="41"/>
        </w:numPr>
        <w:spacing w:before="0" w:after="0"/>
        <w:ind w:left="567"/>
      </w:pPr>
      <w:bookmarkStart w:id="50" w:name="_Toc187425129"/>
      <w:r w:rsidRPr="004A242F">
        <w:lastRenderedPageBreak/>
        <w:t xml:space="preserve">Mô </w:t>
      </w:r>
      <w:r w:rsidR="000F6AD2" w:rsidRPr="004A242F">
        <w:t>tả sản phẩm</w:t>
      </w:r>
      <w:bookmarkEnd w:id="50"/>
    </w:p>
    <w:p w:rsidR="000F6AD2" w:rsidRPr="004A242F" w:rsidRDefault="000F6AD2" w:rsidP="005A0F5F">
      <w:pPr>
        <w:spacing w:before="0" w:after="0"/>
        <w:ind w:left="284"/>
        <w:jc w:val="both"/>
        <w:rPr>
          <w:b/>
        </w:rPr>
      </w:pPr>
      <w:r w:rsidRPr="004A242F">
        <w:tab/>
      </w:r>
      <w:r w:rsidR="0088549B" w:rsidRPr="004A242F">
        <w:rPr>
          <w:b/>
        </w:rPr>
        <w:t xml:space="preserve"> M</w:t>
      </w:r>
      <w:r w:rsidRPr="004A242F">
        <w:rPr>
          <w:b/>
        </w:rPr>
        <w:t>ô tả sản phẩm</w:t>
      </w:r>
    </w:p>
    <w:p w:rsidR="000F6AD2" w:rsidRPr="004A242F" w:rsidRDefault="000F6AD2" w:rsidP="005A0F5F">
      <w:pPr>
        <w:keepNext/>
        <w:spacing w:before="0" w:after="0"/>
        <w:ind w:left="284"/>
      </w:pPr>
      <w:r w:rsidRPr="004A242F">
        <w:rPr>
          <w:noProof/>
        </w:rPr>
        <w:drawing>
          <wp:inline distT="0" distB="0" distL="0" distR="0" wp14:anchorId="02383956" wp14:editId="41FC3970">
            <wp:extent cx="5694218" cy="816598"/>
            <wp:effectExtent l="0" t="0" r="1905"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00673" cy="817524"/>
                    </a:xfrm>
                    <a:prstGeom prst="rect">
                      <a:avLst/>
                    </a:prstGeom>
                  </pic:spPr>
                </pic:pic>
              </a:graphicData>
            </a:graphic>
          </wp:inline>
        </w:drawing>
      </w:r>
    </w:p>
    <w:p w:rsidR="000F6AD2" w:rsidRPr="004A242F" w:rsidRDefault="000F6AD2" w:rsidP="005A0F5F">
      <w:pPr>
        <w:pStyle w:val="Caption"/>
        <w:spacing w:before="0" w:after="0"/>
        <w:jc w:val="center"/>
        <w:rPr>
          <w:color w:val="auto"/>
        </w:rPr>
      </w:pPr>
      <w:bookmarkStart w:id="51" w:name="_Toc187425206"/>
      <w:r w:rsidRPr="004A242F">
        <w:rPr>
          <w:color w:val="auto"/>
        </w:rPr>
        <w:t xml:space="preserve">Hình </w:t>
      </w:r>
      <w:r w:rsidR="0053541D" w:rsidRPr="004A242F">
        <w:rPr>
          <w:color w:val="auto"/>
        </w:rPr>
        <w:fldChar w:fldCharType="begin"/>
      </w:r>
      <w:r w:rsidR="0053541D" w:rsidRPr="004A242F">
        <w:rPr>
          <w:color w:val="auto"/>
        </w:rPr>
        <w:instrText xml:space="preserve"> SEQ Hình \* ARABIC </w:instrText>
      </w:r>
      <w:r w:rsidR="0053541D" w:rsidRPr="004A242F">
        <w:rPr>
          <w:color w:val="auto"/>
        </w:rPr>
        <w:fldChar w:fldCharType="separate"/>
      </w:r>
      <w:r w:rsidR="00162B26" w:rsidRPr="004A242F">
        <w:rPr>
          <w:noProof/>
          <w:color w:val="auto"/>
        </w:rPr>
        <w:t>9</w:t>
      </w:r>
      <w:r w:rsidR="0053541D" w:rsidRPr="004A242F">
        <w:rPr>
          <w:noProof/>
          <w:color w:val="auto"/>
        </w:rPr>
        <w:fldChar w:fldCharType="end"/>
      </w:r>
      <w:r w:rsidRPr="004A242F">
        <w:rPr>
          <w:color w:val="auto"/>
        </w:rPr>
        <w:t>: Mô tả sản phẩm</w:t>
      </w:r>
      <w:bookmarkEnd w:id="51"/>
    </w:p>
    <w:p w:rsidR="000F6AD2" w:rsidRPr="004A242F" w:rsidRDefault="000F6AD2" w:rsidP="00132245">
      <w:pPr>
        <w:pStyle w:val="Heading3"/>
        <w:numPr>
          <w:ilvl w:val="2"/>
          <w:numId w:val="41"/>
        </w:numPr>
        <w:spacing w:before="0" w:after="0"/>
        <w:ind w:left="567"/>
      </w:pPr>
      <w:bookmarkStart w:id="52" w:name="_Toc187425130"/>
      <w:r w:rsidRPr="004A242F">
        <w:t>Trang giỏ hàng</w:t>
      </w:r>
      <w:bookmarkEnd w:id="52"/>
    </w:p>
    <w:p w:rsidR="000F6AD2" w:rsidRPr="004A242F" w:rsidRDefault="009E4124" w:rsidP="005A0F5F">
      <w:pPr>
        <w:spacing w:before="0" w:after="0"/>
        <w:ind w:left="284"/>
        <w:jc w:val="both"/>
        <w:rPr>
          <w:b/>
        </w:rPr>
      </w:pPr>
      <w:r w:rsidRPr="004A242F">
        <w:tab/>
      </w:r>
      <w:r w:rsidR="00A53B06" w:rsidRPr="004A242F">
        <w:rPr>
          <w:b/>
        </w:rPr>
        <w:t>Trang giỏ hàng</w:t>
      </w:r>
    </w:p>
    <w:p w:rsidR="00FE5297" w:rsidRPr="004A242F" w:rsidRDefault="000F6AD2" w:rsidP="005A0F5F">
      <w:pPr>
        <w:keepNext/>
        <w:spacing w:before="0" w:after="0"/>
      </w:pPr>
      <w:r w:rsidRPr="004A242F">
        <w:rPr>
          <w:noProof/>
        </w:rPr>
        <w:drawing>
          <wp:inline distT="0" distB="0" distL="0" distR="0" wp14:anchorId="04344314" wp14:editId="63FE0206">
            <wp:extent cx="5760720" cy="15697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1569720"/>
                    </a:xfrm>
                    <a:prstGeom prst="rect">
                      <a:avLst/>
                    </a:prstGeom>
                  </pic:spPr>
                </pic:pic>
              </a:graphicData>
            </a:graphic>
          </wp:inline>
        </w:drawing>
      </w:r>
    </w:p>
    <w:p w:rsidR="000F6AD2" w:rsidRPr="004A242F" w:rsidRDefault="00FE5297" w:rsidP="005A0F5F">
      <w:pPr>
        <w:pStyle w:val="Caption"/>
        <w:spacing w:before="0" w:after="0"/>
        <w:jc w:val="center"/>
        <w:rPr>
          <w:color w:val="auto"/>
        </w:rPr>
      </w:pPr>
      <w:bookmarkStart w:id="53" w:name="_Toc187425207"/>
      <w:r w:rsidRPr="004A242F">
        <w:rPr>
          <w:color w:val="auto"/>
        </w:rPr>
        <w:t xml:space="preserve">Hình </w:t>
      </w:r>
      <w:r w:rsidR="0053541D" w:rsidRPr="004A242F">
        <w:rPr>
          <w:color w:val="auto"/>
        </w:rPr>
        <w:fldChar w:fldCharType="begin"/>
      </w:r>
      <w:r w:rsidR="0053541D" w:rsidRPr="004A242F">
        <w:rPr>
          <w:color w:val="auto"/>
        </w:rPr>
        <w:instrText xml:space="preserve"> SEQ Hình \* ARABIC </w:instrText>
      </w:r>
      <w:r w:rsidR="0053541D" w:rsidRPr="004A242F">
        <w:rPr>
          <w:color w:val="auto"/>
        </w:rPr>
        <w:fldChar w:fldCharType="separate"/>
      </w:r>
      <w:r w:rsidR="00162B26" w:rsidRPr="004A242F">
        <w:rPr>
          <w:noProof/>
          <w:color w:val="auto"/>
        </w:rPr>
        <w:t>10</w:t>
      </w:r>
      <w:r w:rsidR="0053541D" w:rsidRPr="004A242F">
        <w:rPr>
          <w:noProof/>
          <w:color w:val="auto"/>
        </w:rPr>
        <w:fldChar w:fldCharType="end"/>
      </w:r>
      <w:r w:rsidRPr="004A242F">
        <w:rPr>
          <w:color w:val="auto"/>
        </w:rPr>
        <w:t>: Trang giỏ hàng</w:t>
      </w:r>
      <w:bookmarkEnd w:id="53"/>
    </w:p>
    <w:p w:rsidR="00FE5297" w:rsidRPr="004A242F" w:rsidRDefault="00FE5297" w:rsidP="00132245">
      <w:pPr>
        <w:pStyle w:val="Heading3"/>
        <w:numPr>
          <w:ilvl w:val="2"/>
          <w:numId w:val="41"/>
        </w:numPr>
        <w:spacing w:before="0" w:after="0"/>
        <w:ind w:left="567"/>
      </w:pPr>
      <w:bookmarkStart w:id="54" w:name="_Toc187425131"/>
      <w:r w:rsidRPr="004A242F">
        <w:t>Trang thanh toán</w:t>
      </w:r>
      <w:bookmarkEnd w:id="54"/>
    </w:p>
    <w:p w:rsidR="00FE5297" w:rsidRPr="004A242F" w:rsidRDefault="00B518CF" w:rsidP="005A0F5F">
      <w:pPr>
        <w:spacing w:before="0" w:after="0"/>
        <w:ind w:left="284"/>
        <w:jc w:val="both"/>
        <w:rPr>
          <w:b/>
        </w:rPr>
      </w:pPr>
      <w:r w:rsidRPr="004A242F">
        <w:tab/>
      </w:r>
      <w:r w:rsidR="00FE5297" w:rsidRPr="004A242F">
        <w:rPr>
          <w:b/>
        </w:rPr>
        <w:t>Trang thanh toán</w:t>
      </w:r>
    </w:p>
    <w:p w:rsidR="00FE5297" w:rsidRPr="004A242F" w:rsidRDefault="00FE5297" w:rsidP="005A0F5F">
      <w:pPr>
        <w:keepNext/>
        <w:spacing w:before="0" w:after="0"/>
        <w:ind w:left="284"/>
      </w:pPr>
      <w:r w:rsidRPr="004A242F">
        <w:rPr>
          <w:noProof/>
        </w:rPr>
        <w:drawing>
          <wp:inline distT="0" distB="0" distL="0" distR="0" wp14:anchorId="22A07D05" wp14:editId="01E8DE52">
            <wp:extent cx="5264727" cy="16852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64727" cy="1685270"/>
                    </a:xfrm>
                    <a:prstGeom prst="rect">
                      <a:avLst/>
                    </a:prstGeom>
                  </pic:spPr>
                </pic:pic>
              </a:graphicData>
            </a:graphic>
          </wp:inline>
        </w:drawing>
      </w:r>
    </w:p>
    <w:p w:rsidR="00FE5297" w:rsidRPr="004A242F" w:rsidRDefault="00FE5297" w:rsidP="005A0F5F">
      <w:pPr>
        <w:pStyle w:val="Caption"/>
        <w:spacing w:before="0" w:after="0"/>
        <w:jc w:val="center"/>
        <w:rPr>
          <w:color w:val="auto"/>
        </w:rPr>
      </w:pPr>
      <w:bookmarkStart w:id="55" w:name="_Toc187425208"/>
      <w:r w:rsidRPr="004A242F">
        <w:rPr>
          <w:color w:val="auto"/>
        </w:rPr>
        <w:t xml:space="preserve">Hình </w:t>
      </w:r>
      <w:r w:rsidR="0053541D" w:rsidRPr="004A242F">
        <w:rPr>
          <w:color w:val="auto"/>
        </w:rPr>
        <w:fldChar w:fldCharType="begin"/>
      </w:r>
      <w:r w:rsidR="0053541D" w:rsidRPr="004A242F">
        <w:rPr>
          <w:color w:val="auto"/>
        </w:rPr>
        <w:instrText xml:space="preserve"> SEQ Hình \* ARABIC </w:instrText>
      </w:r>
      <w:r w:rsidR="0053541D" w:rsidRPr="004A242F">
        <w:rPr>
          <w:color w:val="auto"/>
        </w:rPr>
        <w:fldChar w:fldCharType="separate"/>
      </w:r>
      <w:r w:rsidR="00162B26" w:rsidRPr="004A242F">
        <w:rPr>
          <w:noProof/>
          <w:color w:val="auto"/>
        </w:rPr>
        <w:t>11</w:t>
      </w:r>
      <w:r w:rsidR="0053541D" w:rsidRPr="004A242F">
        <w:rPr>
          <w:noProof/>
          <w:color w:val="auto"/>
        </w:rPr>
        <w:fldChar w:fldCharType="end"/>
      </w:r>
      <w:r w:rsidRPr="004A242F">
        <w:rPr>
          <w:color w:val="auto"/>
        </w:rPr>
        <w:t>: Trang thanh toán</w:t>
      </w:r>
      <w:bookmarkEnd w:id="55"/>
    </w:p>
    <w:p w:rsidR="00C3306E" w:rsidRPr="004A242F" w:rsidRDefault="00C3306E" w:rsidP="00C3306E"/>
    <w:p w:rsidR="00C3306E" w:rsidRPr="004A242F" w:rsidRDefault="00C3306E" w:rsidP="00C3306E"/>
    <w:p w:rsidR="00C3306E" w:rsidRPr="004A242F" w:rsidRDefault="00C3306E" w:rsidP="00C3306E"/>
    <w:p w:rsidR="00FE5297" w:rsidRPr="004A242F" w:rsidRDefault="00B518CF" w:rsidP="00132245">
      <w:pPr>
        <w:pStyle w:val="Heading3"/>
        <w:numPr>
          <w:ilvl w:val="2"/>
          <w:numId w:val="41"/>
        </w:numPr>
        <w:spacing w:before="0" w:after="0"/>
        <w:ind w:left="567"/>
      </w:pPr>
      <w:bookmarkStart w:id="56" w:name="_Toc187425132"/>
      <w:r w:rsidRPr="004A242F">
        <w:lastRenderedPageBreak/>
        <w:t>Trang hồ sơ cá nhân của khách hàng</w:t>
      </w:r>
      <w:bookmarkEnd w:id="56"/>
    </w:p>
    <w:p w:rsidR="00125F9B" w:rsidRPr="004A242F" w:rsidRDefault="00A37D60" w:rsidP="005A0F5F">
      <w:pPr>
        <w:spacing w:before="0" w:after="0"/>
        <w:ind w:left="284"/>
        <w:jc w:val="both"/>
      </w:pPr>
      <w:r w:rsidRPr="004A242F">
        <w:tab/>
      </w:r>
      <w:r w:rsidR="00125F9B" w:rsidRPr="004A242F">
        <w:t>Trang hồ sơ cá nhân của khách hàng sẽ hiện các thông tin như: số lượng đơn hàng đã mua, tổng tiền đã mua sản phẩm, khách hàng đăng ký tài khoản khi nào và các thông tin cá nhân của khách hàng. Ngoài ra khách hàng có thể chỉnh sửa hồ sơ và đổi mật khẩu tài khoản của mình.</w:t>
      </w:r>
    </w:p>
    <w:p w:rsidR="00A37D60" w:rsidRPr="004A242F" w:rsidRDefault="00125F9B" w:rsidP="005A0F5F">
      <w:pPr>
        <w:keepNext/>
        <w:spacing w:before="0" w:after="0"/>
        <w:ind w:left="284"/>
      </w:pPr>
      <w:r w:rsidRPr="004A242F">
        <w:rPr>
          <w:noProof/>
        </w:rPr>
        <w:drawing>
          <wp:inline distT="0" distB="0" distL="0" distR="0" wp14:anchorId="5DA5976D" wp14:editId="34AF0DD0">
            <wp:extent cx="5760720" cy="323913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3239135"/>
                    </a:xfrm>
                    <a:prstGeom prst="rect">
                      <a:avLst/>
                    </a:prstGeom>
                  </pic:spPr>
                </pic:pic>
              </a:graphicData>
            </a:graphic>
          </wp:inline>
        </w:drawing>
      </w:r>
    </w:p>
    <w:p w:rsidR="00A37D60" w:rsidRPr="004A242F" w:rsidRDefault="00A37D60" w:rsidP="00C3306E">
      <w:pPr>
        <w:pStyle w:val="Caption"/>
        <w:spacing w:before="0" w:after="0"/>
        <w:jc w:val="center"/>
        <w:rPr>
          <w:color w:val="auto"/>
        </w:rPr>
      </w:pPr>
      <w:bookmarkStart w:id="57" w:name="_Toc187425209"/>
      <w:r w:rsidRPr="004A242F">
        <w:rPr>
          <w:color w:val="auto"/>
        </w:rPr>
        <w:t xml:space="preserve">Hình </w:t>
      </w:r>
      <w:r w:rsidR="0053541D" w:rsidRPr="004A242F">
        <w:rPr>
          <w:color w:val="auto"/>
        </w:rPr>
        <w:fldChar w:fldCharType="begin"/>
      </w:r>
      <w:r w:rsidR="0053541D" w:rsidRPr="004A242F">
        <w:rPr>
          <w:color w:val="auto"/>
        </w:rPr>
        <w:instrText xml:space="preserve"> SEQ Hình \* ARABIC </w:instrText>
      </w:r>
      <w:r w:rsidR="0053541D" w:rsidRPr="004A242F">
        <w:rPr>
          <w:color w:val="auto"/>
        </w:rPr>
        <w:fldChar w:fldCharType="separate"/>
      </w:r>
      <w:r w:rsidR="00162B26" w:rsidRPr="004A242F">
        <w:rPr>
          <w:noProof/>
          <w:color w:val="auto"/>
        </w:rPr>
        <w:t>12</w:t>
      </w:r>
      <w:r w:rsidR="0053541D" w:rsidRPr="004A242F">
        <w:rPr>
          <w:noProof/>
          <w:color w:val="auto"/>
        </w:rPr>
        <w:fldChar w:fldCharType="end"/>
      </w:r>
      <w:r w:rsidRPr="004A242F">
        <w:rPr>
          <w:color w:val="auto"/>
        </w:rPr>
        <w:t>: Trang hồ sơ cá nhân khách hàng</w:t>
      </w:r>
      <w:bookmarkEnd w:id="57"/>
    </w:p>
    <w:p w:rsidR="00A37D60" w:rsidRPr="004A242F" w:rsidRDefault="00A37D60" w:rsidP="00132245">
      <w:pPr>
        <w:pStyle w:val="Heading3"/>
        <w:numPr>
          <w:ilvl w:val="2"/>
          <w:numId w:val="41"/>
        </w:numPr>
        <w:spacing w:before="0" w:after="0"/>
        <w:ind w:left="567"/>
      </w:pPr>
      <w:bookmarkStart w:id="58" w:name="_Toc187425133"/>
      <w:r w:rsidRPr="004A242F">
        <w:t>Trang lịch sử đơn hàng</w:t>
      </w:r>
      <w:bookmarkEnd w:id="58"/>
    </w:p>
    <w:p w:rsidR="00A37D60" w:rsidRPr="004A242F" w:rsidRDefault="00A37D60" w:rsidP="005A0F5F">
      <w:pPr>
        <w:spacing w:before="0" w:after="0"/>
        <w:ind w:left="284"/>
        <w:jc w:val="both"/>
        <w:rPr>
          <w:b/>
        </w:rPr>
      </w:pPr>
      <w:r w:rsidRPr="004A242F">
        <w:tab/>
      </w:r>
      <w:r w:rsidRPr="004A242F">
        <w:rPr>
          <w:b/>
        </w:rPr>
        <w:t>T</w:t>
      </w:r>
      <w:r w:rsidR="000A3554" w:rsidRPr="004A242F">
        <w:rPr>
          <w:b/>
        </w:rPr>
        <w:t>rang lịch sử đơn hàng</w:t>
      </w:r>
    </w:p>
    <w:p w:rsidR="00A37D60" w:rsidRPr="004A242F" w:rsidRDefault="00A37D60" w:rsidP="005A0F5F">
      <w:pPr>
        <w:keepNext/>
        <w:spacing w:before="0" w:after="0"/>
        <w:ind w:left="284"/>
      </w:pPr>
      <w:r w:rsidRPr="004A242F">
        <w:rPr>
          <w:noProof/>
        </w:rPr>
        <w:drawing>
          <wp:inline distT="0" distB="0" distL="0" distR="0" wp14:anchorId="3AB1AD8B" wp14:editId="4D5B8430">
            <wp:extent cx="5760720" cy="143065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1430655"/>
                    </a:xfrm>
                    <a:prstGeom prst="rect">
                      <a:avLst/>
                    </a:prstGeom>
                  </pic:spPr>
                </pic:pic>
              </a:graphicData>
            </a:graphic>
          </wp:inline>
        </w:drawing>
      </w:r>
    </w:p>
    <w:p w:rsidR="00A37D60" w:rsidRPr="004A242F" w:rsidRDefault="00A37D60" w:rsidP="005A0F5F">
      <w:pPr>
        <w:pStyle w:val="Caption"/>
        <w:spacing w:before="0" w:after="0"/>
        <w:jc w:val="center"/>
        <w:rPr>
          <w:color w:val="auto"/>
        </w:rPr>
      </w:pPr>
      <w:bookmarkStart w:id="59" w:name="_Toc187425210"/>
      <w:r w:rsidRPr="004A242F">
        <w:rPr>
          <w:color w:val="auto"/>
        </w:rPr>
        <w:t xml:space="preserve">Hình </w:t>
      </w:r>
      <w:r w:rsidR="0053541D" w:rsidRPr="004A242F">
        <w:rPr>
          <w:color w:val="auto"/>
        </w:rPr>
        <w:fldChar w:fldCharType="begin"/>
      </w:r>
      <w:r w:rsidR="0053541D" w:rsidRPr="004A242F">
        <w:rPr>
          <w:color w:val="auto"/>
        </w:rPr>
        <w:instrText xml:space="preserve"> SEQ Hình \* ARABIC </w:instrText>
      </w:r>
      <w:r w:rsidR="0053541D" w:rsidRPr="004A242F">
        <w:rPr>
          <w:color w:val="auto"/>
        </w:rPr>
        <w:fldChar w:fldCharType="separate"/>
      </w:r>
      <w:r w:rsidR="00162B26" w:rsidRPr="004A242F">
        <w:rPr>
          <w:noProof/>
          <w:color w:val="auto"/>
        </w:rPr>
        <w:t>13</w:t>
      </w:r>
      <w:r w:rsidR="0053541D" w:rsidRPr="004A242F">
        <w:rPr>
          <w:noProof/>
          <w:color w:val="auto"/>
        </w:rPr>
        <w:fldChar w:fldCharType="end"/>
      </w:r>
      <w:r w:rsidRPr="004A242F">
        <w:rPr>
          <w:color w:val="auto"/>
        </w:rPr>
        <w:t xml:space="preserve">: Trang lịch sử đơn </w:t>
      </w:r>
      <w:r w:rsidR="00C3306E" w:rsidRPr="004A242F">
        <w:rPr>
          <w:color w:val="auto"/>
        </w:rPr>
        <w:t>hang</w:t>
      </w:r>
      <w:bookmarkEnd w:id="59"/>
    </w:p>
    <w:p w:rsidR="00C3306E" w:rsidRPr="004A242F" w:rsidRDefault="00C3306E" w:rsidP="00C3306E"/>
    <w:p w:rsidR="00C3306E" w:rsidRPr="004A242F" w:rsidRDefault="00C3306E" w:rsidP="00C3306E"/>
    <w:p w:rsidR="00C3306E" w:rsidRPr="004A242F" w:rsidRDefault="00C3306E" w:rsidP="00C3306E"/>
    <w:p w:rsidR="00B518CF" w:rsidRPr="004A242F" w:rsidRDefault="00BB73A4" w:rsidP="00132245">
      <w:pPr>
        <w:pStyle w:val="Heading3"/>
        <w:numPr>
          <w:ilvl w:val="2"/>
          <w:numId w:val="41"/>
        </w:numPr>
        <w:spacing w:before="0" w:after="0"/>
        <w:ind w:left="567"/>
      </w:pPr>
      <w:bookmarkStart w:id="60" w:name="_Toc187425134"/>
      <w:r w:rsidRPr="004A242F">
        <w:lastRenderedPageBreak/>
        <w:t>Trang quản trị của admin</w:t>
      </w:r>
      <w:bookmarkEnd w:id="60"/>
    </w:p>
    <w:p w:rsidR="00D72B80" w:rsidRPr="004A242F" w:rsidRDefault="00BB73A4" w:rsidP="005A0F5F">
      <w:pPr>
        <w:spacing w:before="0" w:after="0"/>
        <w:ind w:left="284"/>
        <w:jc w:val="both"/>
      </w:pPr>
      <w:r w:rsidRPr="004A242F">
        <w:tab/>
        <w:t xml:space="preserve">Trang quản trị của admin: trang sẽ hiện các thông tin về: doanh </w:t>
      </w:r>
      <w:proofErr w:type="gramStart"/>
      <w:r w:rsidRPr="004A242F">
        <w:t>thu</w:t>
      </w:r>
      <w:proofErr w:type="gramEnd"/>
      <w:r w:rsidRPr="004A242F">
        <w:t>, các đơn hàng, người dùng, sản phẩm và các chức năng admin quản lý.</w:t>
      </w:r>
    </w:p>
    <w:p w:rsidR="00D72B80" w:rsidRPr="004A242F" w:rsidRDefault="00D72B80" w:rsidP="005A0F5F">
      <w:pPr>
        <w:keepNext/>
        <w:spacing w:before="0" w:after="0"/>
        <w:ind w:left="284"/>
      </w:pPr>
      <w:r w:rsidRPr="004A242F">
        <w:rPr>
          <w:noProof/>
        </w:rPr>
        <w:drawing>
          <wp:inline distT="0" distB="0" distL="0" distR="0" wp14:anchorId="4AEB0558" wp14:editId="3538EDFE">
            <wp:extent cx="5760720" cy="191325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1913255"/>
                    </a:xfrm>
                    <a:prstGeom prst="rect">
                      <a:avLst/>
                    </a:prstGeom>
                  </pic:spPr>
                </pic:pic>
              </a:graphicData>
            </a:graphic>
          </wp:inline>
        </w:drawing>
      </w:r>
    </w:p>
    <w:p w:rsidR="000E0EEC" w:rsidRPr="004A242F" w:rsidRDefault="00D72B80" w:rsidP="00C3306E">
      <w:pPr>
        <w:pStyle w:val="Caption"/>
        <w:spacing w:before="0" w:after="0"/>
        <w:jc w:val="center"/>
        <w:rPr>
          <w:color w:val="auto"/>
        </w:rPr>
      </w:pPr>
      <w:bookmarkStart w:id="61" w:name="_Toc187425211"/>
      <w:r w:rsidRPr="004A242F">
        <w:rPr>
          <w:color w:val="auto"/>
        </w:rPr>
        <w:t xml:space="preserve">Hình </w:t>
      </w:r>
      <w:r w:rsidR="0053541D" w:rsidRPr="004A242F">
        <w:rPr>
          <w:color w:val="auto"/>
        </w:rPr>
        <w:fldChar w:fldCharType="begin"/>
      </w:r>
      <w:r w:rsidR="0053541D" w:rsidRPr="004A242F">
        <w:rPr>
          <w:color w:val="auto"/>
        </w:rPr>
        <w:instrText xml:space="preserve"> SEQ Hình \* ARABIC </w:instrText>
      </w:r>
      <w:r w:rsidR="0053541D" w:rsidRPr="004A242F">
        <w:rPr>
          <w:color w:val="auto"/>
        </w:rPr>
        <w:fldChar w:fldCharType="separate"/>
      </w:r>
      <w:r w:rsidR="00162B26" w:rsidRPr="004A242F">
        <w:rPr>
          <w:noProof/>
          <w:color w:val="auto"/>
        </w:rPr>
        <w:t>14</w:t>
      </w:r>
      <w:r w:rsidR="0053541D" w:rsidRPr="004A242F">
        <w:rPr>
          <w:noProof/>
          <w:color w:val="auto"/>
        </w:rPr>
        <w:fldChar w:fldCharType="end"/>
      </w:r>
      <w:proofErr w:type="gramStart"/>
      <w:r w:rsidRPr="004A242F">
        <w:rPr>
          <w:color w:val="auto"/>
        </w:rPr>
        <w:t>:Trang</w:t>
      </w:r>
      <w:proofErr w:type="gramEnd"/>
      <w:r w:rsidRPr="004A242F">
        <w:rPr>
          <w:color w:val="auto"/>
        </w:rPr>
        <w:t xml:space="preserve"> quản trị của admin</w:t>
      </w:r>
      <w:bookmarkEnd w:id="61"/>
    </w:p>
    <w:p w:rsidR="00D72B80" w:rsidRPr="004A242F" w:rsidRDefault="00D72B80" w:rsidP="00132245">
      <w:pPr>
        <w:pStyle w:val="Heading3"/>
        <w:numPr>
          <w:ilvl w:val="2"/>
          <w:numId w:val="41"/>
        </w:numPr>
        <w:spacing w:before="0" w:after="0"/>
        <w:ind w:left="567"/>
      </w:pPr>
      <w:bookmarkStart w:id="62" w:name="_Toc187425135"/>
      <w:r w:rsidRPr="004A242F">
        <w:t>Trang hồ sơ cá nhân của admin</w:t>
      </w:r>
      <w:bookmarkEnd w:id="62"/>
    </w:p>
    <w:p w:rsidR="00D72B80" w:rsidRPr="004A242F" w:rsidRDefault="00EA5892" w:rsidP="005A0F5F">
      <w:pPr>
        <w:spacing w:before="0" w:after="0"/>
        <w:ind w:left="284"/>
        <w:jc w:val="both"/>
        <w:rPr>
          <w:b/>
        </w:rPr>
      </w:pPr>
      <w:r w:rsidRPr="004A242F">
        <w:tab/>
      </w:r>
      <w:r w:rsidRPr="004A242F">
        <w:rPr>
          <w:b/>
        </w:rPr>
        <w:t>Trang hồ sơ cá nhân admin</w:t>
      </w:r>
    </w:p>
    <w:p w:rsidR="00D72B80" w:rsidRPr="004A242F" w:rsidRDefault="00D72B80" w:rsidP="005A0F5F">
      <w:pPr>
        <w:keepNext/>
        <w:spacing w:before="0" w:after="0"/>
        <w:ind w:left="284"/>
      </w:pPr>
      <w:r w:rsidRPr="004A242F">
        <w:rPr>
          <w:noProof/>
        </w:rPr>
        <w:drawing>
          <wp:inline distT="0" distB="0" distL="0" distR="0" wp14:anchorId="640EE7C3" wp14:editId="2ADE106A">
            <wp:extent cx="5237018" cy="3066472"/>
            <wp:effectExtent l="0" t="0" r="1905"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48407" cy="3073141"/>
                    </a:xfrm>
                    <a:prstGeom prst="rect">
                      <a:avLst/>
                    </a:prstGeom>
                  </pic:spPr>
                </pic:pic>
              </a:graphicData>
            </a:graphic>
          </wp:inline>
        </w:drawing>
      </w:r>
    </w:p>
    <w:p w:rsidR="00D72B80" w:rsidRPr="004A242F" w:rsidRDefault="00D72B80" w:rsidP="005A0F5F">
      <w:pPr>
        <w:pStyle w:val="Caption"/>
        <w:spacing w:before="0" w:after="0"/>
        <w:jc w:val="center"/>
        <w:rPr>
          <w:color w:val="auto"/>
        </w:rPr>
      </w:pPr>
      <w:bookmarkStart w:id="63" w:name="_Toc187425212"/>
      <w:r w:rsidRPr="004A242F">
        <w:rPr>
          <w:color w:val="auto"/>
        </w:rPr>
        <w:t xml:space="preserve">Hình </w:t>
      </w:r>
      <w:r w:rsidR="0053541D" w:rsidRPr="004A242F">
        <w:rPr>
          <w:color w:val="auto"/>
        </w:rPr>
        <w:fldChar w:fldCharType="begin"/>
      </w:r>
      <w:r w:rsidR="0053541D" w:rsidRPr="004A242F">
        <w:rPr>
          <w:color w:val="auto"/>
        </w:rPr>
        <w:instrText xml:space="preserve"> SEQ Hình \* ARABIC </w:instrText>
      </w:r>
      <w:r w:rsidR="0053541D" w:rsidRPr="004A242F">
        <w:rPr>
          <w:color w:val="auto"/>
        </w:rPr>
        <w:fldChar w:fldCharType="separate"/>
      </w:r>
      <w:r w:rsidR="00162B26" w:rsidRPr="004A242F">
        <w:rPr>
          <w:noProof/>
          <w:color w:val="auto"/>
        </w:rPr>
        <w:t>15</w:t>
      </w:r>
      <w:r w:rsidR="0053541D" w:rsidRPr="004A242F">
        <w:rPr>
          <w:noProof/>
          <w:color w:val="auto"/>
        </w:rPr>
        <w:fldChar w:fldCharType="end"/>
      </w:r>
      <w:r w:rsidRPr="004A242F">
        <w:rPr>
          <w:color w:val="auto"/>
        </w:rPr>
        <w:t>: Trang hồ sơ cá nhân admin</w:t>
      </w:r>
      <w:bookmarkEnd w:id="63"/>
    </w:p>
    <w:p w:rsidR="00C3306E" w:rsidRPr="004A242F" w:rsidRDefault="00C3306E" w:rsidP="00C3306E"/>
    <w:p w:rsidR="00C3306E" w:rsidRPr="004A242F" w:rsidRDefault="00C3306E" w:rsidP="00C3306E"/>
    <w:p w:rsidR="00C3306E" w:rsidRPr="004A242F" w:rsidRDefault="00C3306E" w:rsidP="00C3306E"/>
    <w:p w:rsidR="00D72B80" w:rsidRPr="004A242F" w:rsidRDefault="00D72B80" w:rsidP="00132245">
      <w:pPr>
        <w:pStyle w:val="Heading3"/>
        <w:numPr>
          <w:ilvl w:val="2"/>
          <w:numId w:val="41"/>
        </w:numPr>
        <w:spacing w:before="0" w:after="0"/>
        <w:ind w:left="567"/>
      </w:pPr>
      <w:bookmarkStart w:id="64" w:name="_Toc187425136"/>
      <w:r w:rsidRPr="004A242F">
        <w:lastRenderedPageBreak/>
        <w:t>Trang quản lý sản phẩm</w:t>
      </w:r>
      <w:bookmarkEnd w:id="64"/>
    </w:p>
    <w:p w:rsidR="00D72B80" w:rsidRPr="004A242F" w:rsidRDefault="00120E98" w:rsidP="005A0F5F">
      <w:pPr>
        <w:spacing w:before="0" w:after="0"/>
        <w:ind w:left="284"/>
        <w:jc w:val="both"/>
        <w:rPr>
          <w:b/>
        </w:rPr>
      </w:pPr>
      <w:r w:rsidRPr="004A242F">
        <w:tab/>
      </w:r>
      <w:r w:rsidRPr="004A242F">
        <w:rPr>
          <w:b/>
        </w:rPr>
        <w:t>Trang quản lý sản phẩm</w:t>
      </w:r>
    </w:p>
    <w:p w:rsidR="00876621" w:rsidRPr="004A242F" w:rsidRDefault="000E0EEC" w:rsidP="005A0F5F">
      <w:pPr>
        <w:keepNext/>
        <w:spacing w:before="0" w:after="0"/>
        <w:ind w:left="284"/>
      </w:pPr>
      <w:r w:rsidRPr="004A242F">
        <w:rPr>
          <w:noProof/>
        </w:rPr>
        <w:drawing>
          <wp:inline distT="0" distB="0" distL="0" distR="0" wp14:anchorId="24286D8E" wp14:editId="3DFF9928">
            <wp:extent cx="5760720" cy="150749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1507490"/>
                    </a:xfrm>
                    <a:prstGeom prst="rect">
                      <a:avLst/>
                    </a:prstGeom>
                  </pic:spPr>
                </pic:pic>
              </a:graphicData>
            </a:graphic>
          </wp:inline>
        </w:drawing>
      </w:r>
    </w:p>
    <w:p w:rsidR="00BB73A4" w:rsidRPr="004A242F" w:rsidRDefault="00876621" w:rsidP="00C3306E">
      <w:pPr>
        <w:pStyle w:val="Caption"/>
        <w:spacing w:before="0" w:after="0"/>
        <w:jc w:val="center"/>
        <w:rPr>
          <w:color w:val="auto"/>
        </w:rPr>
      </w:pPr>
      <w:bookmarkStart w:id="65" w:name="_Toc187425213"/>
      <w:r w:rsidRPr="004A242F">
        <w:rPr>
          <w:color w:val="auto"/>
        </w:rPr>
        <w:t xml:space="preserve">Hình </w:t>
      </w:r>
      <w:r w:rsidR="0053541D" w:rsidRPr="004A242F">
        <w:rPr>
          <w:color w:val="auto"/>
        </w:rPr>
        <w:fldChar w:fldCharType="begin"/>
      </w:r>
      <w:r w:rsidR="0053541D" w:rsidRPr="004A242F">
        <w:rPr>
          <w:color w:val="auto"/>
        </w:rPr>
        <w:instrText xml:space="preserve"> SEQ Hình \* ARABIC </w:instrText>
      </w:r>
      <w:r w:rsidR="0053541D" w:rsidRPr="004A242F">
        <w:rPr>
          <w:color w:val="auto"/>
        </w:rPr>
        <w:fldChar w:fldCharType="separate"/>
      </w:r>
      <w:r w:rsidR="00162B26" w:rsidRPr="004A242F">
        <w:rPr>
          <w:noProof/>
          <w:color w:val="auto"/>
        </w:rPr>
        <w:t>16</w:t>
      </w:r>
      <w:r w:rsidR="0053541D" w:rsidRPr="004A242F">
        <w:rPr>
          <w:noProof/>
          <w:color w:val="auto"/>
        </w:rPr>
        <w:fldChar w:fldCharType="end"/>
      </w:r>
      <w:r w:rsidRPr="004A242F">
        <w:rPr>
          <w:color w:val="auto"/>
        </w:rPr>
        <w:t>: Trang quản lý sản phẩm</w:t>
      </w:r>
      <w:bookmarkEnd w:id="65"/>
    </w:p>
    <w:p w:rsidR="000F6AD2" w:rsidRPr="004A242F" w:rsidRDefault="00876621" w:rsidP="00132245">
      <w:pPr>
        <w:pStyle w:val="Heading3"/>
        <w:numPr>
          <w:ilvl w:val="2"/>
          <w:numId w:val="41"/>
        </w:numPr>
        <w:spacing w:before="0" w:after="0"/>
        <w:ind w:left="567"/>
      </w:pPr>
      <w:bookmarkStart w:id="66" w:name="_Toc187425137"/>
      <w:r w:rsidRPr="004A242F">
        <w:t>Trang quản lý đơn hàng</w:t>
      </w:r>
      <w:bookmarkEnd w:id="66"/>
      <w:r w:rsidR="000F6AD2" w:rsidRPr="004A242F">
        <w:t xml:space="preserve"> </w:t>
      </w:r>
    </w:p>
    <w:p w:rsidR="00F851B6" w:rsidRPr="004A242F" w:rsidRDefault="00876621" w:rsidP="005A0F5F">
      <w:pPr>
        <w:spacing w:before="0" w:after="0"/>
        <w:ind w:left="284"/>
        <w:jc w:val="both"/>
        <w:rPr>
          <w:b/>
        </w:rPr>
      </w:pPr>
      <w:r w:rsidRPr="004A242F">
        <w:tab/>
      </w:r>
      <w:r w:rsidRPr="004A242F">
        <w:rPr>
          <w:b/>
        </w:rPr>
        <w:t>Trang quản lý đơn hàng</w:t>
      </w:r>
    </w:p>
    <w:p w:rsidR="000E0EEC" w:rsidRPr="004A242F" w:rsidRDefault="000E0EEC" w:rsidP="005A0F5F">
      <w:pPr>
        <w:keepNext/>
        <w:spacing w:before="0" w:after="0"/>
        <w:ind w:left="284"/>
      </w:pPr>
      <w:r w:rsidRPr="004A242F">
        <w:rPr>
          <w:noProof/>
        </w:rPr>
        <w:drawing>
          <wp:inline distT="0" distB="0" distL="0" distR="0" wp14:anchorId="11A372B1" wp14:editId="4673BE00">
            <wp:extent cx="5760720" cy="1423035"/>
            <wp:effectExtent l="0" t="0" r="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1423035"/>
                    </a:xfrm>
                    <a:prstGeom prst="rect">
                      <a:avLst/>
                    </a:prstGeom>
                  </pic:spPr>
                </pic:pic>
              </a:graphicData>
            </a:graphic>
          </wp:inline>
        </w:drawing>
      </w:r>
    </w:p>
    <w:p w:rsidR="000E0EEC" w:rsidRPr="004A242F" w:rsidRDefault="000E0EEC" w:rsidP="005A0F5F">
      <w:pPr>
        <w:pStyle w:val="Caption"/>
        <w:spacing w:before="0" w:after="0"/>
        <w:jc w:val="center"/>
        <w:rPr>
          <w:color w:val="auto"/>
        </w:rPr>
      </w:pPr>
      <w:bookmarkStart w:id="67" w:name="_Toc187425214"/>
      <w:r w:rsidRPr="004A242F">
        <w:rPr>
          <w:color w:val="auto"/>
        </w:rPr>
        <w:t xml:space="preserve">Hình </w:t>
      </w:r>
      <w:r w:rsidR="0053541D" w:rsidRPr="004A242F">
        <w:rPr>
          <w:color w:val="auto"/>
        </w:rPr>
        <w:fldChar w:fldCharType="begin"/>
      </w:r>
      <w:r w:rsidR="0053541D" w:rsidRPr="004A242F">
        <w:rPr>
          <w:color w:val="auto"/>
        </w:rPr>
        <w:instrText xml:space="preserve"> SEQ Hình \* ARABIC </w:instrText>
      </w:r>
      <w:r w:rsidR="0053541D" w:rsidRPr="004A242F">
        <w:rPr>
          <w:color w:val="auto"/>
        </w:rPr>
        <w:fldChar w:fldCharType="separate"/>
      </w:r>
      <w:r w:rsidR="00162B26" w:rsidRPr="004A242F">
        <w:rPr>
          <w:noProof/>
          <w:color w:val="auto"/>
        </w:rPr>
        <w:t>17</w:t>
      </w:r>
      <w:r w:rsidR="0053541D" w:rsidRPr="004A242F">
        <w:rPr>
          <w:noProof/>
          <w:color w:val="auto"/>
        </w:rPr>
        <w:fldChar w:fldCharType="end"/>
      </w:r>
      <w:r w:rsidRPr="004A242F">
        <w:rPr>
          <w:color w:val="auto"/>
        </w:rPr>
        <w:t>: Trang quản lý đơn hàng</w:t>
      </w:r>
      <w:bookmarkEnd w:id="67"/>
    </w:p>
    <w:p w:rsidR="000E0EEC" w:rsidRPr="004A242F" w:rsidRDefault="000E0EEC" w:rsidP="00132245">
      <w:pPr>
        <w:pStyle w:val="Heading3"/>
        <w:numPr>
          <w:ilvl w:val="2"/>
          <w:numId w:val="41"/>
        </w:numPr>
        <w:spacing w:before="0" w:after="0"/>
        <w:ind w:left="567"/>
      </w:pPr>
      <w:bookmarkStart w:id="68" w:name="_Toc187425138"/>
      <w:r w:rsidRPr="004A242F">
        <w:t>Trang quản lý người dùng</w:t>
      </w:r>
      <w:bookmarkEnd w:id="68"/>
    </w:p>
    <w:p w:rsidR="000E0EEC" w:rsidRPr="004A242F" w:rsidRDefault="00E857A0" w:rsidP="005A0F5F">
      <w:pPr>
        <w:spacing w:before="0" w:after="0"/>
        <w:ind w:left="284"/>
        <w:jc w:val="both"/>
      </w:pPr>
      <w:r w:rsidRPr="004A242F">
        <w:tab/>
      </w:r>
      <w:r w:rsidR="000E0EEC" w:rsidRPr="004A242F">
        <w:t>Trang quản lý người dùng: Admin có thể thêm, xóa sửa người dùng.</w:t>
      </w:r>
    </w:p>
    <w:p w:rsidR="000E0EEC" w:rsidRPr="004A242F" w:rsidRDefault="000E0EEC" w:rsidP="005A0F5F">
      <w:pPr>
        <w:keepNext/>
        <w:spacing w:before="0" w:after="0"/>
        <w:ind w:left="284"/>
      </w:pPr>
      <w:r w:rsidRPr="004A242F">
        <w:rPr>
          <w:noProof/>
        </w:rPr>
        <w:drawing>
          <wp:inline distT="0" distB="0" distL="0" distR="0" wp14:anchorId="614CEDB3" wp14:editId="5F47D4DA">
            <wp:extent cx="5760720" cy="14478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1447800"/>
                    </a:xfrm>
                    <a:prstGeom prst="rect">
                      <a:avLst/>
                    </a:prstGeom>
                  </pic:spPr>
                </pic:pic>
              </a:graphicData>
            </a:graphic>
          </wp:inline>
        </w:drawing>
      </w:r>
    </w:p>
    <w:p w:rsidR="000E0EEC" w:rsidRPr="004A242F" w:rsidRDefault="000E0EEC" w:rsidP="005A0F5F">
      <w:pPr>
        <w:pStyle w:val="Caption"/>
        <w:spacing w:before="0" w:after="0"/>
        <w:jc w:val="center"/>
        <w:rPr>
          <w:color w:val="auto"/>
        </w:rPr>
      </w:pPr>
      <w:bookmarkStart w:id="69" w:name="_Toc187425215"/>
      <w:r w:rsidRPr="004A242F">
        <w:rPr>
          <w:color w:val="auto"/>
        </w:rPr>
        <w:t xml:space="preserve">Hình </w:t>
      </w:r>
      <w:r w:rsidR="0053541D" w:rsidRPr="004A242F">
        <w:rPr>
          <w:color w:val="auto"/>
        </w:rPr>
        <w:fldChar w:fldCharType="begin"/>
      </w:r>
      <w:r w:rsidR="0053541D" w:rsidRPr="004A242F">
        <w:rPr>
          <w:color w:val="auto"/>
        </w:rPr>
        <w:instrText xml:space="preserve"> SEQ Hình \* ARABIC </w:instrText>
      </w:r>
      <w:r w:rsidR="0053541D" w:rsidRPr="004A242F">
        <w:rPr>
          <w:color w:val="auto"/>
        </w:rPr>
        <w:fldChar w:fldCharType="separate"/>
      </w:r>
      <w:r w:rsidR="00162B26" w:rsidRPr="004A242F">
        <w:rPr>
          <w:noProof/>
          <w:color w:val="auto"/>
        </w:rPr>
        <w:t>18</w:t>
      </w:r>
      <w:r w:rsidR="0053541D" w:rsidRPr="004A242F">
        <w:rPr>
          <w:noProof/>
          <w:color w:val="auto"/>
        </w:rPr>
        <w:fldChar w:fldCharType="end"/>
      </w:r>
      <w:r w:rsidRPr="004A242F">
        <w:rPr>
          <w:color w:val="auto"/>
        </w:rPr>
        <w:t>: Trang quản lý người dùng</w:t>
      </w:r>
      <w:bookmarkEnd w:id="69"/>
    </w:p>
    <w:p w:rsidR="00C3306E" w:rsidRPr="004A242F" w:rsidRDefault="00C3306E" w:rsidP="00C3306E"/>
    <w:p w:rsidR="00C3306E" w:rsidRPr="004A242F" w:rsidRDefault="00C3306E" w:rsidP="00C3306E"/>
    <w:p w:rsidR="000E0EEC" w:rsidRPr="004A242F" w:rsidRDefault="000E0EEC" w:rsidP="00132245">
      <w:pPr>
        <w:pStyle w:val="Heading3"/>
        <w:numPr>
          <w:ilvl w:val="2"/>
          <w:numId w:val="41"/>
        </w:numPr>
        <w:spacing w:before="0" w:after="0"/>
        <w:ind w:left="567"/>
      </w:pPr>
      <w:bookmarkStart w:id="70" w:name="_Toc187425139"/>
      <w:r w:rsidRPr="004A242F">
        <w:lastRenderedPageBreak/>
        <w:t>Trang quản lý danh mục sản phẩm</w:t>
      </w:r>
      <w:bookmarkEnd w:id="70"/>
    </w:p>
    <w:p w:rsidR="000E0EEC" w:rsidRPr="004A242F" w:rsidRDefault="000E0EEC" w:rsidP="005A0F5F">
      <w:pPr>
        <w:spacing w:before="0" w:after="0"/>
        <w:ind w:left="284"/>
        <w:jc w:val="both"/>
      </w:pPr>
      <w:r w:rsidRPr="004A242F">
        <w:tab/>
        <w:t>Trang quản lý danh mục sản phẩm: Admin có thể thêm, xóa, sửa các danh mục sản phẩm.</w:t>
      </w:r>
    </w:p>
    <w:p w:rsidR="000E0EEC" w:rsidRPr="004A242F" w:rsidRDefault="000E0EEC" w:rsidP="005A0F5F">
      <w:pPr>
        <w:keepNext/>
        <w:spacing w:before="0" w:after="0"/>
        <w:ind w:left="284"/>
        <w:jc w:val="both"/>
      </w:pPr>
      <w:r w:rsidRPr="004A242F">
        <w:rPr>
          <w:noProof/>
        </w:rPr>
        <w:drawing>
          <wp:inline distT="0" distB="0" distL="0" distR="0" wp14:anchorId="3C2BBCA2" wp14:editId="74F05B4E">
            <wp:extent cx="5760720" cy="123888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1238885"/>
                    </a:xfrm>
                    <a:prstGeom prst="rect">
                      <a:avLst/>
                    </a:prstGeom>
                  </pic:spPr>
                </pic:pic>
              </a:graphicData>
            </a:graphic>
          </wp:inline>
        </w:drawing>
      </w:r>
    </w:p>
    <w:p w:rsidR="000E0EEC" w:rsidRPr="004A242F" w:rsidRDefault="000E0EEC" w:rsidP="005A0F5F">
      <w:pPr>
        <w:pStyle w:val="Caption"/>
        <w:spacing w:before="0" w:after="0"/>
        <w:jc w:val="center"/>
        <w:rPr>
          <w:color w:val="auto"/>
        </w:rPr>
      </w:pPr>
      <w:bookmarkStart w:id="71" w:name="_Toc187425216"/>
      <w:r w:rsidRPr="004A242F">
        <w:rPr>
          <w:color w:val="auto"/>
        </w:rPr>
        <w:t xml:space="preserve">Hình </w:t>
      </w:r>
      <w:r w:rsidR="0053541D" w:rsidRPr="004A242F">
        <w:rPr>
          <w:color w:val="auto"/>
        </w:rPr>
        <w:fldChar w:fldCharType="begin"/>
      </w:r>
      <w:r w:rsidR="0053541D" w:rsidRPr="004A242F">
        <w:rPr>
          <w:color w:val="auto"/>
        </w:rPr>
        <w:instrText xml:space="preserve"> SEQ Hình \* ARABIC </w:instrText>
      </w:r>
      <w:r w:rsidR="0053541D" w:rsidRPr="004A242F">
        <w:rPr>
          <w:color w:val="auto"/>
        </w:rPr>
        <w:fldChar w:fldCharType="separate"/>
      </w:r>
      <w:r w:rsidR="00162B26" w:rsidRPr="004A242F">
        <w:rPr>
          <w:noProof/>
          <w:color w:val="auto"/>
        </w:rPr>
        <w:t>19</w:t>
      </w:r>
      <w:r w:rsidR="0053541D" w:rsidRPr="004A242F">
        <w:rPr>
          <w:noProof/>
          <w:color w:val="auto"/>
        </w:rPr>
        <w:fldChar w:fldCharType="end"/>
      </w:r>
      <w:r w:rsidRPr="004A242F">
        <w:rPr>
          <w:color w:val="auto"/>
        </w:rPr>
        <w:t>: Trang quản lý danh mục sản phẩm</w:t>
      </w:r>
      <w:bookmarkEnd w:id="71"/>
    </w:p>
    <w:p w:rsidR="00A61D25" w:rsidRPr="004A242F" w:rsidRDefault="00A61D25" w:rsidP="00132245">
      <w:pPr>
        <w:pStyle w:val="Heading2"/>
        <w:numPr>
          <w:ilvl w:val="1"/>
          <w:numId w:val="41"/>
        </w:numPr>
        <w:spacing w:before="0" w:after="0"/>
        <w:ind w:left="360"/>
      </w:pPr>
      <w:r w:rsidRPr="004A242F">
        <w:t>Chức năng của trang web</w:t>
      </w:r>
    </w:p>
    <w:p w:rsidR="00A61D25" w:rsidRPr="004A242F" w:rsidRDefault="00A61D25" w:rsidP="00132245">
      <w:pPr>
        <w:pStyle w:val="Heading3"/>
        <w:numPr>
          <w:ilvl w:val="2"/>
          <w:numId w:val="41"/>
        </w:numPr>
        <w:spacing w:before="0" w:after="0"/>
        <w:ind w:left="567"/>
      </w:pPr>
      <w:r w:rsidRPr="004A242F">
        <w:t>Đăng nhập</w:t>
      </w:r>
    </w:p>
    <w:p w:rsidR="00A61D25" w:rsidRPr="004A242F" w:rsidRDefault="00A61D25" w:rsidP="005A0F5F">
      <w:pPr>
        <w:spacing w:before="0" w:after="0"/>
        <w:ind w:left="284"/>
      </w:pPr>
      <w:r w:rsidRPr="004A242F">
        <w:tab/>
        <w:t>Admin và khách hàng có thể đăng nhập tại đây, nếu khách hàng chưa có tài khoản có thể nhấn vào đăng ký ngay để đăng ký tài khoản.</w:t>
      </w:r>
    </w:p>
    <w:p w:rsidR="00A61D25" w:rsidRPr="004A242F" w:rsidRDefault="00A61D25" w:rsidP="00132245">
      <w:pPr>
        <w:pStyle w:val="Heading3"/>
        <w:numPr>
          <w:ilvl w:val="2"/>
          <w:numId w:val="41"/>
        </w:numPr>
        <w:spacing w:before="0" w:after="0"/>
        <w:ind w:left="567"/>
      </w:pPr>
      <w:r w:rsidRPr="004A242F">
        <w:t>Đăng ký</w:t>
      </w:r>
    </w:p>
    <w:p w:rsidR="00A61D25" w:rsidRPr="004A242F" w:rsidRDefault="00A61D25" w:rsidP="005A0F5F">
      <w:pPr>
        <w:spacing w:before="0" w:after="0"/>
        <w:ind w:left="284"/>
        <w:jc w:val="both"/>
      </w:pPr>
      <w:r w:rsidRPr="004A242F">
        <w:tab/>
        <w:t>Khách hàng chưa có tài khoản để đăng nhập có thể đăng ký tại đây hoặc nếu có tài khoản rồi có thể nhấn vào nút đăng nhập ngay. Khi đăng ký khách hàng điền các thông tin cá nhân như: họ và tên, email, số điện thoại.</w:t>
      </w:r>
    </w:p>
    <w:p w:rsidR="00903983" w:rsidRPr="004A242F" w:rsidRDefault="00903983" w:rsidP="00132245">
      <w:pPr>
        <w:pStyle w:val="Heading3"/>
        <w:numPr>
          <w:ilvl w:val="2"/>
          <w:numId w:val="41"/>
        </w:numPr>
        <w:spacing w:before="0" w:after="0"/>
        <w:ind w:left="567"/>
      </w:pPr>
      <w:r w:rsidRPr="004A242F">
        <w:t>Thông tin chi tiết sản phẩm</w:t>
      </w:r>
    </w:p>
    <w:p w:rsidR="00903983" w:rsidRPr="004A242F" w:rsidRDefault="00903983" w:rsidP="005A0F5F">
      <w:pPr>
        <w:spacing w:before="0" w:after="0"/>
        <w:ind w:left="284"/>
        <w:jc w:val="both"/>
      </w:pPr>
      <w:r w:rsidRPr="004A242F">
        <w:tab/>
        <w:t>Các thông tin như giá cả, khối lượng, hượng vị của sản phẩm và mô tả sản phẩm.</w:t>
      </w:r>
    </w:p>
    <w:p w:rsidR="00903983" w:rsidRPr="004A242F" w:rsidRDefault="00103BEA" w:rsidP="00132245">
      <w:pPr>
        <w:pStyle w:val="Heading3"/>
        <w:numPr>
          <w:ilvl w:val="2"/>
          <w:numId w:val="41"/>
        </w:numPr>
        <w:spacing w:before="0" w:after="0"/>
        <w:ind w:left="567"/>
      </w:pPr>
      <w:r w:rsidRPr="004A242F">
        <w:t>Danh mục sản phẩm</w:t>
      </w:r>
    </w:p>
    <w:p w:rsidR="00103BEA" w:rsidRPr="004A242F" w:rsidRDefault="00103BEA" w:rsidP="005A0F5F">
      <w:pPr>
        <w:spacing w:before="0" w:after="0"/>
        <w:ind w:left="284"/>
        <w:jc w:val="both"/>
      </w:pPr>
      <w:r w:rsidRPr="004A242F">
        <w:tab/>
        <w:t xml:space="preserve">Khách hàng có thể lựa chọn các sản phẩm </w:t>
      </w:r>
      <w:proofErr w:type="gramStart"/>
      <w:r w:rsidRPr="004A242F">
        <w:t>theo</w:t>
      </w:r>
      <w:proofErr w:type="gramEnd"/>
      <w:r w:rsidRPr="004A242F">
        <w:t xml:space="preserve"> loại </w:t>
      </w:r>
      <w:r w:rsidR="003B671B" w:rsidRPr="004A242F">
        <w:t xml:space="preserve">sản phẩm </w:t>
      </w:r>
      <w:r w:rsidRPr="004A242F">
        <w:t>mình cần mua.</w:t>
      </w:r>
    </w:p>
    <w:p w:rsidR="00903983" w:rsidRPr="004A242F" w:rsidRDefault="000E4D21" w:rsidP="00132245">
      <w:pPr>
        <w:pStyle w:val="Heading3"/>
        <w:numPr>
          <w:ilvl w:val="2"/>
          <w:numId w:val="41"/>
        </w:numPr>
        <w:spacing w:before="0" w:after="0"/>
        <w:ind w:left="567"/>
      </w:pPr>
      <w:r w:rsidRPr="004A242F">
        <w:t>Sản phẩm nổi bật</w:t>
      </w:r>
    </w:p>
    <w:p w:rsidR="000E4D21" w:rsidRPr="004A242F" w:rsidRDefault="000E4D21" w:rsidP="005A0F5F">
      <w:pPr>
        <w:spacing w:before="0" w:after="0"/>
        <w:ind w:left="284"/>
        <w:jc w:val="both"/>
      </w:pPr>
      <w:r w:rsidRPr="004A242F">
        <w:tab/>
        <w:t>Sản phẩm nổi bật: Các sản phẩm nổi bật, được ưa chuộng của websie.</w:t>
      </w:r>
    </w:p>
    <w:p w:rsidR="00903983" w:rsidRPr="004A242F" w:rsidRDefault="000E4D21" w:rsidP="00132245">
      <w:pPr>
        <w:pStyle w:val="Heading3"/>
        <w:numPr>
          <w:ilvl w:val="2"/>
          <w:numId w:val="41"/>
        </w:numPr>
        <w:spacing w:before="0" w:after="0"/>
        <w:ind w:left="567"/>
      </w:pPr>
      <w:r w:rsidRPr="004A242F">
        <w:t>Giỏ hàng</w:t>
      </w:r>
    </w:p>
    <w:p w:rsidR="000E4D21" w:rsidRPr="004A242F" w:rsidRDefault="003B671B" w:rsidP="005A0F5F">
      <w:pPr>
        <w:spacing w:before="0" w:after="0"/>
        <w:ind w:left="284"/>
        <w:jc w:val="both"/>
      </w:pPr>
      <w:r w:rsidRPr="004A242F">
        <w:tab/>
      </w:r>
      <w:r w:rsidR="000E4D21" w:rsidRPr="004A242F">
        <w:t>Khách hàng có thể thêm vào các sản phẩm mình thích rồi thanh toán một lần, khi đổi ý không mua sản phẩm đó nữa khách hàng có thể xóa sản phẩm đó ra khỏi giỏ hàng. Giỏ hàng sẽ hiện thông tin như: tổng tiền, số lượng sản phẩm mua.</w:t>
      </w:r>
    </w:p>
    <w:p w:rsidR="00903983" w:rsidRPr="004A242F" w:rsidRDefault="000E4D21" w:rsidP="00132245">
      <w:pPr>
        <w:pStyle w:val="Heading3"/>
        <w:numPr>
          <w:ilvl w:val="2"/>
          <w:numId w:val="41"/>
        </w:numPr>
        <w:spacing w:before="0" w:after="0"/>
        <w:ind w:left="567"/>
      </w:pPr>
      <w:r w:rsidRPr="004A242F">
        <w:t>Thanh toán</w:t>
      </w:r>
    </w:p>
    <w:p w:rsidR="000E4D21" w:rsidRPr="004A242F" w:rsidRDefault="000E4D21" w:rsidP="005A0F5F">
      <w:pPr>
        <w:spacing w:before="0" w:after="0"/>
        <w:ind w:left="284"/>
        <w:jc w:val="both"/>
      </w:pPr>
      <w:r w:rsidRPr="004A242F">
        <w:tab/>
      </w:r>
      <w:r w:rsidR="008E6702" w:rsidRPr="004A242F">
        <w:t>Trang thanh toán có chức năng</w:t>
      </w:r>
      <w:r w:rsidRPr="004A242F">
        <w:t xml:space="preserve"> </w:t>
      </w:r>
      <w:r w:rsidR="008E6702" w:rsidRPr="004A242F">
        <w:t>k</w:t>
      </w:r>
      <w:r w:rsidRPr="004A242F">
        <w:t xml:space="preserve">hi thanh toán khách hàng vui lòng điền các thông tin cá nhân như: họ và tên, số điện thoại, địa chỉ. Khi thanh toán sẽ hiện tổng tiền các </w:t>
      </w:r>
      <w:r w:rsidRPr="004A242F">
        <w:lastRenderedPageBreak/>
        <w:t>sản phẩm khách hàng chọn. Khách hàng nhấn vào nút xác nhận thanh toán để hoàn thành việc thanh toán.</w:t>
      </w:r>
    </w:p>
    <w:p w:rsidR="00903983" w:rsidRPr="004A242F" w:rsidRDefault="00A53B06" w:rsidP="00132245">
      <w:pPr>
        <w:pStyle w:val="Heading3"/>
        <w:numPr>
          <w:ilvl w:val="2"/>
          <w:numId w:val="41"/>
        </w:numPr>
        <w:spacing w:before="0" w:after="0"/>
        <w:ind w:left="567"/>
      </w:pPr>
      <w:r w:rsidRPr="004A242F">
        <w:t>Hồ sơ cá nhân khách hàng</w:t>
      </w:r>
    </w:p>
    <w:p w:rsidR="00A53B06" w:rsidRPr="004A242F" w:rsidRDefault="00A53B06" w:rsidP="005A0F5F">
      <w:pPr>
        <w:spacing w:before="0" w:after="0"/>
        <w:ind w:left="284"/>
        <w:jc w:val="both"/>
      </w:pPr>
      <w:r w:rsidRPr="004A242F">
        <w:tab/>
        <w:t>Trang hồ sơ cá nhân của khách hàng sẽ hiện các thông tin như: số lượng đơn hàng đã mua, tổng tiền đã mua sản phẩm, khách hàng đăng ký tài khoản khi nào và các thông tin cá nhân của khách hàng. Ngoài ra khách hàng có thể chỉnh sửa ảnh đại diện và đổi mật khẩu tài khoản của mình.</w:t>
      </w:r>
    </w:p>
    <w:p w:rsidR="00903983" w:rsidRPr="004A242F" w:rsidRDefault="000A3554" w:rsidP="00132245">
      <w:pPr>
        <w:pStyle w:val="Heading3"/>
        <w:numPr>
          <w:ilvl w:val="2"/>
          <w:numId w:val="41"/>
        </w:numPr>
        <w:spacing w:before="0" w:after="0"/>
        <w:ind w:left="567"/>
      </w:pPr>
      <w:r w:rsidRPr="004A242F">
        <w:t>Lịch sử đơn hàng</w:t>
      </w:r>
    </w:p>
    <w:p w:rsidR="000A3554" w:rsidRPr="004A242F" w:rsidRDefault="000A3554" w:rsidP="005A0F5F">
      <w:pPr>
        <w:spacing w:before="0" w:after="0"/>
        <w:ind w:left="284"/>
        <w:jc w:val="both"/>
      </w:pPr>
      <w:r w:rsidRPr="004A242F">
        <w:tab/>
        <w:t xml:space="preserve">Trang lịch sử đơn hàng là trang hiển thị các đơn hàng đã mua của khách hàng, tổng tiền các đơn hàng, </w:t>
      </w:r>
      <w:proofErr w:type="gramStart"/>
      <w:r w:rsidRPr="004A242F">
        <w:t>ngày</w:t>
      </w:r>
      <w:proofErr w:type="gramEnd"/>
      <w:r w:rsidRPr="004A242F">
        <w:t xml:space="preserve"> mua và trạng thái đơn hàng.</w:t>
      </w:r>
    </w:p>
    <w:p w:rsidR="00903983" w:rsidRPr="004A242F" w:rsidRDefault="000A3554" w:rsidP="00132245">
      <w:pPr>
        <w:pStyle w:val="Heading3"/>
        <w:numPr>
          <w:ilvl w:val="2"/>
          <w:numId w:val="41"/>
        </w:numPr>
        <w:spacing w:before="0" w:after="0"/>
        <w:ind w:left="567"/>
      </w:pPr>
      <w:r w:rsidRPr="004A242F">
        <w:t>Trang quản trị admin</w:t>
      </w:r>
    </w:p>
    <w:p w:rsidR="000A3554" w:rsidRPr="004A242F" w:rsidRDefault="000A3554" w:rsidP="005A0F5F">
      <w:pPr>
        <w:spacing w:before="0" w:after="0"/>
        <w:ind w:left="284"/>
        <w:jc w:val="both"/>
      </w:pPr>
      <w:r w:rsidRPr="004A242F">
        <w:tab/>
        <w:t xml:space="preserve">Trang có chức năng hiện các thông tin về: doanh </w:t>
      </w:r>
      <w:proofErr w:type="gramStart"/>
      <w:r w:rsidRPr="004A242F">
        <w:t>thu</w:t>
      </w:r>
      <w:proofErr w:type="gramEnd"/>
      <w:r w:rsidRPr="004A242F">
        <w:t>, các đơn hàng, người dùng, sản phẩm và các chức năng admin quản lý khác.</w:t>
      </w:r>
    </w:p>
    <w:p w:rsidR="00EA5892" w:rsidRPr="004A242F" w:rsidRDefault="00EA5892" w:rsidP="00132245">
      <w:pPr>
        <w:pStyle w:val="Heading3"/>
        <w:numPr>
          <w:ilvl w:val="2"/>
          <w:numId w:val="41"/>
        </w:numPr>
        <w:spacing w:before="0" w:after="0"/>
        <w:ind w:left="567"/>
      </w:pPr>
      <w:r w:rsidRPr="004A242F">
        <w:t>Trang quản lý hồ sơ cá nhân admin</w:t>
      </w:r>
    </w:p>
    <w:p w:rsidR="00EA5892" w:rsidRPr="004A242F" w:rsidRDefault="00EA5892" w:rsidP="005A0F5F">
      <w:pPr>
        <w:spacing w:before="0" w:after="0"/>
        <w:ind w:left="284"/>
        <w:jc w:val="both"/>
      </w:pPr>
      <w:r w:rsidRPr="004A242F">
        <w:tab/>
        <w:t>Admin có thể chỉnh sửa các thông tin cá nhân của mình như: họ tên, số điện thoại, địa chỉ</w:t>
      </w:r>
      <w:r w:rsidR="00A1076E" w:rsidRPr="004A242F">
        <w:t xml:space="preserve"> và tên đăng nhập.</w:t>
      </w:r>
    </w:p>
    <w:p w:rsidR="00120E98" w:rsidRPr="004A242F" w:rsidRDefault="00120E98" w:rsidP="00132245">
      <w:pPr>
        <w:pStyle w:val="Heading3"/>
        <w:numPr>
          <w:ilvl w:val="2"/>
          <w:numId w:val="41"/>
        </w:numPr>
        <w:spacing w:before="0" w:after="0"/>
        <w:ind w:left="567"/>
      </w:pPr>
      <w:r w:rsidRPr="004A242F">
        <w:t>Trang quản lý sản phẩm</w:t>
      </w:r>
    </w:p>
    <w:p w:rsidR="00120E98" w:rsidRPr="004A242F" w:rsidRDefault="00120E98" w:rsidP="005A0F5F">
      <w:pPr>
        <w:spacing w:before="0" w:after="0"/>
        <w:ind w:left="284"/>
        <w:jc w:val="both"/>
      </w:pPr>
      <w:r w:rsidRPr="004A242F">
        <w:tab/>
        <w:t>Admin có thể xóa, sửa sản phẩm và thêm sản phẩm mới.</w:t>
      </w:r>
    </w:p>
    <w:p w:rsidR="00120E98" w:rsidRPr="004A242F" w:rsidRDefault="00120E98" w:rsidP="00132245">
      <w:pPr>
        <w:pStyle w:val="Heading3"/>
        <w:numPr>
          <w:ilvl w:val="2"/>
          <w:numId w:val="41"/>
        </w:numPr>
        <w:spacing w:before="0" w:after="0"/>
        <w:ind w:left="567"/>
      </w:pPr>
      <w:r w:rsidRPr="004A242F">
        <w:t>Trang quản lý đơn hàng</w:t>
      </w:r>
    </w:p>
    <w:p w:rsidR="00120E98" w:rsidRPr="004A242F" w:rsidRDefault="00F96E2F" w:rsidP="005A0F5F">
      <w:pPr>
        <w:spacing w:before="0" w:after="0"/>
        <w:ind w:left="284"/>
        <w:jc w:val="both"/>
      </w:pPr>
      <w:r w:rsidRPr="004A242F">
        <w:tab/>
      </w:r>
      <w:r w:rsidR="00120E98" w:rsidRPr="004A242F">
        <w:t>Admin có thể xem chi tiết các đơn hàng, và có thể cập nhật trạng thái đơn hàng.</w:t>
      </w:r>
    </w:p>
    <w:p w:rsidR="00120E98" w:rsidRPr="004A242F" w:rsidRDefault="00120E98" w:rsidP="00132245">
      <w:pPr>
        <w:pStyle w:val="Heading3"/>
        <w:numPr>
          <w:ilvl w:val="2"/>
          <w:numId w:val="41"/>
        </w:numPr>
        <w:spacing w:before="0" w:after="0"/>
        <w:ind w:left="567"/>
      </w:pPr>
      <w:r w:rsidRPr="004A242F">
        <w:t>Trang quản lý người dùng</w:t>
      </w:r>
    </w:p>
    <w:p w:rsidR="00120E98" w:rsidRPr="004A242F" w:rsidRDefault="00CB4290" w:rsidP="005A0F5F">
      <w:pPr>
        <w:spacing w:before="0" w:after="0"/>
        <w:ind w:left="284"/>
        <w:jc w:val="both"/>
      </w:pPr>
      <w:r w:rsidRPr="004A242F">
        <w:tab/>
      </w:r>
      <w:r w:rsidR="00120E98" w:rsidRPr="004A242F">
        <w:t>Admin có quyền thêm, xóa và sửa thông tin người dùng.</w:t>
      </w:r>
    </w:p>
    <w:p w:rsidR="00CB4290" w:rsidRPr="004A242F" w:rsidRDefault="00CB4290" w:rsidP="00132245">
      <w:pPr>
        <w:pStyle w:val="Heading3"/>
        <w:numPr>
          <w:ilvl w:val="2"/>
          <w:numId w:val="41"/>
        </w:numPr>
        <w:spacing w:before="0" w:after="0"/>
        <w:ind w:left="567"/>
      </w:pPr>
      <w:r w:rsidRPr="004A242F">
        <w:t>Trang quản lý danh mục sản phẩm</w:t>
      </w:r>
    </w:p>
    <w:p w:rsidR="00CB4290" w:rsidRPr="004A242F" w:rsidRDefault="00CB4290" w:rsidP="005A0F5F">
      <w:pPr>
        <w:spacing w:before="0" w:after="0"/>
        <w:ind w:left="284"/>
      </w:pPr>
      <w:r w:rsidRPr="004A242F">
        <w:tab/>
        <w:t>Admin có quyền thêm, xóa, sửa các danh mục sản phẩm.</w:t>
      </w:r>
    </w:p>
    <w:p w:rsidR="00120E98" w:rsidRPr="004A242F" w:rsidRDefault="00120E98" w:rsidP="005A0F5F">
      <w:pPr>
        <w:spacing w:before="0" w:after="0"/>
      </w:pPr>
    </w:p>
    <w:p w:rsidR="00120E98" w:rsidRPr="004A242F" w:rsidRDefault="00120E98" w:rsidP="005A0F5F">
      <w:pPr>
        <w:spacing w:before="0" w:after="0"/>
      </w:pPr>
    </w:p>
    <w:p w:rsidR="00120E98" w:rsidRPr="004A242F" w:rsidRDefault="00120E98" w:rsidP="005A0F5F">
      <w:pPr>
        <w:spacing w:before="0" w:after="0"/>
        <w:ind w:left="284"/>
      </w:pPr>
    </w:p>
    <w:p w:rsidR="00120E98" w:rsidRPr="004A242F" w:rsidRDefault="00120E98" w:rsidP="005A0F5F">
      <w:pPr>
        <w:spacing w:before="0" w:after="0"/>
        <w:ind w:left="284"/>
      </w:pPr>
    </w:p>
    <w:p w:rsidR="00EA5892" w:rsidRPr="004A242F" w:rsidRDefault="00EA5892" w:rsidP="005A0F5F">
      <w:pPr>
        <w:spacing w:before="0" w:after="0"/>
      </w:pPr>
    </w:p>
    <w:p w:rsidR="00C3306E" w:rsidRPr="004A242F" w:rsidRDefault="00C3306E" w:rsidP="00C3306E">
      <w:pPr>
        <w:pStyle w:val="Heading3"/>
        <w:numPr>
          <w:ilvl w:val="0"/>
          <w:numId w:val="0"/>
        </w:numPr>
        <w:spacing w:before="0" w:after="0"/>
      </w:pPr>
    </w:p>
    <w:p w:rsidR="004F0638" w:rsidRPr="004A242F" w:rsidRDefault="004B65E7" w:rsidP="00892F24">
      <w:pPr>
        <w:pStyle w:val="Heading3"/>
        <w:numPr>
          <w:ilvl w:val="0"/>
          <w:numId w:val="0"/>
        </w:numPr>
        <w:spacing w:before="0" w:after="0"/>
        <w:ind w:left="567"/>
        <w:jc w:val="center"/>
      </w:pPr>
      <w:r w:rsidRPr="004A242F">
        <w:br w:type="page"/>
      </w:r>
      <w:bookmarkStart w:id="72" w:name="_Toc187425140"/>
      <w:r w:rsidR="00892F24" w:rsidRPr="004A242F">
        <w:lastRenderedPageBreak/>
        <w:t xml:space="preserve">PHẦN 4: </w:t>
      </w:r>
      <w:r w:rsidR="00AA17AF" w:rsidRPr="004A242F">
        <w:t>KẾT LUẬN VÀ HƯỚNG PHÁT TRIỂN</w:t>
      </w:r>
      <w:bookmarkEnd w:id="72"/>
    </w:p>
    <w:p w:rsidR="00E857A0" w:rsidRPr="004A242F" w:rsidRDefault="00E77B31" w:rsidP="00132245">
      <w:pPr>
        <w:pStyle w:val="Heading2"/>
        <w:numPr>
          <w:ilvl w:val="1"/>
          <w:numId w:val="42"/>
        </w:numPr>
        <w:spacing w:before="0" w:after="0"/>
      </w:pPr>
      <w:bookmarkStart w:id="73" w:name="_Toc187425141"/>
      <w:r w:rsidRPr="004A242F">
        <w:t>Kết quả đạt được</w:t>
      </w:r>
      <w:bookmarkEnd w:id="73"/>
    </w:p>
    <w:p w:rsidR="00E77B31" w:rsidRPr="004A242F" w:rsidRDefault="00E77B31" w:rsidP="005A0F5F">
      <w:pPr>
        <w:spacing w:before="0" w:after="0"/>
      </w:pPr>
      <w:r w:rsidRPr="004A242F">
        <w:tab/>
        <w:t xml:space="preserve">Hoàn thành việc nghiên cứu, thiết kế website bán cà phê và trà với giao diện </w:t>
      </w:r>
      <w:r w:rsidR="00D578E1" w:rsidRPr="004A242F">
        <w:t>thân thiện người dùng, đẹp mắt, các chức nă</w:t>
      </w:r>
      <w:r w:rsidR="00415D3F" w:rsidRPr="004A242F">
        <w:t>ng cơ bản của website bán hàng.</w:t>
      </w:r>
    </w:p>
    <w:p w:rsidR="00415D3F" w:rsidRPr="004A242F" w:rsidRDefault="00415D3F" w:rsidP="00415D3F">
      <w:pPr>
        <w:shd w:val="clear" w:color="auto" w:fill="FFFFFF"/>
        <w:spacing w:before="0" w:after="0"/>
        <w:rPr>
          <w:spacing w:val="3"/>
        </w:rPr>
      </w:pPr>
      <w:r w:rsidRPr="004A242F">
        <w:rPr>
          <w:spacing w:val="3"/>
        </w:rPr>
        <w:tab/>
        <w:t>Cơ sở dữ liệu thực tế được xây dựng để lưu trữ thông tin sản phẩm, khách hàng và đơn hàng.</w:t>
      </w:r>
    </w:p>
    <w:p w:rsidR="00415D3F" w:rsidRPr="004A242F" w:rsidRDefault="00415D3F" w:rsidP="00415D3F">
      <w:pPr>
        <w:shd w:val="clear" w:color="auto" w:fill="FFFFFF"/>
        <w:spacing w:before="0" w:after="0"/>
        <w:rPr>
          <w:spacing w:val="3"/>
        </w:rPr>
      </w:pPr>
      <w:r w:rsidRPr="004A242F">
        <w:rPr>
          <w:spacing w:val="3"/>
        </w:rPr>
        <w:tab/>
        <w:t>Cung cấp đa dạng các sản phẩm cho khách hàng lựa chọn, bao gồm cà phê, trà và các sản phẩm liên quan khác.</w:t>
      </w:r>
    </w:p>
    <w:p w:rsidR="00415D3F" w:rsidRPr="004A242F" w:rsidRDefault="00415D3F" w:rsidP="00FD1D4F">
      <w:pPr>
        <w:shd w:val="clear" w:color="auto" w:fill="FFFFFF"/>
        <w:spacing w:before="0" w:after="0"/>
        <w:rPr>
          <w:spacing w:val="3"/>
        </w:rPr>
      </w:pPr>
      <w:r w:rsidRPr="004A242F">
        <w:rPr>
          <w:spacing w:val="3"/>
        </w:rPr>
        <w:tab/>
        <w:t>Tối ưu hóa trải nghiệm người dùng với giao diện đáp ứng và tốc độ tải trang nhanh.</w:t>
      </w:r>
    </w:p>
    <w:p w:rsidR="00E77B31" w:rsidRPr="004A242F" w:rsidRDefault="00E77B31" w:rsidP="00132245">
      <w:pPr>
        <w:pStyle w:val="Heading2"/>
        <w:numPr>
          <w:ilvl w:val="1"/>
          <w:numId w:val="42"/>
        </w:numPr>
        <w:spacing w:before="0" w:after="0"/>
      </w:pPr>
      <w:bookmarkStart w:id="74" w:name="_Toc187425142"/>
      <w:r w:rsidRPr="004A242F">
        <w:t>Ưu nhược điểm</w:t>
      </w:r>
      <w:bookmarkEnd w:id="74"/>
    </w:p>
    <w:p w:rsidR="00FD1D4F" w:rsidRPr="004A242F" w:rsidRDefault="00FD1D4F" w:rsidP="00FD1D4F">
      <w:pPr>
        <w:shd w:val="clear" w:color="auto" w:fill="FFFFFF"/>
        <w:spacing w:before="0" w:after="0"/>
        <w:rPr>
          <w:spacing w:val="3"/>
        </w:rPr>
      </w:pPr>
      <w:r w:rsidRPr="004A242F">
        <w:rPr>
          <w:spacing w:val="3"/>
        </w:rPr>
        <w:t>Ưu điểm:</w:t>
      </w:r>
    </w:p>
    <w:p w:rsidR="00FD1D4F" w:rsidRPr="004A242F" w:rsidRDefault="00FD1D4F" w:rsidP="00132245">
      <w:pPr>
        <w:pStyle w:val="ListParagraph"/>
        <w:numPr>
          <w:ilvl w:val="0"/>
          <w:numId w:val="32"/>
        </w:numPr>
        <w:shd w:val="clear" w:color="auto" w:fill="FFFFFF"/>
        <w:spacing w:before="0" w:after="0"/>
        <w:rPr>
          <w:spacing w:val="3"/>
        </w:rPr>
      </w:pPr>
      <w:r w:rsidRPr="004A242F">
        <w:rPr>
          <w:spacing w:val="3"/>
        </w:rPr>
        <w:t>Giao diện thân thiện người dùng và đẹp mắt giúp khách hàng có trải nghiệm tốt khi mua hàng.</w:t>
      </w:r>
    </w:p>
    <w:p w:rsidR="00FD1D4F" w:rsidRPr="004A242F" w:rsidRDefault="00FD1D4F" w:rsidP="00132245">
      <w:pPr>
        <w:pStyle w:val="ListParagraph"/>
        <w:numPr>
          <w:ilvl w:val="0"/>
          <w:numId w:val="32"/>
        </w:numPr>
        <w:shd w:val="clear" w:color="auto" w:fill="FFFFFF"/>
        <w:spacing w:before="0" w:after="0"/>
        <w:rPr>
          <w:spacing w:val="3"/>
        </w:rPr>
      </w:pPr>
      <w:r w:rsidRPr="004A242F">
        <w:rPr>
          <w:spacing w:val="3"/>
        </w:rPr>
        <w:t>Cơ sở dữ liệu thực tế giúp quản lý thông tin sản phẩm và khách hàng một cách hiệu quả.</w:t>
      </w:r>
    </w:p>
    <w:p w:rsidR="00FD1D4F" w:rsidRPr="004A242F" w:rsidRDefault="00FD1D4F" w:rsidP="00132245">
      <w:pPr>
        <w:pStyle w:val="ListParagraph"/>
        <w:numPr>
          <w:ilvl w:val="0"/>
          <w:numId w:val="32"/>
        </w:numPr>
        <w:shd w:val="clear" w:color="auto" w:fill="FFFFFF"/>
        <w:spacing w:before="0" w:after="0"/>
        <w:rPr>
          <w:spacing w:val="3"/>
        </w:rPr>
      </w:pPr>
      <w:r w:rsidRPr="004A242F">
        <w:rPr>
          <w:spacing w:val="3"/>
        </w:rPr>
        <w:t>Cung cấp đa dạng các sản phẩm cho khách hàng lựa chọn giúp tăng khả năng bán hàng.</w:t>
      </w:r>
    </w:p>
    <w:p w:rsidR="00FD1D4F" w:rsidRPr="004A242F" w:rsidRDefault="00FD1D4F" w:rsidP="00132245">
      <w:pPr>
        <w:pStyle w:val="ListParagraph"/>
        <w:numPr>
          <w:ilvl w:val="0"/>
          <w:numId w:val="32"/>
        </w:numPr>
        <w:shd w:val="clear" w:color="auto" w:fill="FFFFFF"/>
        <w:spacing w:before="0" w:after="0"/>
        <w:rPr>
          <w:spacing w:val="3"/>
        </w:rPr>
      </w:pPr>
      <w:r w:rsidRPr="004A242F">
        <w:rPr>
          <w:spacing w:val="3"/>
        </w:rPr>
        <w:t xml:space="preserve">Tích hợp các tính năng thanh toán </w:t>
      </w:r>
      <w:proofErr w:type="gramStart"/>
      <w:r w:rsidRPr="004A242F">
        <w:rPr>
          <w:spacing w:val="3"/>
        </w:rPr>
        <w:t>an</w:t>
      </w:r>
      <w:proofErr w:type="gramEnd"/>
      <w:r w:rsidRPr="004A242F">
        <w:rPr>
          <w:spacing w:val="3"/>
        </w:rPr>
        <w:t xml:space="preserve"> toàn và bảo mật giúp khách hàng có thể mua hàng một cách dễ dàng.</w:t>
      </w:r>
    </w:p>
    <w:p w:rsidR="00FD1D4F" w:rsidRPr="004A242F" w:rsidRDefault="00FD1D4F" w:rsidP="00FD1D4F">
      <w:pPr>
        <w:shd w:val="clear" w:color="auto" w:fill="FFFFFF"/>
        <w:spacing w:before="0" w:after="0"/>
        <w:rPr>
          <w:spacing w:val="3"/>
        </w:rPr>
      </w:pPr>
      <w:r w:rsidRPr="004A242F">
        <w:rPr>
          <w:spacing w:val="3"/>
        </w:rPr>
        <w:t>Nhược điểm:</w:t>
      </w:r>
    </w:p>
    <w:p w:rsidR="00FD1D4F" w:rsidRPr="004A242F" w:rsidRDefault="00FD1D4F" w:rsidP="00132245">
      <w:pPr>
        <w:pStyle w:val="ListParagraph"/>
        <w:numPr>
          <w:ilvl w:val="0"/>
          <w:numId w:val="33"/>
        </w:numPr>
        <w:shd w:val="clear" w:color="auto" w:fill="FFFFFF"/>
        <w:spacing w:before="0" w:after="0"/>
        <w:ind w:left="709"/>
        <w:rPr>
          <w:spacing w:val="3"/>
        </w:rPr>
      </w:pPr>
      <w:r w:rsidRPr="004A242F">
        <w:rPr>
          <w:spacing w:val="3"/>
        </w:rPr>
        <w:t>Chưa có tính năng đánh giá sản phẩm và phản hồi từ khách hàng.</w:t>
      </w:r>
    </w:p>
    <w:p w:rsidR="00FD1D4F" w:rsidRPr="004A242F" w:rsidRDefault="00FD1D4F" w:rsidP="00132245">
      <w:pPr>
        <w:pStyle w:val="ListParagraph"/>
        <w:numPr>
          <w:ilvl w:val="0"/>
          <w:numId w:val="33"/>
        </w:numPr>
        <w:shd w:val="clear" w:color="auto" w:fill="FFFFFF"/>
        <w:spacing w:before="0" w:after="0"/>
        <w:ind w:left="709"/>
        <w:rPr>
          <w:spacing w:val="3"/>
        </w:rPr>
      </w:pPr>
      <w:r w:rsidRPr="004A242F">
        <w:rPr>
          <w:spacing w:val="3"/>
        </w:rPr>
        <w:t>Chưa có chương trình khuyến mãi và giảm giá cho khách hàng.</w:t>
      </w:r>
    </w:p>
    <w:p w:rsidR="00E77B31" w:rsidRPr="004A242F" w:rsidRDefault="00FD1D4F" w:rsidP="00132245">
      <w:pPr>
        <w:pStyle w:val="ListParagraph"/>
        <w:numPr>
          <w:ilvl w:val="0"/>
          <w:numId w:val="33"/>
        </w:numPr>
        <w:spacing w:before="0" w:after="0"/>
        <w:ind w:left="720"/>
      </w:pPr>
      <w:r w:rsidRPr="004A242F">
        <w:rPr>
          <w:spacing w:val="3"/>
        </w:rPr>
        <w:t>Chưa có tích hợp với các mạng xã hội để tăng cường quảng cáo và tiếp thị</w:t>
      </w:r>
    </w:p>
    <w:p w:rsidR="00E77B31" w:rsidRPr="004A242F" w:rsidRDefault="00E77B31" w:rsidP="00132245">
      <w:pPr>
        <w:pStyle w:val="Heading2"/>
        <w:numPr>
          <w:ilvl w:val="1"/>
          <w:numId w:val="42"/>
        </w:numPr>
        <w:spacing w:before="0" w:after="0"/>
      </w:pPr>
      <w:bookmarkStart w:id="75" w:name="_Toc187425143"/>
      <w:r w:rsidRPr="004A242F">
        <w:t>Hướng phát triển</w:t>
      </w:r>
      <w:bookmarkEnd w:id="75"/>
    </w:p>
    <w:p w:rsidR="00FD1D4F" w:rsidRPr="004A242F" w:rsidRDefault="00FD1D4F" w:rsidP="00FD1D4F">
      <w:pPr>
        <w:shd w:val="clear" w:color="auto" w:fill="FFFFFF"/>
        <w:spacing w:before="0" w:after="0"/>
        <w:rPr>
          <w:spacing w:val="3"/>
        </w:rPr>
      </w:pPr>
      <w:r w:rsidRPr="004A242F">
        <w:rPr>
          <w:spacing w:val="3"/>
        </w:rPr>
        <w:tab/>
        <w:t>Phát triển tính năng đánh giá sản phẩm và phản hồi từ khách hàng để tăng cường trải nghiệm người dùng.</w:t>
      </w:r>
    </w:p>
    <w:p w:rsidR="00FD1D4F" w:rsidRPr="004A242F" w:rsidRDefault="00FD1D4F" w:rsidP="00FD1D4F">
      <w:pPr>
        <w:shd w:val="clear" w:color="auto" w:fill="FFFFFF"/>
        <w:spacing w:before="0" w:after="0"/>
        <w:rPr>
          <w:spacing w:val="3"/>
        </w:rPr>
      </w:pPr>
      <w:r w:rsidRPr="004A242F">
        <w:rPr>
          <w:spacing w:val="3"/>
        </w:rPr>
        <w:tab/>
        <w:t>Tích hợp chương trình khuyến mãi và giảm giá cho khách hàng để tăng khả năng bán hàng.</w:t>
      </w:r>
    </w:p>
    <w:p w:rsidR="00FD1D4F" w:rsidRPr="004A242F" w:rsidRDefault="00FD1D4F" w:rsidP="00FD1D4F">
      <w:pPr>
        <w:shd w:val="clear" w:color="auto" w:fill="FFFFFF"/>
        <w:spacing w:before="0" w:after="0"/>
        <w:rPr>
          <w:spacing w:val="3"/>
        </w:rPr>
      </w:pPr>
      <w:r w:rsidRPr="004A242F">
        <w:rPr>
          <w:spacing w:val="3"/>
        </w:rPr>
        <w:tab/>
        <w:t>Tích hợp với các mạng xã hội để tăng cường quảng cáo và tiếp thị.</w:t>
      </w:r>
    </w:p>
    <w:p w:rsidR="00FD1D4F" w:rsidRPr="004A242F" w:rsidRDefault="00FD1D4F" w:rsidP="00FD1D4F">
      <w:pPr>
        <w:shd w:val="clear" w:color="auto" w:fill="FFFFFF"/>
        <w:spacing w:before="0" w:after="0"/>
        <w:rPr>
          <w:spacing w:val="3"/>
        </w:rPr>
      </w:pPr>
      <w:r w:rsidRPr="004A242F">
        <w:rPr>
          <w:spacing w:val="3"/>
        </w:rPr>
        <w:lastRenderedPageBreak/>
        <w:tab/>
        <w:t xml:space="preserve">Phát triển tính năng </w:t>
      </w:r>
      <w:proofErr w:type="gramStart"/>
      <w:r w:rsidRPr="004A242F">
        <w:rPr>
          <w:spacing w:val="3"/>
        </w:rPr>
        <w:t>theo</w:t>
      </w:r>
      <w:proofErr w:type="gramEnd"/>
      <w:r w:rsidRPr="004A242F">
        <w:rPr>
          <w:spacing w:val="3"/>
        </w:rPr>
        <w:t xml:space="preserve"> dõi đơn hàng và thông báo cho khách hàng để tăng cường dịch vụ khách hàng.</w:t>
      </w:r>
    </w:p>
    <w:p w:rsidR="00FD1D4F" w:rsidRPr="004A242F" w:rsidRDefault="00FD1D4F" w:rsidP="00FD1D4F">
      <w:pPr>
        <w:shd w:val="clear" w:color="auto" w:fill="FFFFFF"/>
        <w:spacing w:before="0" w:after="0"/>
        <w:rPr>
          <w:spacing w:val="3"/>
        </w:rPr>
      </w:pPr>
      <w:r w:rsidRPr="004A242F">
        <w:rPr>
          <w:spacing w:val="3"/>
        </w:rPr>
        <w:tab/>
        <w:t>Cải thiện giao diện và trải nghiệm người dùng để tăng cường khả năng bán hàng.</w:t>
      </w:r>
    </w:p>
    <w:p w:rsidR="00FD1D4F" w:rsidRPr="004A242F" w:rsidRDefault="00FD1D4F" w:rsidP="00FD1D4F">
      <w:pPr>
        <w:shd w:val="clear" w:color="auto" w:fill="FFFFFF"/>
        <w:spacing w:before="0" w:after="0"/>
        <w:rPr>
          <w:spacing w:val="3"/>
        </w:rPr>
      </w:pPr>
      <w:r w:rsidRPr="004A242F">
        <w:rPr>
          <w:spacing w:val="3"/>
        </w:rPr>
        <w:tab/>
        <w:t xml:space="preserve">Tăng cường bảo mật và </w:t>
      </w:r>
      <w:proofErr w:type="gramStart"/>
      <w:r w:rsidRPr="004A242F">
        <w:rPr>
          <w:spacing w:val="3"/>
        </w:rPr>
        <w:t>an</w:t>
      </w:r>
      <w:proofErr w:type="gramEnd"/>
      <w:r w:rsidRPr="004A242F">
        <w:rPr>
          <w:spacing w:val="3"/>
        </w:rPr>
        <w:t xml:space="preserve"> toàn cho website để bảo vệ thông tin khách hàng.</w:t>
      </w:r>
    </w:p>
    <w:p w:rsidR="00FD1D4F" w:rsidRPr="004A242F" w:rsidRDefault="00FD1D4F" w:rsidP="00FD1D4F"/>
    <w:p w:rsidR="00E77B31" w:rsidRPr="004A242F" w:rsidRDefault="00E77B31" w:rsidP="005A0F5F">
      <w:pPr>
        <w:spacing w:before="0" w:after="0"/>
      </w:pPr>
    </w:p>
    <w:p w:rsidR="00E77B31" w:rsidRPr="004A242F" w:rsidRDefault="00E77B31" w:rsidP="005A0F5F">
      <w:pPr>
        <w:spacing w:before="0" w:after="0"/>
      </w:pPr>
    </w:p>
    <w:p w:rsidR="004B65E7" w:rsidRPr="004A242F" w:rsidRDefault="004B65E7" w:rsidP="005A0F5F">
      <w:pPr>
        <w:spacing w:before="0" w:after="0"/>
      </w:pPr>
    </w:p>
    <w:p w:rsidR="004B65E7" w:rsidRPr="004A242F" w:rsidRDefault="004B65E7" w:rsidP="005A0F5F">
      <w:pPr>
        <w:spacing w:before="0" w:after="0"/>
      </w:pPr>
      <w:r w:rsidRPr="004A242F">
        <w:br w:type="page"/>
      </w:r>
    </w:p>
    <w:p w:rsidR="004B65E7" w:rsidRPr="004A242F" w:rsidRDefault="00AA17AF" w:rsidP="005A0F5F">
      <w:pPr>
        <w:pStyle w:val="Heading1"/>
        <w:numPr>
          <w:ilvl w:val="0"/>
          <w:numId w:val="0"/>
        </w:numPr>
        <w:spacing w:before="0" w:after="0"/>
      </w:pPr>
      <w:bookmarkStart w:id="76" w:name="_Toc187425144"/>
      <w:r w:rsidRPr="004A242F">
        <w:lastRenderedPageBreak/>
        <w:t>TÀI LIỆU THAM KHẢO</w:t>
      </w:r>
      <w:bookmarkEnd w:id="76"/>
    </w:p>
    <w:p w:rsidR="00835E4B" w:rsidRPr="004A242F" w:rsidRDefault="00835E4B" w:rsidP="005A0F5F">
      <w:pPr>
        <w:spacing w:before="0" w:after="0"/>
        <w:rPr>
          <w:b/>
        </w:rPr>
      </w:pPr>
      <w:r w:rsidRPr="004A242F">
        <w:rPr>
          <w:b/>
        </w:rPr>
        <w:t xml:space="preserve">Tài liệu </w:t>
      </w:r>
      <w:r w:rsidR="00CA5BF1" w:rsidRPr="004A242F">
        <w:rPr>
          <w:b/>
        </w:rPr>
        <w:t>sách là hoặc báo</w:t>
      </w:r>
    </w:p>
    <w:p w:rsidR="00A97B95" w:rsidRPr="004A242F" w:rsidRDefault="00A97B95" w:rsidP="005A0F5F">
      <w:pPr>
        <w:spacing w:before="0" w:after="0"/>
      </w:pPr>
      <w:r w:rsidRPr="004A242F">
        <w:t>[1] Đoàn Phước Miền, Phạm Thị Trúc Mai (2014), Thiết kế và lập trình Web (Lưu hành nội bộ), Trường Đại học Trà Vinh.</w:t>
      </w:r>
    </w:p>
    <w:p w:rsidR="00DF7461" w:rsidRPr="004A242F" w:rsidRDefault="00DF7461" w:rsidP="005A0F5F">
      <w:pPr>
        <w:spacing w:before="0" w:after="0"/>
      </w:pPr>
      <w:r w:rsidRPr="004A242F">
        <w:t>[2] Hà Thị Thúy Vi (tháng 1/2013), Tài Liệu Giảng Dạy Môn CSDL (Lưu hành nội bộ), Trường Đại học Trà Vinh.</w:t>
      </w:r>
    </w:p>
    <w:p w:rsidR="00AD508A" w:rsidRPr="004A242F" w:rsidRDefault="00AD508A" w:rsidP="005A0F5F">
      <w:pPr>
        <w:spacing w:before="0" w:after="0"/>
      </w:pPr>
      <w:r w:rsidRPr="004A242F">
        <w:t>[3] Phan Thị Phương Nam (tháng 5/2015), Tài liệu giảng dạy môn Hệ Quản Trị CSDL (Lưu hành nội bộ), Trường Đại học Trà Vinh.</w:t>
      </w:r>
    </w:p>
    <w:p w:rsidR="00CA5BF1" w:rsidRPr="004A242F" w:rsidRDefault="00CA5BF1" w:rsidP="005A0F5F">
      <w:pPr>
        <w:spacing w:before="0" w:after="0"/>
        <w:jc w:val="both"/>
        <w:rPr>
          <w:b/>
        </w:rPr>
      </w:pPr>
      <w:r w:rsidRPr="004A242F">
        <w:rPr>
          <w:b/>
        </w:rPr>
        <w:t>Tài liệu là trang web</w:t>
      </w:r>
    </w:p>
    <w:p w:rsidR="00AA0180" w:rsidRPr="004A242F" w:rsidRDefault="00AA0180" w:rsidP="005A0F5F">
      <w:pPr>
        <w:spacing w:before="0" w:after="0"/>
      </w:pPr>
      <w:r w:rsidRPr="004A242F">
        <w:t>[4] Trần Đức Sách (2020</w:t>
      </w:r>
      <w:proofErr w:type="gramStart"/>
      <w:r w:rsidRPr="004A242F">
        <w:t>) ,</w:t>
      </w:r>
      <w:proofErr w:type="gramEnd"/>
      <w:r w:rsidRPr="004A242F">
        <w:t xml:space="preserve"> VIBLO – PHP là gì. Liên kết: </w:t>
      </w:r>
      <w:hyperlink r:id="rId36" w:history="1">
        <w:r w:rsidRPr="004A242F">
          <w:rPr>
            <w:rStyle w:val="Hyperlink"/>
            <w:color w:val="auto"/>
          </w:rPr>
          <w:t>https://viblo.asia/p/php-la-gi-m68Z0avQlkG</w:t>
        </w:r>
      </w:hyperlink>
    </w:p>
    <w:p w:rsidR="00AA0180" w:rsidRPr="004A242F" w:rsidRDefault="00D20FB2" w:rsidP="005A0F5F">
      <w:pPr>
        <w:spacing w:before="0" w:after="0"/>
      </w:pPr>
      <w:r w:rsidRPr="004A242F">
        <w:t xml:space="preserve">[5] </w:t>
      </w:r>
      <w:r w:rsidR="00AA0180" w:rsidRPr="004A242F">
        <w:t xml:space="preserve">Cao Lê Viết Tiến (2024), Vietnix – Boostrap là gì. Liên kết: </w:t>
      </w:r>
      <w:hyperlink r:id="rId37" w:anchor="bootstrap-la-gi" w:history="1">
        <w:r w:rsidR="00AA0180" w:rsidRPr="004A242F">
          <w:rPr>
            <w:rStyle w:val="Hyperlink"/>
            <w:color w:val="auto"/>
          </w:rPr>
          <w:t>https://vietnix.vn/bootstrap-la-gi/#bootstrap-la-gi</w:t>
        </w:r>
      </w:hyperlink>
    </w:p>
    <w:p w:rsidR="00AA0180" w:rsidRPr="004A242F" w:rsidRDefault="00D20FB2" w:rsidP="005A0F5F">
      <w:pPr>
        <w:spacing w:before="0" w:after="0"/>
      </w:pPr>
      <w:r w:rsidRPr="004A242F">
        <w:t>[6] Gia Hân (2024</w:t>
      </w:r>
      <w:proofErr w:type="gramStart"/>
      <w:r w:rsidRPr="004A242F">
        <w:t>) ,</w:t>
      </w:r>
      <w:proofErr w:type="gramEnd"/>
      <w:r w:rsidRPr="004A242F">
        <w:t xml:space="preserve"> FPT Shop –Tìm hiểu MySQL là gì. Liên kết: </w:t>
      </w:r>
      <w:hyperlink r:id="rId38" w:history="1">
        <w:r w:rsidRPr="004A242F">
          <w:rPr>
            <w:rStyle w:val="Hyperlink"/>
            <w:color w:val="auto"/>
          </w:rPr>
          <w:t>https://fptshop.com.vn/tin-tuc/danh-gia/tim-hieu-mysql-la-gi-172297</w:t>
        </w:r>
      </w:hyperlink>
    </w:p>
    <w:p w:rsidR="00D20FB2" w:rsidRPr="004A242F" w:rsidRDefault="00D20FB2" w:rsidP="005A0F5F">
      <w:pPr>
        <w:spacing w:before="0" w:after="0"/>
        <w:jc w:val="both"/>
      </w:pPr>
    </w:p>
    <w:sectPr w:rsidR="00D20FB2" w:rsidRPr="004A242F" w:rsidSect="007214B3">
      <w:headerReference w:type="default" r:id="rId39"/>
      <w:footerReference w:type="default" r:id="rId40"/>
      <w:pgSz w:w="11907" w:h="16840" w:code="9"/>
      <w:pgMar w:top="1134" w:right="1134" w:bottom="1134" w:left="1701"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32245" w:rsidRDefault="00132245">
      <w:r>
        <w:separator/>
      </w:r>
    </w:p>
  </w:endnote>
  <w:endnote w:type="continuationSeparator" w:id="0">
    <w:p w:rsidR="00132245" w:rsidRDefault="0013224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41B09" w:rsidRPr="00A25862" w:rsidRDefault="00B41B09" w:rsidP="00A2586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41B09" w:rsidRPr="00550A09" w:rsidRDefault="00B41B09" w:rsidP="00D4437A">
    <w:pPr>
      <w:pStyle w:val="Footer"/>
      <w:pBdr>
        <w:top w:val="thickThinSmallGap" w:sz="24" w:space="1" w:color="auto"/>
      </w:pBdr>
      <w:tabs>
        <w:tab w:val="left" w:pos="142"/>
      </w:tabs>
      <w:rPr>
        <w:i/>
      </w:rPr>
    </w:pPr>
    <w:r w:rsidRPr="00550A09">
      <w:rPr>
        <w:i/>
      </w:rPr>
      <w:t>Nhóm 14</w:t>
    </w:r>
    <w:r>
      <w:rPr>
        <w:i/>
      </w:rPr>
      <w:tab/>
    </w:r>
    <w:r>
      <w:rPr>
        <w:i/>
      </w:rPr>
      <w:tab/>
    </w:r>
    <w:r w:rsidRPr="00550A09">
      <w:rPr>
        <w:i/>
      </w:rPr>
      <w:fldChar w:fldCharType="begin"/>
    </w:r>
    <w:r w:rsidRPr="00550A09">
      <w:rPr>
        <w:i/>
      </w:rPr>
      <w:instrText xml:space="preserve"> PAGE   \* MERGEFORMAT </w:instrText>
    </w:r>
    <w:r w:rsidRPr="00550A09">
      <w:rPr>
        <w:i/>
      </w:rPr>
      <w:fldChar w:fldCharType="separate"/>
    </w:r>
    <w:r w:rsidR="004A242F">
      <w:rPr>
        <w:i/>
        <w:noProof/>
      </w:rPr>
      <w:t>12</w:t>
    </w:r>
    <w:r w:rsidRPr="00550A09">
      <w:rPr>
        <w:i/>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32245" w:rsidRDefault="00132245">
      <w:r>
        <w:separator/>
      </w:r>
    </w:p>
  </w:footnote>
  <w:footnote w:type="continuationSeparator" w:id="0">
    <w:p w:rsidR="00132245" w:rsidRDefault="0013224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41B09" w:rsidRPr="00D4437A" w:rsidRDefault="00B41B09" w:rsidP="00DD570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41B09" w:rsidRPr="00D4437A" w:rsidRDefault="00B41B09" w:rsidP="00D4437A">
    <w:pPr>
      <w:pStyle w:val="Header"/>
      <w:pBdr>
        <w:bottom w:val="thinThickSmallGap" w:sz="24" w:space="1" w:color="auto"/>
      </w:pBdr>
    </w:pPr>
    <w:r>
      <w:t>Xây dựng web bán cà phê và trà</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FF6D79"/>
    <w:multiLevelType w:val="hybridMultilevel"/>
    <w:tmpl w:val="110688D2"/>
    <w:lvl w:ilvl="0" w:tplc="B6709B4C">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076796"/>
    <w:multiLevelType w:val="hybridMultilevel"/>
    <w:tmpl w:val="FE8275E0"/>
    <w:lvl w:ilvl="0" w:tplc="B6709B4C">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807946"/>
    <w:multiLevelType w:val="multilevel"/>
    <w:tmpl w:val="D5268CA8"/>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078B06D2"/>
    <w:multiLevelType w:val="hybridMultilevel"/>
    <w:tmpl w:val="AB264A0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9830931"/>
    <w:multiLevelType w:val="multilevel"/>
    <w:tmpl w:val="B10CB2B8"/>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0F22449D"/>
    <w:multiLevelType w:val="hybridMultilevel"/>
    <w:tmpl w:val="178000DC"/>
    <w:lvl w:ilvl="0" w:tplc="B6709B4C">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0F244F2"/>
    <w:multiLevelType w:val="hybridMultilevel"/>
    <w:tmpl w:val="68248586"/>
    <w:lvl w:ilvl="0" w:tplc="B6709B4C">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14CC7E04"/>
    <w:multiLevelType w:val="hybridMultilevel"/>
    <w:tmpl w:val="4914FB44"/>
    <w:lvl w:ilvl="0" w:tplc="B6709B4C">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8884BB7"/>
    <w:multiLevelType w:val="hybridMultilevel"/>
    <w:tmpl w:val="5B36C046"/>
    <w:lvl w:ilvl="0" w:tplc="B6709B4C">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18994AD3"/>
    <w:multiLevelType w:val="hybridMultilevel"/>
    <w:tmpl w:val="94DADFE6"/>
    <w:lvl w:ilvl="0" w:tplc="B6709B4C">
      <w:numFmt w:val="bullet"/>
      <w:lvlText w:val="-"/>
      <w:lvlJc w:val="left"/>
      <w:pPr>
        <w:ind w:left="1724" w:hanging="360"/>
      </w:pPr>
      <w:rPr>
        <w:rFonts w:ascii="Times New Roman" w:eastAsia="Calibri" w:hAnsi="Times New Roman" w:cs="Times New Roman" w:hint="default"/>
      </w:rPr>
    </w:lvl>
    <w:lvl w:ilvl="1" w:tplc="04090003" w:tentative="1">
      <w:start w:val="1"/>
      <w:numFmt w:val="bullet"/>
      <w:lvlText w:val="o"/>
      <w:lvlJc w:val="left"/>
      <w:pPr>
        <w:ind w:left="2444" w:hanging="360"/>
      </w:pPr>
      <w:rPr>
        <w:rFonts w:ascii="Courier New" w:hAnsi="Courier New" w:cs="Courier New" w:hint="default"/>
      </w:rPr>
    </w:lvl>
    <w:lvl w:ilvl="2" w:tplc="04090005" w:tentative="1">
      <w:start w:val="1"/>
      <w:numFmt w:val="bullet"/>
      <w:lvlText w:val=""/>
      <w:lvlJc w:val="left"/>
      <w:pPr>
        <w:ind w:left="3164" w:hanging="360"/>
      </w:pPr>
      <w:rPr>
        <w:rFonts w:ascii="Wingdings" w:hAnsi="Wingdings" w:hint="default"/>
      </w:rPr>
    </w:lvl>
    <w:lvl w:ilvl="3" w:tplc="04090001" w:tentative="1">
      <w:start w:val="1"/>
      <w:numFmt w:val="bullet"/>
      <w:lvlText w:val=""/>
      <w:lvlJc w:val="left"/>
      <w:pPr>
        <w:ind w:left="3884" w:hanging="360"/>
      </w:pPr>
      <w:rPr>
        <w:rFonts w:ascii="Symbol" w:hAnsi="Symbol" w:hint="default"/>
      </w:rPr>
    </w:lvl>
    <w:lvl w:ilvl="4" w:tplc="04090003" w:tentative="1">
      <w:start w:val="1"/>
      <w:numFmt w:val="bullet"/>
      <w:lvlText w:val="o"/>
      <w:lvlJc w:val="left"/>
      <w:pPr>
        <w:ind w:left="4604" w:hanging="360"/>
      </w:pPr>
      <w:rPr>
        <w:rFonts w:ascii="Courier New" w:hAnsi="Courier New" w:cs="Courier New" w:hint="default"/>
      </w:rPr>
    </w:lvl>
    <w:lvl w:ilvl="5" w:tplc="04090005" w:tentative="1">
      <w:start w:val="1"/>
      <w:numFmt w:val="bullet"/>
      <w:lvlText w:val=""/>
      <w:lvlJc w:val="left"/>
      <w:pPr>
        <w:ind w:left="5324" w:hanging="360"/>
      </w:pPr>
      <w:rPr>
        <w:rFonts w:ascii="Wingdings" w:hAnsi="Wingdings" w:hint="default"/>
      </w:rPr>
    </w:lvl>
    <w:lvl w:ilvl="6" w:tplc="04090001" w:tentative="1">
      <w:start w:val="1"/>
      <w:numFmt w:val="bullet"/>
      <w:lvlText w:val=""/>
      <w:lvlJc w:val="left"/>
      <w:pPr>
        <w:ind w:left="6044" w:hanging="360"/>
      </w:pPr>
      <w:rPr>
        <w:rFonts w:ascii="Symbol" w:hAnsi="Symbol" w:hint="default"/>
      </w:rPr>
    </w:lvl>
    <w:lvl w:ilvl="7" w:tplc="04090003" w:tentative="1">
      <w:start w:val="1"/>
      <w:numFmt w:val="bullet"/>
      <w:lvlText w:val="o"/>
      <w:lvlJc w:val="left"/>
      <w:pPr>
        <w:ind w:left="6764" w:hanging="360"/>
      </w:pPr>
      <w:rPr>
        <w:rFonts w:ascii="Courier New" w:hAnsi="Courier New" w:cs="Courier New" w:hint="default"/>
      </w:rPr>
    </w:lvl>
    <w:lvl w:ilvl="8" w:tplc="04090005" w:tentative="1">
      <w:start w:val="1"/>
      <w:numFmt w:val="bullet"/>
      <w:lvlText w:val=""/>
      <w:lvlJc w:val="left"/>
      <w:pPr>
        <w:ind w:left="7484" w:hanging="360"/>
      </w:pPr>
      <w:rPr>
        <w:rFonts w:ascii="Wingdings" w:hAnsi="Wingdings" w:hint="default"/>
      </w:rPr>
    </w:lvl>
  </w:abstractNum>
  <w:abstractNum w:abstractNumId="10" w15:restartNumberingAfterBreak="0">
    <w:nsid w:val="1A0E3622"/>
    <w:multiLevelType w:val="hybridMultilevel"/>
    <w:tmpl w:val="CEB4692E"/>
    <w:lvl w:ilvl="0" w:tplc="1926434C">
      <w:numFmt w:val="bullet"/>
      <w:lvlText w:val="+"/>
      <w:lvlJc w:val="left"/>
      <w:pPr>
        <w:ind w:left="1440" w:hanging="360"/>
      </w:pPr>
      <w:rPr>
        <w:rFonts w:ascii="Times New Roman" w:eastAsia="Calibr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1A2D791A"/>
    <w:multiLevelType w:val="hybridMultilevel"/>
    <w:tmpl w:val="3A9609B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1B3734F1"/>
    <w:multiLevelType w:val="hybridMultilevel"/>
    <w:tmpl w:val="87B80846"/>
    <w:lvl w:ilvl="0" w:tplc="B6709B4C">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808003F"/>
    <w:multiLevelType w:val="hybridMultilevel"/>
    <w:tmpl w:val="1CD8CA36"/>
    <w:lvl w:ilvl="0" w:tplc="B6709B4C">
      <w:numFmt w:val="bullet"/>
      <w:lvlText w:val="-"/>
      <w:lvlJc w:val="left"/>
      <w:pPr>
        <w:ind w:left="1004" w:hanging="360"/>
      </w:pPr>
      <w:rPr>
        <w:rFonts w:ascii="Times New Roman" w:eastAsia="Calibri" w:hAnsi="Times New Roman" w:cs="Times New Roman"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4" w15:restartNumberingAfterBreak="0">
    <w:nsid w:val="28893B47"/>
    <w:multiLevelType w:val="hybridMultilevel"/>
    <w:tmpl w:val="8FFE781E"/>
    <w:lvl w:ilvl="0" w:tplc="B6709B4C">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9414B28"/>
    <w:multiLevelType w:val="hybridMultilevel"/>
    <w:tmpl w:val="08ECAFAE"/>
    <w:lvl w:ilvl="0" w:tplc="B6709B4C">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2BFB7A54"/>
    <w:multiLevelType w:val="multilevel"/>
    <w:tmpl w:val="C6F8CF3E"/>
    <w:lvl w:ilvl="0">
      <w:start w:val="1"/>
      <w:numFmt w:val="decimal"/>
      <w:pStyle w:val="Heading1"/>
      <w:suff w:val="space"/>
      <w:lvlText w:val="CHƯƠNG %1:"/>
      <w:lvlJc w:val="left"/>
      <w:pPr>
        <w:ind w:left="0" w:firstLine="0"/>
      </w:pPr>
      <w:rPr>
        <w:rFonts w:ascii="Times New Roman" w:hAnsi="Times New Roman" w:cs="Times New Roman"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suff w:val="space"/>
      <w:lvlText w:val="%1.%2."/>
      <w:lvlJc w:val="left"/>
      <w:pPr>
        <w:ind w:left="284" w:hanging="284"/>
      </w:pPr>
      <w:rPr>
        <w:rFonts w:ascii="Times New Roman" w:hAnsi="Times New Roman" w:hint="default"/>
        <w:b/>
        <w:i w:val="0"/>
        <w:sz w:val="26"/>
      </w:rPr>
    </w:lvl>
    <w:lvl w:ilvl="2">
      <w:start w:val="1"/>
      <w:numFmt w:val="decimal"/>
      <w:pStyle w:val="Heading3"/>
      <w:suff w:val="space"/>
      <w:lvlText w:val="%1.%2.%3."/>
      <w:lvlJc w:val="left"/>
      <w:pPr>
        <w:ind w:left="553" w:hanging="283"/>
      </w:pPr>
      <w:rPr>
        <w:rFonts w:ascii="Times New Roman" w:hAnsi="Times New Roman" w:hint="default"/>
        <w:b/>
        <w:i w:val="0"/>
        <w:sz w:val="26"/>
      </w:rPr>
    </w:lvl>
    <w:lvl w:ilvl="3">
      <w:start w:val="1"/>
      <w:numFmt w:val="decimal"/>
      <w:pStyle w:val="Heading4"/>
      <w:suff w:val="space"/>
      <w:lvlText w:val="%1.%2.%3.%4."/>
      <w:lvlJc w:val="left"/>
      <w:pPr>
        <w:ind w:left="851" w:hanging="284"/>
      </w:pPr>
      <w:rPr>
        <w:rFonts w:ascii="Times New Roman" w:hAnsi="Times New Roman" w:hint="default"/>
        <w:b/>
        <w:i w:val="0"/>
        <w:sz w:val="26"/>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32FE6661"/>
    <w:multiLevelType w:val="hybridMultilevel"/>
    <w:tmpl w:val="DEDC2D82"/>
    <w:lvl w:ilvl="0" w:tplc="1926434C">
      <w:numFmt w:val="bullet"/>
      <w:lvlText w:val="+"/>
      <w:lvlJc w:val="left"/>
      <w:pPr>
        <w:ind w:left="1440" w:hanging="360"/>
      </w:pPr>
      <w:rPr>
        <w:rFonts w:ascii="Times New Roman" w:eastAsia="Calibr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3308065F"/>
    <w:multiLevelType w:val="hybridMultilevel"/>
    <w:tmpl w:val="414081B6"/>
    <w:lvl w:ilvl="0" w:tplc="B6709B4C">
      <w:numFmt w:val="bullet"/>
      <w:lvlText w:val="-"/>
      <w:lvlJc w:val="left"/>
      <w:pPr>
        <w:ind w:left="1004" w:hanging="360"/>
      </w:pPr>
      <w:rPr>
        <w:rFonts w:ascii="Times New Roman" w:eastAsia="Calibri" w:hAnsi="Times New Roman" w:cs="Times New Roman"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9" w15:restartNumberingAfterBreak="0">
    <w:nsid w:val="421B4099"/>
    <w:multiLevelType w:val="hybridMultilevel"/>
    <w:tmpl w:val="C8FE3CCC"/>
    <w:lvl w:ilvl="0" w:tplc="B6709B4C">
      <w:numFmt w:val="bullet"/>
      <w:lvlText w:val="-"/>
      <w:lvlJc w:val="left"/>
      <w:pPr>
        <w:ind w:left="1287" w:hanging="360"/>
      </w:pPr>
      <w:rPr>
        <w:rFonts w:ascii="Times New Roman" w:eastAsia="Calibr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0" w15:restartNumberingAfterBreak="0">
    <w:nsid w:val="452B4A91"/>
    <w:multiLevelType w:val="multilevel"/>
    <w:tmpl w:val="BE5456E6"/>
    <w:lvl w:ilvl="0">
      <w:start w:val="3"/>
      <w:numFmt w:val="decimal"/>
      <w:lvlText w:val="%1"/>
      <w:lvlJc w:val="left"/>
      <w:pPr>
        <w:ind w:left="525" w:hanging="525"/>
      </w:pPr>
      <w:rPr>
        <w:rFonts w:hint="default"/>
      </w:rPr>
    </w:lvl>
    <w:lvl w:ilvl="1">
      <w:start w:val="1"/>
      <w:numFmt w:val="decimal"/>
      <w:lvlText w:val="%1.%2"/>
      <w:lvlJc w:val="left"/>
      <w:pPr>
        <w:ind w:left="525" w:hanging="525"/>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4818170E"/>
    <w:multiLevelType w:val="multilevel"/>
    <w:tmpl w:val="664AAC72"/>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4D0446B3"/>
    <w:multiLevelType w:val="multilevel"/>
    <w:tmpl w:val="16A8B300"/>
    <w:lvl w:ilvl="0">
      <w:start w:val="3"/>
      <w:numFmt w:val="decimal"/>
      <w:lvlText w:val="%1"/>
      <w:lvlJc w:val="left"/>
      <w:pPr>
        <w:ind w:left="525" w:hanging="525"/>
      </w:pPr>
      <w:rPr>
        <w:rFonts w:hint="default"/>
      </w:rPr>
    </w:lvl>
    <w:lvl w:ilvl="1">
      <w:start w:val="1"/>
      <w:numFmt w:val="decimal"/>
      <w:lvlText w:val="%1.%2"/>
      <w:lvlJc w:val="left"/>
      <w:pPr>
        <w:ind w:left="525" w:hanging="525"/>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504A5B02"/>
    <w:multiLevelType w:val="hybridMultilevel"/>
    <w:tmpl w:val="6EECD984"/>
    <w:lvl w:ilvl="0" w:tplc="B6709B4C">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BE6447B"/>
    <w:multiLevelType w:val="hybridMultilevel"/>
    <w:tmpl w:val="60DC752C"/>
    <w:lvl w:ilvl="0" w:tplc="B6709B4C">
      <w:numFmt w:val="bullet"/>
      <w:lvlText w:val="-"/>
      <w:lvlJc w:val="left"/>
      <w:pPr>
        <w:ind w:left="2138" w:hanging="360"/>
      </w:pPr>
      <w:rPr>
        <w:rFonts w:ascii="Times New Roman" w:eastAsia="Calibri" w:hAnsi="Times New Roman" w:cs="Times New Roman"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25" w15:restartNumberingAfterBreak="0">
    <w:nsid w:val="5F7F4FC3"/>
    <w:multiLevelType w:val="hybridMultilevel"/>
    <w:tmpl w:val="51BC046A"/>
    <w:lvl w:ilvl="0" w:tplc="B6709B4C">
      <w:numFmt w:val="bullet"/>
      <w:lvlText w:val="-"/>
      <w:lvlJc w:val="left"/>
      <w:pPr>
        <w:ind w:left="1680" w:hanging="360"/>
      </w:pPr>
      <w:rPr>
        <w:rFonts w:ascii="Times New Roman" w:eastAsia="Calibri" w:hAnsi="Times New Roman" w:cs="Times New Roman" w:hint="default"/>
      </w:rPr>
    </w:lvl>
    <w:lvl w:ilvl="1" w:tplc="04090003" w:tentative="1">
      <w:start w:val="1"/>
      <w:numFmt w:val="bullet"/>
      <w:lvlText w:val="o"/>
      <w:lvlJc w:val="left"/>
      <w:pPr>
        <w:ind w:left="2400" w:hanging="360"/>
      </w:pPr>
      <w:rPr>
        <w:rFonts w:ascii="Courier New" w:hAnsi="Courier New" w:cs="Courier New" w:hint="default"/>
      </w:rPr>
    </w:lvl>
    <w:lvl w:ilvl="2" w:tplc="04090005" w:tentative="1">
      <w:start w:val="1"/>
      <w:numFmt w:val="bullet"/>
      <w:lvlText w:val=""/>
      <w:lvlJc w:val="left"/>
      <w:pPr>
        <w:ind w:left="3120" w:hanging="360"/>
      </w:pPr>
      <w:rPr>
        <w:rFonts w:ascii="Wingdings" w:hAnsi="Wingdings" w:hint="default"/>
      </w:rPr>
    </w:lvl>
    <w:lvl w:ilvl="3" w:tplc="04090001" w:tentative="1">
      <w:start w:val="1"/>
      <w:numFmt w:val="bullet"/>
      <w:lvlText w:val=""/>
      <w:lvlJc w:val="left"/>
      <w:pPr>
        <w:ind w:left="3840" w:hanging="360"/>
      </w:pPr>
      <w:rPr>
        <w:rFonts w:ascii="Symbol" w:hAnsi="Symbol" w:hint="default"/>
      </w:rPr>
    </w:lvl>
    <w:lvl w:ilvl="4" w:tplc="04090003" w:tentative="1">
      <w:start w:val="1"/>
      <w:numFmt w:val="bullet"/>
      <w:lvlText w:val="o"/>
      <w:lvlJc w:val="left"/>
      <w:pPr>
        <w:ind w:left="4560" w:hanging="360"/>
      </w:pPr>
      <w:rPr>
        <w:rFonts w:ascii="Courier New" w:hAnsi="Courier New" w:cs="Courier New" w:hint="default"/>
      </w:rPr>
    </w:lvl>
    <w:lvl w:ilvl="5" w:tplc="04090005" w:tentative="1">
      <w:start w:val="1"/>
      <w:numFmt w:val="bullet"/>
      <w:lvlText w:val=""/>
      <w:lvlJc w:val="left"/>
      <w:pPr>
        <w:ind w:left="5280" w:hanging="360"/>
      </w:pPr>
      <w:rPr>
        <w:rFonts w:ascii="Wingdings" w:hAnsi="Wingdings" w:hint="default"/>
      </w:rPr>
    </w:lvl>
    <w:lvl w:ilvl="6" w:tplc="04090001" w:tentative="1">
      <w:start w:val="1"/>
      <w:numFmt w:val="bullet"/>
      <w:lvlText w:val=""/>
      <w:lvlJc w:val="left"/>
      <w:pPr>
        <w:ind w:left="6000" w:hanging="360"/>
      </w:pPr>
      <w:rPr>
        <w:rFonts w:ascii="Symbol" w:hAnsi="Symbol" w:hint="default"/>
      </w:rPr>
    </w:lvl>
    <w:lvl w:ilvl="7" w:tplc="04090003" w:tentative="1">
      <w:start w:val="1"/>
      <w:numFmt w:val="bullet"/>
      <w:lvlText w:val="o"/>
      <w:lvlJc w:val="left"/>
      <w:pPr>
        <w:ind w:left="6720" w:hanging="360"/>
      </w:pPr>
      <w:rPr>
        <w:rFonts w:ascii="Courier New" w:hAnsi="Courier New" w:cs="Courier New" w:hint="default"/>
      </w:rPr>
    </w:lvl>
    <w:lvl w:ilvl="8" w:tplc="04090005" w:tentative="1">
      <w:start w:val="1"/>
      <w:numFmt w:val="bullet"/>
      <w:lvlText w:val=""/>
      <w:lvlJc w:val="left"/>
      <w:pPr>
        <w:ind w:left="7440" w:hanging="360"/>
      </w:pPr>
      <w:rPr>
        <w:rFonts w:ascii="Wingdings" w:hAnsi="Wingdings" w:hint="default"/>
      </w:rPr>
    </w:lvl>
  </w:abstractNum>
  <w:abstractNum w:abstractNumId="26" w15:restartNumberingAfterBreak="0">
    <w:nsid w:val="5FA762BE"/>
    <w:multiLevelType w:val="hybridMultilevel"/>
    <w:tmpl w:val="E140E1CC"/>
    <w:lvl w:ilvl="0" w:tplc="B6709B4C">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0FD173D"/>
    <w:multiLevelType w:val="hybridMultilevel"/>
    <w:tmpl w:val="460A3B32"/>
    <w:lvl w:ilvl="0" w:tplc="1926434C">
      <w:numFmt w:val="bullet"/>
      <w:lvlText w:val="+"/>
      <w:lvlJc w:val="left"/>
      <w:pPr>
        <w:ind w:left="1440" w:hanging="360"/>
      </w:pPr>
      <w:rPr>
        <w:rFonts w:ascii="Times New Roman" w:eastAsia="Calibr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619F5303"/>
    <w:multiLevelType w:val="hybridMultilevel"/>
    <w:tmpl w:val="C99AD3CC"/>
    <w:lvl w:ilvl="0" w:tplc="B6709B4C">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27B6446"/>
    <w:multiLevelType w:val="hybridMultilevel"/>
    <w:tmpl w:val="1CFC3384"/>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63E91ECC"/>
    <w:multiLevelType w:val="hybridMultilevel"/>
    <w:tmpl w:val="5456F06C"/>
    <w:lvl w:ilvl="0" w:tplc="B6709B4C">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64D92480"/>
    <w:multiLevelType w:val="hybridMultilevel"/>
    <w:tmpl w:val="F6269FCC"/>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65BF1520"/>
    <w:multiLevelType w:val="hybridMultilevel"/>
    <w:tmpl w:val="316EBA74"/>
    <w:lvl w:ilvl="0" w:tplc="B6709B4C">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77D7B07"/>
    <w:multiLevelType w:val="hybridMultilevel"/>
    <w:tmpl w:val="0F5A4560"/>
    <w:lvl w:ilvl="0" w:tplc="B6709B4C">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677E08A6"/>
    <w:multiLevelType w:val="hybridMultilevel"/>
    <w:tmpl w:val="D3EECCBE"/>
    <w:lvl w:ilvl="0" w:tplc="1926434C">
      <w:numFmt w:val="bullet"/>
      <w:lvlText w:val="+"/>
      <w:lvlJc w:val="left"/>
      <w:pPr>
        <w:ind w:left="2160" w:hanging="360"/>
      </w:pPr>
      <w:rPr>
        <w:rFonts w:ascii="Times New Roman" w:eastAsia="Calibri"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5" w15:restartNumberingAfterBreak="0">
    <w:nsid w:val="6A5F10A7"/>
    <w:multiLevelType w:val="hybridMultilevel"/>
    <w:tmpl w:val="1A3A8C72"/>
    <w:lvl w:ilvl="0" w:tplc="B6709B4C">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A8D64FB"/>
    <w:multiLevelType w:val="hybridMultilevel"/>
    <w:tmpl w:val="73BED99E"/>
    <w:lvl w:ilvl="0" w:tplc="B6709B4C">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6C4C67F3"/>
    <w:multiLevelType w:val="hybridMultilevel"/>
    <w:tmpl w:val="66CC03B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6E46347A"/>
    <w:multiLevelType w:val="hybridMultilevel"/>
    <w:tmpl w:val="F12A6604"/>
    <w:lvl w:ilvl="0" w:tplc="B6709B4C">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7597615"/>
    <w:multiLevelType w:val="hybridMultilevel"/>
    <w:tmpl w:val="1158B83A"/>
    <w:lvl w:ilvl="0" w:tplc="B6709B4C">
      <w:numFmt w:val="bullet"/>
      <w:lvlText w:val="-"/>
      <w:lvlJc w:val="left"/>
      <w:pPr>
        <w:ind w:left="2138" w:hanging="360"/>
      </w:pPr>
      <w:rPr>
        <w:rFonts w:ascii="Times New Roman" w:eastAsia="Calibri" w:hAnsi="Times New Roman" w:cs="Times New Roman"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40" w15:restartNumberingAfterBreak="0">
    <w:nsid w:val="7C080AD3"/>
    <w:multiLevelType w:val="hybridMultilevel"/>
    <w:tmpl w:val="E9F4D722"/>
    <w:lvl w:ilvl="0" w:tplc="B6709B4C">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F8560F7"/>
    <w:multiLevelType w:val="hybridMultilevel"/>
    <w:tmpl w:val="3C6A1830"/>
    <w:lvl w:ilvl="0" w:tplc="B6709B4C">
      <w:numFmt w:val="bullet"/>
      <w:lvlText w:val="-"/>
      <w:lvlJc w:val="left"/>
      <w:pPr>
        <w:ind w:left="2138" w:hanging="360"/>
      </w:pPr>
      <w:rPr>
        <w:rFonts w:ascii="Times New Roman" w:eastAsia="Calibri" w:hAnsi="Times New Roman" w:cs="Times New Roman"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num w:numId="1">
    <w:abstractNumId w:val="16"/>
  </w:num>
  <w:num w:numId="2">
    <w:abstractNumId w:val="33"/>
  </w:num>
  <w:num w:numId="3">
    <w:abstractNumId w:val="6"/>
  </w:num>
  <w:num w:numId="4">
    <w:abstractNumId w:val="36"/>
  </w:num>
  <w:num w:numId="5">
    <w:abstractNumId w:val="2"/>
  </w:num>
  <w:num w:numId="6">
    <w:abstractNumId w:val="26"/>
  </w:num>
  <w:num w:numId="7">
    <w:abstractNumId w:val="14"/>
  </w:num>
  <w:num w:numId="8">
    <w:abstractNumId w:val="23"/>
  </w:num>
  <w:num w:numId="9">
    <w:abstractNumId w:val="18"/>
  </w:num>
  <w:num w:numId="10">
    <w:abstractNumId w:val="9"/>
  </w:num>
  <w:num w:numId="11">
    <w:abstractNumId w:val="0"/>
  </w:num>
  <w:num w:numId="12">
    <w:abstractNumId w:val="41"/>
  </w:num>
  <w:num w:numId="13">
    <w:abstractNumId w:val="39"/>
  </w:num>
  <w:num w:numId="14">
    <w:abstractNumId w:val="24"/>
  </w:num>
  <w:num w:numId="15">
    <w:abstractNumId w:val="12"/>
  </w:num>
  <w:num w:numId="16">
    <w:abstractNumId w:val="35"/>
  </w:num>
  <w:num w:numId="17">
    <w:abstractNumId w:val="19"/>
  </w:num>
  <w:num w:numId="18">
    <w:abstractNumId w:val="40"/>
  </w:num>
  <w:num w:numId="19">
    <w:abstractNumId w:val="7"/>
  </w:num>
  <w:num w:numId="20">
    <w:abstractNumId w:val="8"/>
  </w:num>
  <w:num w:numId="21">
    <w:abstractNumId w:val="25"/>
  </w:num>
  <w:num w:numId="22">
    <w:abstractNumId w:val="32"/>
  </w:num>
  <w:num w:numId="23">
    <w:abstractNumId w:val="15"/>
  </w:num>
  <w:num w:numId="24">
    <w:abstractNumId w:val="1"/>
  </w:num>
  <w:num w:numId="25">
    <w:abstractNumId w:val="34"/>
  </w:num>
  <w:num w:numId="26">
    <w:abstractNumId w:val="27"/>
  </w:num>
  <w:num w:numId="27">
    <w:abstractNumId w:val="10"/>
  </w:num>
  <w:num w:numId="28">
    <w:abstractNumId w:val="17"/>
  </w:num>
  <w:num w:numId="29">
    <w:abstractNumId w:val="13"/>
  </w:num>
  <w:num w:numId="30">
    <w:abstractNumId w:val="28"/>
  </w:num>
  <w:num w:numId="31">
    <w:abstractNumId w:val="5"/>
  </w:num>
  <w:num w:numId="32">
    <w:abstractNumId w:val="38"/>
  </w:num>
  <w:num w:numId="33">
    <w:abstractNumId w:val="30"/>
  </w:num>
  <w:num w:numId="34">
    <w:abstractNumId w:val="29"/>
  </w:num>
  <w:num w:numId="35">
    <w:abstractNumId w:val="3"/>
  </w:num>
  <w:num w:numId="36">
    <w:abstractNumId w:val="11"/>
  </w:num>
  <w:num w:numId="37">
    <w:abstractNumId w:val="37"/>
  </w:num>
  <w:num w:numId="38">
    <w:abstractNumId w:val="31"/>
  </w:num>
  <w:num w:numId="39">
    <w:abstractNumId w:val="4"/>
  </w:num>
  <w:num w:numId="40">
    <w:abstractNumId w:val="22"/>
  </w:num>
  <w:num w:numId="41">
    <w:abstractNumId w:val="20"/>
  </w:num>
  <w:num w:numId="42">
    <w:abstractNumId w:val="21"/>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hideSpellingErrors/>
  <w:proofState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30D09"/>
    <w:rsid w:val="0000103C"/>
    <w:rsid w:val="00013D80"/>
    <w:rsid w:val="00022B5E"/>
    <w:rsid w:val="00023725"/>
    <w:rsid w:val="00026353"/>
    <w:rsid w:val="00031CA5"/>
    <w:rsid w:val="00034EE4"/>
    <w:rsid w:val="00051217"/>
    <w:rsid w:val="00053065"/>
    <w:rsid w:val="000853FC"/>
    <w:rsid w:val="00087014"/>
    <w:rsid w:val="00093ABF"/>
    <w:rsid w:val="000A3554"/>
    <w:rsid w:val="000B115A"/>
    <w:rsid w:val="000B22C0"/>
    <w:rsid w:val="000D1CEE"/>
    <w:rsid w:val="000E0A7C"/>
    <w:rsid w:val="000E0EEC"/>
    <w:rsid w:val="000E2395"/>
    <w:rsid w:val="000E4D21"/>
    <w:rsid w:val="000F6AD2"/>
    <w:rsid w:val="00103BEA"/>
    <w:rsid w:val="0010684D"/>
    <w:rsid w:val="00107183"/>
    <w:rsid w:val="00115771"/>
    <w:rsid w:val="001205A6"/>
    <w:rsid w:val="00120E98"/>
    <w:rsid w:val="00121608"/>
    <w:rsid w:val="00123AA3"/>
    <w:rsid w:val="00124E14"/>
    <w:rsid w:val="00125F9B"/>
    <w:rsid w:val="00132245"/>
    <w:rsid w:val="00133623"/>
    <w:rsid w:val="001357E5"/>
    <w:rsid w:val="001459D5"/>
    <w:rsid w:val="00151AEF"/>
    <w:rsid w:val="00157E14"/>
    <w:rsid w:val="001616F2"/>
    <w:rsid w:val="001629A3"/>
    <w:rsid w:val="00162B26"/>
    <w:rsid w:val="00163D0A"/>
    <w:rsid w:val="0016534E"/>
    <w:rsid w:val="001811BB"/>
    <w:rsid w:val="001940FA"/>
    <w:rsid w:val="001A080A"/>
    <w:rsid w:val="001A473B"/>
    <w:rsid w:val="001A7B91"/>
    <w:rsid w:val="001D0E4D"/>
    <w:rsid w:val="001D3A54"/>
    <w:rsid w:val="001D4764"/>
    <w:rsid w:val="001E2244"/>
    <w:rsid w:val="00227409"/>
    <w:rsid w:val="00230C48"/>
    <w:rsid w:val="0023314B"/>
    <w:rsid w:val="00233817"/>
    <w:rsid w:val="002364A8"/>
    <w:rsid w:val="00242FC4"/>
    <w:rsid w:val="00244207"/>
    <w:rsid w:val="00254A7A"/>
    <w:rsid w:val="0027492E"/>
    <w:rsid w:val="00281C36"/>
    <w:rsid w:val="0029788F"/>
    <w:rsid w:val="002A786C"/>
    <w:rsid w:val="002B4741"/>
    <w:rsid w:val="002C23BF"/>
    <w:rsid w:val="002D0BB5"/>
    <w:rsid w:val="002F177F"/>
    <w:rsid w:val="002F3B92"/>
    <w:rsid w:val="002F60E1"/>
    <w:rsid w:val="0030653E"/>
    <w:rsid w:val="0032141D"/>
    <w:rsid w:val="0034322C"/>
    <w:rsid w:val="0034433B"/>
    <w:rsid w:val="003522FF"/>
    <w:rsid w:val="003534DF"/>
    <w:rsid w:val="00360315"/>
    <w:rsid w:val="00362052"/>
    <w:rsid w:val="00367197"/>
    <w:rsid w:val="00372DBB"/>
    <w:rsid w:val="00380B38"/>
    <w:rsid w:val="00382CDB"/>
    <w:rsid w:val="003847A8"/>
    <w:rsid w:val="00386B7E"/>
    <w:rsid w:val="00393CEC"/>
    <w:rsid w:val="00395289"/>
    <w:rsid w:val="003B13A1"/>
    <w:rsid w:val="003B1FCC"/>
    <w:rsid w:val="003B671B"/>
    <w:rsid w:val="003B676B"/>
    <w:rsid w:val="003C030D"/>
    <w:rsid w:val="003C61A4"/>
    <w:rsid w:val="003D64BB"/>
    <w:rsid w:val="003E3979"/>
    <w:rsid w:val="004042D7"/>
    <w:rsid w:val="004078F1"/>
    <w:rsid w:val="004104E6"/>
    <w:rsid w:val="00410926"/>
    <w:rsid w:val="00413B5D"/>
    <w:rsid w:val="00415D3F"/>
    <w:rsid w:val="00425192"/>
    <w:rsid w:val="00434BFD"/>
    <w:rsid w:val="00456062"/>
    <w:rsid w:val="00466256"/>
    <w:rsid w:val="00475B08"/>
    <w:rsid w:val="0047758B"/>
    <w:rsid w:val="004812F1"/>
    <w:rsid w:val="0049156E"/>
    <w:rsid w:val="004A242F"/>
    <w:rsid w:val="004A2F67"/>
    <w:rsid w:val="004A3808"/>
    <w:rsid w:val="004B1F82"/>
    <w:rsid w:val="004B65E7"/>
    <w:rsid w:val="004B6EC7"/>
    <w:rsid w:val="004C27AC"/>
    <w:rsid w:val="004D12F8"/>
    <w:rsid w:val="004D6370"/>
    <w:rsid w:val="004D754F"/>
    <w:rsid w:val="004F0638"/>
    <w:rsid w:val="00504B98"/>
    <w:rsid w:val="00505B97"/>
    <w:rsid w:val="005227E8"/>
    <w:rsid w:val="00523C4E"/>
    <w:rsid w:val="0053541D"/>
    <w:rsid w:val="0053618F"/>
    <w:rsid w:val="00546712"/>
    <w:rsid w:val="00550A09"/>
    <w:rsid w:val="00553DD9"/>
    <w:rsid w:val="00570006"/>
    <w:rsid w:val="005737E9"/>
    <w:rsid w:val="0058564F"/>
    <w:rsid w:val="00590943"/>
    <w:rsid w:val="00595260"/>
    <w:rsid w:val="005A0F5F"/>
    <w:rsid w:val="005A41CB"/>
    <w:rsid w:val="005A6A66"/>
    <w:rsid w:val="005B1FE4"/>
    <w:rsid w:val="005B72E4"/>
    <w:rsid w:val="005C29CA"/>
    <w:rsid w:val="005C439C"/>
    <w:rsid w:val="005C7745"/>
    <w:rsid w:val="005D0614"/>
    <w:rsid w:val="005D4A7E"/>
    <w:rsid w:val="005D7591"/>
    <w:rsid w:val="005F090F"/>
    <w:rsid w:val="005F1B04"/>
    <w:rsid w:val="005F231A"/>
    <w:rsid w:val="005F2D11"/>
    <w:rsid w:val="00604A2E"/>
    <w:rsid w:val="006119F8"/>
    <w:rsid w:val="006131E1"/>
    <w:rsid w:val="00623091"/>
    <w:rsid w:val="006230EB"/>
    <w:rsid w:val="00625478"/>
    <w:rsid w:val="006254D4"/>
    <w:rsid w:val="0064552D"/>
    <w:rsid w:val="00673E75"/>
    <w:rsid w:val="00690582"/>
    <w:rsid w:val="006B43B5"/>
    <w:rsid w:val="006D71B5"/>
    <w:rsid w:val="006E1074"/>
    <w:rsid w:val="006E1856"/>
    <w:rsid w:val="007214B3"/>
    <w:rsid w:val="00727CE9"/>
    <w:rsid w:val="0074322B"/>
    <w:rsid w:val="007466F6"/>
    <w:rsid w:val="00757B4E"/>
    <w:rsid w:val="00781B1C"/>
    <w:rsid w:val="0078206C"/>
    <w:rsid w:val="007A0917"/>
    <w:rsid w:val="007D071A"/>
    <w:rsid w:val="007D695C"/>
    <w:rsid w:val="007E7E9A"/>
    <w:rsid w:val="007F3799"/>
    <w:rsid w:val="00804EFA"/>
    <w:rsid w:val="008078D4"/>
    <w:rsid w:val="008123DC"/>
    <w:rsid w:val="008144BD"/>
    <w:rsid w:val="00835E4B"/>
    <w:rsid w:val="00874747"/>
    <w:rsid w:val="00876621"/>
    <w:rsid w:val="008821FB"/>
    <w:rsid w:val="0088549B"/>
    <w:rsid w:val="0089049E"/>
    <w:rsid w:val="00892C7A"/>
    <w:rsid w:val="00892F24"/>
    <w:rsid w:val="008976E3"/>
    <w:rsid w:val="008B0EE3"/>
    <w:rsid w:val="008B1939"/>
    <w:rsid w:val="008B34B7"/>
    <w:rsid w:val="008B3943"/>
    <w:rsid w:val="008C4DDB"/>
    <w:rsid w:val="008D01D1"/>
    <w:rsid w:val="008E6702"/>
    <w:rsid w:val="008F740C"/>
    <w:rsid w:val="00903983"/>
    <w:rsid w:val="00904E9E"/>
    <w:rsid w:val="00907EAD"/>
    <w:rsid w:val="00956B82"/>
    <w:rsid w:val="00964DFD"/>
    <w:rsid w:val="0097476A"/>
    <w:rsid w:val="00982F8E"/>
    <w:rsid w:val="00984C62"/>
    <w:rsid w:val="00993C61"/>
    <w:rsid w:val="009A17B2"/>
    <w:rsid w:val="009C5490"/>
    <w:rsid w:val="009D16BC"/>
    <w:rsid w:val="009D1CC3"/>
    <w:rsid w:val="009D68B9"/>
    <w:rsid w:val="009E4124"/>
    <w:rsid w:val="009F7DDD"/>
    <w:rsid w:val="00A0079C"/>
    <w:rsid w:val="00A1076E"/>
    <w:rsid w:val="00A25862"/>
    <w:rsid w:val="00A34C32"/>
    <w:rsid w:val="00A37D60"/>
    <w:rsid w:val="00A43B06"/>
    <w:rsid w:val="00A4541E"/>
    <w:rsid w:val="00A53B06"/>
    <w:rsid w:val="00A61D25"/>
    <w:rsid w:val="00A75E8B"/>
    <w:rsid w:val="00A97B95"/>
    <w:rsid w:val="00AA0180"/>
    <w:rsid w:val="00AA17AF"/>
    <w:rsid w:val="00AB7A4C"/>
    <w:rsid w:val="00AC0612"/>
    <w:rsid w:val="00AC361F"/>
    <w:rsid w:val="00AC553B"/>
    <w:rsid w:val="00AD508A"/>
    <w:rsid w:val="00AE34D2"/>
    <w:rsid w:val="00AE58D2"/>
    <w:rsid w:val="00AF4D30"/>
    <w:rsid w:val="00B01DE1"/>
    <w:rsid w:val="00B032AD"/>
    <w:rsid w:val="00B055C2"/>
    <w:rsid w:val="00B30D09"/>
    <w:rsid w:val="00B33EE7"/>
    <w:rsid w:val="00B40673"/>
    <w:rsid w:val="00B41B09"/>
    <w:rsid w:val="00B424A3"/>
    <w:rsid w:val="00B44E71"/>
    <w:rsid w:val="00B46D8D"/>
    <w:rsid w:val="00B518CF"/>
    <w:rsid w:val="00B6590B"/>
    <w:rsid w:val="00B7218C"/>
    <w:rsid w:val="00B803F1"/>
    <w:rsid w:val="00B8642E"/>
    <w:rsid w:val="00B9743C"/>
    <w:rsid w:val="00BA0ECE"/>
    <w:rsid w:val="00BA370D"/>
    <w:rsid w:val="00BB3FBD"/>
    <w:rsid w:val="00BB73A4"/>
    <w:rsid w:val="00BC2197"/>
    <w:rsid w:val="00BC6E32"/>
    <w:rsid w:val="00BD6355"/>
    <w:rsid w:val="00BD6E53"/>
    <w:rsid w:val="00BE5B26"/>
    <w:rsid w:val="00BF1D42"/>
    <w:rsid w:val="00BF59B7"/>
    <w:rsid w:val="00BF79DD"/>
    <w:rsid w:val="00C3306E"/>
    <w:rsid w:val="00C352F7"/>
    <w:rsid w:val="00C41312"/>
    <w:rsid w:val="00C54A6E"/>
    <w:rsid w:val="00C72F90"/>
    <w:rsid w:val="00C749AC"/>
    <w:rsid w:val="00C86EDF"/>
    <w:rsid w:val="00C94D6B"/>
    <w:rsid w:val="00CA5BF1"/>
    <w:rsid w:val="00CB3CD8"/>
    <w:rsid w:val="00CB4290"/>
    <w:rsid w:val="00CC054F"/>
    <w:rsid w:val="00CC14D2"/>
    <w:rsid w:val="00CC1934"/>
    <w:rsid w:val="00CC455D"/>
    <w:rsid w:val="00CC663E"/>
    <w:rsid w:val="00CD1A13"/>
    <w:rsid w:val="00CD2AAE"/>
    <w:rsid w:val="00CE3A3C"/>
    <w:rsid w:val="00CF13B2"/>
    <w:rsid w:val="00CF653F"/>
    <w:rsid w:val="00D14F30"/>
    <w:rsid w:val="00D20FB2"/>
    <w:rsid w:val="00D304CA"/>
    <w:rsid w:val="00D317F1"/>
    <w:rsid w:val="00D3214C"/>
    <w:rsid w:val="00D34D88"/>
    <w:rsid w:val="00D4437A"/>
    <w:rsid w:val="00D578E1"/>
    <w:rsid w:val="00D670CA"/>
    <w:rsid w:val="00D72B80"/>
    <w:rsid w:val="00D82952"/>
    <w:rsid w:val="00D82BCB"/>
    <w:rsid w:val="00DA0A08"/>
    <w:rsid w:val="00DA1A55"/>
    <w:rsid w:val="00DA4F32"/>
    <w:rsid w:val="00DB16D8"/>
    <w:rsid w:val="00DD570E"/>
    <w:rsid w:val="00DF2C3D"/>
    <w:rsid w:val="00DF7157"/>
    <w:rsid w:val="00DF7461"/>
    <w:rsid w:val="00E06C30"/>
    <w:rsid w:val="00E2013C"/>
    <w:rsid w:val="00E367C8"/>
    <w:rsid w:val="00E46891"/>
    <w:rsid w:val="00E71D07"/>
    <w:rsid w:val="00E77B31"/>
    <w:rsid w:val="00E857A0"/>
    <w:rsid w:val="00E909D9"/>
    <w:rsid w:val="00EA048D"/>
    <w:rsid w:val="00EA5892"/>
    <w:rsid w:val="00EC6C03"/>
    <w:rsid w:val="00ED2DA8"/>
    <w:rsid w:val="00ED33FC"/>
    <w:rsid w:val="00EE24B9"/>
    <w:rsid w:val="00F16541"/>
    <w:rsid w:val="00F177F5"/>
    <w:rsid w:val="00F217D9"/>
    <w:rsid w:val="00F253A2"/>
    <w:rsid w:val="00F37BC1"/>
    <w:rsid w:val="00F522CA"/>
    <w:rsid w:val="00F52A6F"/>
    <w:rsid w:val="00F6260D"/>
    <w:rsid w:val="00F851B6"/>
    <w:rsid w:val="00F912DD"/>
    <w:rsid w:val="00F93EB7"/>
    <w:rsid w:val="00F96E2F"/>
    <w:rsid w:val="00FA4A12"/>
    <w:rsid w:val="00FC1B40"/>
    <w:rsid w:val="00FD1D4F"/>
    <w:rsid w:val="00FD7829"/>
    <w:rsid w:val="00FE529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59E87C31"/>
  <w15:docId w15:val="{1508ED84-63A5-4A3B-8EC4-3A40D92333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6"/>
        <w:szCs w:val="26"/>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15771"/>
    <w:pPr>
      <w:spacing w:before="120" w:after="120" w:line="360" w:lineRule="auto"/>
    </w:pPr>
  </w:style>
  <w:style w:type="paragraph" w:styleId="Heading1">
    <w:name w:val="heading 1"/>
    <w:basedOn w:val="Normal"/>
    <w:next w:val="Normal"/>
    <w:qFormat/>
    <w:rsid w:val="005A0F5F"/>
    <w:pPr>
      <w:keepNext/>
      <w:numPr>
        <w:numId w:val="1"/>
      </w:numPr>
      <w:jc w:val="center"/>
      <w:outlineLvl w:val="0"/>
    </w:pPr>
    <w:rPr>
      <w:b/>
      <w:szCs w:val="20"/>
    </w:rPr>
  </w:style>
  <w:style w:type="paragraph" w:styleId="Heading2">
    <w:name w:val="heading 2"/>
    <w:basedOn w:val="Normal"/>
    <w:next w:val="Normal"/>
    <w:qFormat/>
    <w:rsid w:val="009C5490"/>
    <w:pPr>
      <w:keepNext/>
      <w:numPr>
        <w:ilvl w:val="1"/>
        <w:numId w:val="1"/>
      </w:numPr>
      <w:outlineLvl w:val="1"/>
    </w:pPr>
    <w:rPr>
      <w:b/>
      <w:szCs w:val="20"/>
    </w:rPr>
  </w:style>
  <w:style w:type="paragraph" w:styleId="Heading3">
    <w:name w:val="heading 3"/>
    <w:basedOn w:val="Normal"/>
    <w:next w:val="Normal"/>
    <w:link w:val="Heading3Char"/>
    <w:qFormat/>
    <w:rsid w:val="009C5490"/>
    <w:pPr>
      <w:keepNext/>
      <w:numPr>
        <w:ilvl w:val="2"/>
        <w:numId w:val="1"/>
      </w:numPr>
      <w:ind w:left="567"/>
      <w:outlineLvl w:val="2"/>
    </w:pPr>
    <w:rPr>
      <w:rFonts w:cs="Arial"/>
      <w:b/>
      <w:bCs/>
    </w:rPr>
  </w:style>
  <w:style w:type="paragraph" w:styleId="Heading4">
    <w:name w:val="heading 4"/>
    <w:basedOn w:val="Normal"/>
    <w:next w:val="Normal"/>
    <w:link w:val="Heading4Char"/>
    <w:unhideWhenUsed/>
    <w:qFormat/>
    <w:rsid w:val="009C5490"/>
    <w:pPr>
      <w:keepNext/>
      <w:keepLines/>
      <w:numPr>
        <w:ilvl w:val="3"/>
        <w:numId w:val="1"/>
      </w:numPr>
      <w:outlineLvl w:val="3"/>
    </w:pPr>
    <w:rPr>
      <w:rFonts w:eastAsiaTheme="majorEastAsia" w:cstheme="majorBidi"/>
      <w:b/>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rsid w:val="00410926"/>
    <w:pPr>
      <w:tabs>
        <w:tab w:val="center" w:pos="4320"/>
        <w:tab w:val="right" w:pos="8640"/>
      </w:tabs>
    </w:pPr>
  </w:style>
  <w:style w:type="paragraph" w:styleId="Footer">
    <w:name w:val="footer"/>
    <w:basedOn w:val="Normal"/>
    <w:link w:val="FooterChar"/>
    <w:uiPriority w:val="99"/>
    <w:rsid w:val="00410926"/>
    <w:pPr>
      <w:tabs>
        <w:tab w:val="center" w:pos="4320"/>
        <w:tab w:val="right" w:pos="8640"/>
      </w:tabs>
    </w:pPr>
  </w:style>
  <w:style w:type="paragraph" w:styleId="Title">
    <w:name w:val="Title"/>
    <w:basedOn w:val="Normal"/>
    <w:qFormat/>
    <w:rsid w:val="00F177F5"/>
    <w:pPr>
      <w:jc w:val="center"/>
    </w:pPr>
    <w:rPr>
      <w:sz w:val="28"/>
      <w:szCs w:val="20"/>
    </w:rPr>
  </w:style>
  <w:style w:type="paragraph" w:styleId="Subtitle">
    <w:name w:val="Subtitle"/>
    <w:basedOn w:val="Normal"/>
    <w:qFormat/>
    <w:rsid w:val="00F177F5"/>
    <w:rPr>
      <w:sz w:val="28"/>
      <w:szCs w:val="20"/>
    </w:rPr>
  </w:style>
  <w:style w:type="paragraph" w:styleId="BodyText">
    <w:name w:val="Body Text"/>
    <w:basedOn w:val="Normal"/>
    <w:rsid w:val="00F177F5"/>
    <w:rPr>
      <w:sz w:val="28"/>
      <w:szCs w:val="20"/>
    </w:rPr>
  </w:style>
  <w:style w:type="character" w:styleId="PageNumber">
    <w:name w:val="page number"/>
    <w:basedOn w:val="DefaultParagraphFont"/>
    <w:rsid w:val="00A0079C"/>
  </w:style>
  <w:style w:type="table" w:styleId="TableGrid">
    <w:name w:val="Table Grid"/>
    <w:basedOn w:val="TableNormal"/>
    <w:rsid w:val="005D4A7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semiHidden/>
    <w:rsid w:val="00425192"/>
    <w:rPr>
      <w:rFonts w:ascii="Tahoma" w:hAnsi="Tahoma" w:cs="Tahoma"/>
      <w:sz w:val="16"/>
      <w:szCs w:val="16"/>
    </w:rPr>
  </w:style>
  <w:style w:type="paragraph" w:styleId="DocumentMap">
    <w:name w:val="Document Map"/>
    <w:basedOn w:val="Normal"/>
    <w:link w:val="DocumentMapChar"/>
    <w:rsid w:val="00E2013C"/>
    <w:rPr>
      <w:rFonts w:ascii="Tahoma" w:hAnsi="Tahoma" w:cs="Tahoma"/>
      <w:sz w:val="16"/>
      <w:szCs w:val="16"/>
    </w:rPr>
  </w:style>
  <w:style w:type="character" w:customStyle="1" w:styleId="DocumentMapChar">
    <w:name w:val="Document Map Char"/>
    <w:basedOn w:val="DefaultParagraphFont"/>
    <w:link w:val="DocumentMap"/>
    <w:rsid w:val="00E2013C"/>
    <w:rPr>
      <w:rFonts w:ascii="Tahoma" w:hAnsi="Tahoma" w:cs="Tahoma"/>
      <w:sz w:val="16"/>
      <w:szCs w:val="16"/>
    </w:rPr>
  </w:style>
  <w:style w:type="paragraph" w:customStyle="1" w:styleId="Heading2-TimesNewRowman">
    <w:name w:val="Heading 2 - Times New Rowman"/>
    <w:basedOn w:val="Heading2"/>
    <w:rsid w:val="007214B3"/>
    <w:pPr>
      <w:jc w:val="both"/>
    </w:pPr>
    <w:rPr>
      <w:bCs/>
    </w:rPr>
  </w:style>
  <w:style w:type="paragraph" w:styleId="ListParagraph">
    <w:name w:val="List Paragraph"/>
    <w:basedOn w:val="Normal"/>
    <w:uiPriority w:val="34"/>
    <w:qFormat/>
    <w:rsid w:val="00372DBB"/>
    <w:pPr>
      <w:ind w:left="720"/>
      <w:contextualSpacing/>
    </w:pPr>
  </w:style>
  <w:style w:type="paragraph" w:styleId="TOC1">
    <w:name w:val="toc 1"/>
    <w:basedOn w:val="Normal"/>
    <w:next w:val="Normal"/>
    <w:autoRedefine/>
    <w:uiPriority w:val="39"/>
    <w:rsid w:val="00A75E8B"/>
    <w:pPr>
      <w:spacing w:after="100"/>
    </w:pPr>
  </w:style>
  <w:style w:type="paragraph" w:styleId="TOC2">
    <w:name w:val="toc 2"/>
    <w:basedOn w:val="Normal"/>
    <w:next w:val="Normal"/>
    <w:autoRedefine/>
    <w:uiPriority w:val="39"/>
    <w:rsid w:val="00A75E8B"/>
    <w:pPr>
      <w:spacing w:after="100"/>
      <w:ind w:left="260"/>
    </w:pPr>
  </w:style>
  <w:style w:type="paragraph" w:styleId="TOC3">
    <w:name w:val="toc 3"/>
    <w:basedOn w:val="Normal"/>
    <w:next w:val="Normal"/>
    <w:autoRedefine/>
    <w:uiPriority w:val="39"/>
    <w:rsid w:val="00A75E8B"/>
    <w:pPr>
      <w:spacing w:after="100"/>
      <w:ind w:left="520"/>
    </w:pPr>
  </w:style>
  <w:style w:type="character" w:styleId="Hyperlink">
    <w:name w:val="Hyperlink"/>
    <w:basedOn w:val="DefaultParagraphFont"/>
    <w:uiPriority w:val="99"/>
    <w:unhideWhenUsed/>
    <w:rsid w:val="00A75E8B"/>
    <w:rPr>
      <w:color w:val="0000FF" w:themeColor="hyperlink"/>
      <w:u w:val="single"/>
    </w:rPr>
  </w:style>
  <w:style w:type="paragraph" w:styleId="Caption">
    <w:name w:val="caption"/>
    <w:basedOn w:val="Normal"/>
    <w:next w:val="Normal"/>
    <w:unhideWhenUsed/>
    <w:qFormat/>
    <w:rsid w:val="00115771"/>
    <w:pPr>
      <w:spacing w:after="200"/>
    </w:pPr>
    <w:rPr>
      <w:i/>
      <w:iCs/>
      <w:color w:val="1F497D" w:themeColor="text2"/>
      <w:szCs w:val="18"/>
    </w:rPr>
  </w:style>
  <w:style w:type="paragraph" w:styleId="TableofFigures">
    <w:name w:val="table of figures"/>
    <w:basedOn w:val="Normal"/>
    <w:next w:val="Normal"/>
    <w:uiPriority w:val="99"/>
    <w:unhideWhenUsed/>
    <w:rsid w:val="002A786C"/>
  </w:style>
  <w:style w:type="character" w:customStyle="1" w:styleId="Heading3Char">
    <w:name w:val="Heading 3 Char"/>
    <w:basedOn w:val="DefaultParagraphFont"/>
    <w:link w:val="Heading3"/>
    <w:rsid w:val="009C5490"/>
    <w:rPr>
      <w:rFonts w:cs="Arial"/>
      <w:b/>
      <w:bCs/>
    </w:rPr>
  </w:style>
  <w:style w:type="character" w:customStyle="1" w:styleId="Heading4Char">
    <w:name w:val="Heading 4 Char"/>
    <w:basedOn w:val="DefaultParagraphFont"/>
    <w:link w:val="Heading4"/>
    <w:rsid w:val="009C5490"/>
    <w:rPr>
      <w:rFonts w:eastAsiaTheme="majorEastAsia" w:cstheme="majorBidi"/>
      <w:b/>
      <w:iCs/>
    </w:rPr>
  </w:style>
  <w:style w:type="paragraph" w:styleId="NormalWeb">
    <w:name w:val="Normal (Web)"/>
    <w:basedOn w:val="Normal"/>
    <w:uiPriority w:val="99"/>
    <w:semiHidden/>
    <w:unhideWhenUsed/>
    <w:rsid w:val="009C5490"/>
    <w:pPr>
      <w:spacing w:before="100" w:beforeAutospacing="1" w:after="100" w:afterAutospacing="1"/>
    </w:pPr>
    <w:rPr>
      <w:sz w:val="24"/>
      <w:szCs w:val="24"/>
    </w:rPr>
  </w:style>
  <w:style w:type="character" w:styleId="Strong">
    <w:name w:val="Strong"/>
    <w:basedOn w:val="DefaultParagraphFont"/>
    <w:uiPriority w:val="22"/>
    <w:qFormat/>
    <w:rsid w:val="009C5490"/>
    <w:rPr>
      <w:b/>
      <w:bCs/>
    </w:rPr>
  </w:style>
  <w:style w:type="character" w:customStyle="1" w:styleId="HeaderChar">
    <w:name w:val="Header Char"/>
    <w:basedOn w:val="DefaultParagraphFont"/>
    <w:link w:val="Header"/>
    <w:uiPriority w:val="99"/>
    <w:rsid w:val="008821FB"/>
  </w:style>
  <w:style w:type="character" w:customStyle="1" w:styleId="FooterChar">
    <w:name w:val="Footer Char"/>
    <w:basedOn w:val="DefaultParagraphFont"/>
    <w:link w:val="Footer"/>
    <w:uiPriority w:val="99"/>
    <w:rsid w:val="00466256"/>
  </w:style>
  <w:style w:type="paragraph" w:styleId="TOCHeading">
    <w:name w:val="TOC Heading"/>
    <w:basedOn w:val="Heading1"/>
    <w:next w:val="Normal"/>
    <w:uiPriority w:val="39"/>
    <w:unhideWhenUsed/>
    <w:qFormat/>
    <w:rsid w:val="00362052"/>
    <w:pPr>
      <w:keepLines/>
      <w:numPr>
        <w:numId w:val="0"/>
      </w:numPr>
      <w:spacing w:before="240" w:after="0" w:line="259" w:lineRule="auto"/>
      <w:jc w:val="left"/>
      <w:outlineLvl w:val="9"/>
    </w:pPr>
    <w:rPr>
      <w:rFonts w:asciiTheme="majorHAnsi" w:eastAsiaTheme="majorEastAsia" w:hAnsiTheme="majorHAnsi" w:cstheme="majorBidi"/>
      <w:b w:val="0"/>
      <w:color w:val="365F91" w:themeColor="accent1" w:themeShade="BF"/>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5159469">
      <w:bodyDiv w:val="1"/>
      <w:marLeft w:val="0"/>
      <w:marRight w:val="0"/>
      <w:marTop w:val="0"/>
      <w:marBottom w:val="0"/>
      <w:divBdr>
        <w:top w:val="none" w:sz="0" w:space="0" w:color="auto"/>
        <w:left w:val="none" w:sz="0" w:space="0" w:color="auto"/>
        <w:bottom w:val="none" w:sz="0" w:space="0" w:color="auto"/>
        <w:right w:val="none" w:sz="0" w:space="0" w:color="auto"/>
      </w:divBdr>
    </w:div>
    <w:div w:id="44136142">
      <w:bodyDiv w:val="1"/>
      <w:marLeft w:val="0"/>
      <w:marRight w:val="0"/>
      <w:marTop w:val="0"/>
      <w:marBottom w:val="0"/>
      <w:divBdr>
        <w:top w:val="none" w:sz="0" w:space="0" w:color="auto"/>
        <w:left w:val="none" w:sz="0" w:space="0" w:color="auto"/>
        <w:bottom w:val="none" w:sz="0" w:space="0" w:color="auto"/>
        <w:right w:val="none" w:sz="0" w:space="0" w:color="auto"/>
      </w:divBdr>
    </w:div>
    <w:div w:id="110586945">
      <w:bodyDiv w:val="1"/>
      <w:marLeft w:val="0"/>
      <w:marRight w:val="0"/>
      <w:marTop w:val="0"/>
      <w:marBottom w:val="0"/>
      <w:divBdr>
        <w:top w:val="none" w:sz="0" w:space="0" w:color="auto"/>
        <w:left w:val="none" w:sz="0" w:space="0" w:color="auto"/>
        <w:bottom w:val="none" w:sz="0" w:space="0" w:color="auto"/>
        <w:right w:val="none" w:sz="0" w:space="0" w:color="auto"/>
      </w:divBdr>
    </w:div>
    <w:div w:id="165290430">
      <w:bodyDiv w:val="1"/>
      <w:marLeft w:val="0"/>
      <w:marRight w:val="0"/>
      <w:marTop w:val="0"/>
      <w:marBottom w:val="0"/>
      <w:divBdr>
        <w:top w:val="none" w:sz="0" w:space="0" w:color="auto"/>
        <w:left w:val="none" w:sz="0" w:space="0" w:color="auto"/>
        <w:bottom w:val="none" w:sz="0" w:space="0" w:color="auto"/>
        <w:right w:val="none" w:sz="0" w:space="0" w:color="auto"/>
      </w:divBdr>
    </w:div>
    <w:div w:id="168953244">
      <w:bodyDiv w:val="1"/>
      <w:marLeft w:val="0"/>
      <w:marRight w:val="0"/>
      <w:marTop w:val="0"/>
      <w:marBottom w:val="0"/>
      <w:divBdr>
        <w:top w:val="none" w:sz="0" w:space="0" w:color="auto"/>
        <w:left w:val="none" w:sz="0" w:space="0" w:color="auto"/>
        <w:bottom w:val="none" w:sz="0" w:space="0" w:color="auto"/>
        <w:right w:val="none" w:sz="0" w:space="0" w:color="auto"/>
      </w:divBdr>
    </w:div>
    <w:div w:id="209150141">
      <w:bodyDiv w:val="1"/>
      <w:marLeft w:val="0"/>
      <w:marRight w:val="0"/>
      <w:marTop w:val="0"/>
      <w:marBottom w:val="0"/>
      <w:divBdr>
        <w:top w:val="none" w:sz="0" w:space="0" w:color="auto"/>
        <w:left w:val="none" w:sz="0" w:space="0" w:color="auto"/>
        <w:bottom w:val="none" w:sz="0" w:space="0" w:color="auto"/>
        <w:right w:val="none" w:sz="0" w:space="0" w:color="auto"/>
      </w:divBdr>
    </w:div>
    <w:div w:id="286203424">
      <w:bodyDiv w:val="1"/>
      <w:marLeft w:val="0"/>
      <w:marRight w:val="0"/>
      <w:marTop w:val="0"/>
      <w:marBottom w:val="0"/>
      <w:divBdr>
        <w:top w:val="none" w:sz="0" w:space="0" w:color="auto"/>
        <w:left w:val="none" w:sz="0" w:space="0" w:color="auto"/>
        <w:bottom w:val="none" w:sz="0" w:space="0" w:color="auto"/>
        <w:right w:val="none" w:sz="0" w:space="0" w:color="auto"/>
      </w:divBdr>
    </w:div>
    <w:div w:id="287511610">
      <w:bodyDiv w:val="1"/>
      <w:marLeft w:val="0"/>
      <w:marRight w:val="0"/>
      <w:marTop w:val="0"/>
      <w:marBottom w:val="0"/>
      <w:divBdr>
        <w:top w:val="none" w:sz="0" w:space="0" w:color="auto"/>
        <w:left w:val="none" w:sz="0" w:space="0" w:color="auto"/>
        <w:bottom w:val="none" w:sz="0" w:space="0" w:color="auto"/>
        <w:right w:val="none" w:sz="0" w:space="0" w:color="auto"/>
      </w:divBdr>
    </w:div>
    <w:div w:id="455292597">
      <w:bodyDiv w:val="1"/>
      <w:marLeft w:val="0"/>
      <w:marRight w:val="0"/>
      <w:marTop w:val="0"/>
      <w:marBottom w:val="0"/>
      <w:divBdr>
        <w:top w:val="none" w:sz="0" w:space="0" w:color="auto"/>
        <w:left w:val="none" w:sz="0" w:space="0" w:color="auto"/>
        <w:bottom w:val="none" w:sz="0" w:space="0" w:color="auto"/>
        <w:right w:val="none" w:sz="0" w:space="0" w:color="auto"/>
      </w:divBdr>
    </w:div>
    <w:div w:id="604114016">
      <w:bodyDiv w:val="1"/>
      <w:marLeft w:val="0"/>
      <w:marRight w:val="0"/>
      <w:marTop w:val="0"/>
      <w:marBottom w:val="0"/>
      <w:divBdr>
        <w:top w:val="none" w:sz="0" w:space="0" w:color="auto"/>
        <w:left w:val="none" w:sz="0" w:space="0" w:color="auto"/>
        <w:bottom w:val="none" w:sz="0" w:space="0" w:color="auto"/>
        <w:right w:val="none" w:sz="0" w:space="0" w:color="auto"/>
      </w:divBdr>
    </w:div>
    <w:div w:id="677781002">
      <w:bodyDiv w:val="1"/>
      <w:marLeft w:val="0"/>
      <w:marRight w:val="0"/>
      <w:marTop w:val="0"/>
      <w:marBottom w:val="0"/>
      <w:divBdr>
        <w:top w:val="none" w:sz="0" w:space="0" w:color="auto"/>
        <w:left w:val="none" w:sz="0" w:space="0" w:color="auto"/>
        <w:bottom w:val="none" w:sz="0" w:space="0" w:color="auto"/>
        <w:right w:val="none" w:sz="0" w:space="0" w:color="auto"/>
      </w:divBdr>
    </w:div>
    <w:div w:id="719133912">
      <w:bodyDiv w:val="1"/>
      <w:marLeft w:val="0"/>
      <w:marRight w:val="0"/>
      <w:marTop w:val="0"/>
      <w:marBottom w:val="0"/>
      <w:divBdr>
        <w:top w:val="none" w:sz="0" w:space="0" w:color="auto"/>
        <w:left w:val="none" w:sz="0" w:space="0" w:color="auto"/>
        <w:bottom w:val="none" w:sz="0" w:space="0" w:color="auto"/>
        <w:right w:val="none" w:sz="0" w:space="0" w:color="auto"/>
      </w:divBdr>
    </w:div>
    <w:div w:id="750270912">
      <w:bodyDiv w:val="1"/>
      <w:marLeft w:val="0"/>
      <w:marRight w:val="0"/>
      <w:marTop w:val="0"/>
      <w:marBottom w:val="0"/>
      <w:divBdr>
        <w:top w:val="none" w:sz="0" w:space="0" w:color="auto"/>
        <w:left w:val="none" w:sz="0" w:space="0" w:color="auto"/>
        <w:bottom w:val="none" w:sz="0" w:space="0" w:color="auto"/>
        <w:right w:val="none" w:sz="0" w:space="0" w:color="auto"/>
      </w:divBdr>
    </w:div>
    <w:div w:id="816801973">
      <w:bodyDiv w:val="1"/>
      <w:marLeft w:val="0"/>
      <w:marRight w:val="0"/>
      <w:marTop w:val="0"/>
      <w:marBottom w:val="0"/>
      <w:divBdr>
        <w:top w:val="none" w:sz="0" w:space="0" w:color="auto"/>
        <w:left w:val="none" w:sz="0" w:space="0" w:color="auto"/>
        <w:bottom w:val="none" w:sz="0" w:space="0" w:color="auto"/>
        <w:right w:val="none" w:sz="0" w:space="0" w:color="auto"/>
      </w:divBdr>
    </w:div>
    <w:div w:id="856120467">
      <w:bodyDiv w:val="1"/>
      <w:marLeft w:val="0"/>
      <w:marRight w:val="0"/>
      <w:marTop w:val="0"/>
      <w:marBottom w:val="0"/>
      <w:divBdr>
        <w:top w:val="none" w:sz="0" w:space="0" w:color="auto"/>
        <w:left w:val="none" w:sz="0" w:space="0" w:color="auto"/>
        <w:bottom w:val="none" w:sz="0" w:space="0" w:color="auto"/>
        <w:right w:val="none" w:sz="0" w:space="0" w:color="auto"/>
      </w:divBdr>
    </w:div>
    <w:div w:id="913123317">
      <w:bodyDiv w:val="1"/>
      <w:marLeft w:val="0"/>
      <w:marRight w:val="0"/>
      <w:marTop w:val="0"/>
      <w:marBottom w:val="0"/>
      <w:divBdr>
        <w:top w:val="none" w:sz="0" w:space="0" w:color="auto"/>
        <w:left w:val="none" w:sz="0" w:space="0" w:color="auto"/>
        <w:bottom w:val="none" w:sz="0" w:space="0" w:color="auto"/>
        <w:right w:val="none" w:sz="0" w:space="0" w:color="auto"/>
      </w:divBdr>
    </w:div>
    <w:div w:id="924538122">
      <w:bodyDiv w:val="1"/>
      <w:marLeft w:val="0"/>
      <w:marRight w:val="0"/>
      <w:marTop w:val="0"/>
      <w:marBottom w:val="0"/>
      <w:divBdr>
        <w:top w:val="none" w:sz="0" w:space="0" w:color="auto"/>
        <w:left w:val="none" w:sz="0" w:space="0" w:color="auto"/>
        <w:bottom w:val="none" w:sz="0" w:space="0" w:color="auto"/>
        <w:right w:val="none" w:sz="0" w:space="0" w:color="auto"/>
      </w:divBdr>
    </w:div>
    <w:div w:id="943196733">
      <w:bodyDiv w:val="1"/>
      <w:marLeft w:val="0"/>
      <w:marRight w:val="0"/>
      <w:marTop w:val="0"/>
      <w:marBottom w:val="0"/>
      <w:divBdr>
        <w:top w:val="none" w:sz="0" w:space="0" w:color="auto"/>
        <w:left w:val="none" w:sz="0" w:space="0" w:color="auto"/>
        <w:bottom w:val="none" w:sz="0" w:space="0" w:color="auto"/>
        <w:right w:val="none" w:sz="0" w:space="0" w:color="auto"/>
      </w:divBdr>
    </w:div>
    <w:div w:id="950085113">
      <w:bodyDiv w:val="1"/>
      <w:marLeft w:val="0"/>
      <w:marRight w:val="0"/>
      <w:marTop w:val="0"/>
      <w:marBottom w:val="0"/>
      <w:divBdr>
        <w:top w:val="none" w:sz="0" w:space="0" w:color="auto"/>
        <w:left w:val="none" w:sz="0" w:space="0" w:color="auto"/>
        <w:bottom w:val="none" w:sz="0" w:space="0" w:color="auto"/>
        <w:right w:val="none" w:sz="0" w:space="0" w:color="auto"/>
      </w:divBdr>
    </w:div>
    <w:div w:id="954949346">
      <w:bodyDiv w:val="1"/>
      <w:marLeft w:val="0"/>
      <w:marRight w:val="0"/>
      <w:marTop w:val="0"/>
      <w:marBottom w:val="0"/>
      <w:divBdr>
        <w:top w:val="none" w:sz="0" w:space="0" w:color="auto"/>
        <w:left w:val="none" w:sz="0" w:space="0" w:color="auto"/>
        <w:bottom w:val="none" w:sz="0" w:space="0" w:color="auto"/>
        <w:right w:val="none" w:sz="0" w:space="0" w:color="auto"/>
      </w:divBdr>
    </w:div>
    <w:div w:id="984696090">
      <w:bodyDiv w:val="1"/>
      <w:marLeft w:val="0"/>
      <w:marRight w:val="0"/>
      <w:marTop w:val="0"/>
      <w:marBottom w:val="0"/>
      <w:divBdr>
        <w:top w:val="none" w:sz="0" w:space="0" w:color="auto"/>
        <w:left w:val="none" w:sz="0" w:space="0" w:color="auto"/>
        <w:bottom w:val="none" w:sz="0" w:space="0" w:color="auto"/>
        <w:right w:val="none" w:sz="0" w:space="0" w:color="auto"/>
      </w:divBdr>
    </w:div>
    <w:div w:id="1029910641">
      <w:bodyDiv w:val="1"/>
      <w:marLeft w:val="0"/>
      <w:marRight w:val="0"/>
      <w:marTop w:val="0"/>
      <w:marBottom w:val="0"/>
      <w:divBdr>
        <w:top w:val="none" w:sz="0" w:space="0" w:color="auto"/>
        <w:left w:val="none" w:sz="0" w:space="0" w:color="auto"/>
        <w:bottom w:val="none" w:sz="0" w:space="0" w:color="auto"/>
        <w:right w:val="none" w:sz="0" w:space="0" w:color="auto"/>
      </w:divBdr>
    </w:div>
    <w:div w:id="1137064772">
      <w:bodyDiv w:val="1"/>
      <w:marLeft w:val="0"/>
      <w:marRight w:val="0"/>
      <w:marTop w:val="0"/>
      <w:marBottom w:val="0"/>
      <w:divBdr>
        <w:top w:val="none" w:sz="0" w:space="0" w:color="auto"/>
        <w:left w:val="none" w:sz="0" w:space="0" w:color="auto"/>
        <w:bottom w:val="none" w:sz="0" w:space="0" w:color="auto"/>
        <w:right w:val="none" w:sz="0" w:space="0" w:color="auto"/>
      </w:divBdr>
    </w:div>
    <w:div w:id="1163618538">
      <w:bodyDiv w:val="1"/>
      <w:marLeft w:val="0"/>
      <w:marRight w:val="0"/>
      <w:marTop w:val="0"/>
      <w:marBottom w:val="0"/>
      <w:divBdr>
        <w:top w:val="none" w:sz="0" w:space="0" w:color="auto"/>
        <w:left w:val="none" w:sz="0" w:space="0" w:color="auto"/>
        <w:bottom w:val="none" w:sz="0" w:space="0" w:color="auto"/>
        <w:right w:val="none" w:sz="0" w:space="0" w:color="auto"/>
      </w:divBdr>
    </w:div>
    <w:div w:id="1215316842">
      <w:bodyDiv w:val="1"/>
      <w:marLeft w:val="0"/>
      <w:marRight w:val="0"/>
      <w:marTop w:val="0"/>
      <w:marBottom w:val="0"/>
      <w:divBdr>
        <w:top w:val="none" w:sz="0" w:space="0" w:color="auto"/>
        <w:left w:val="none" w:sz="0" w:space="0" w:color="auto"/>
        <w:bottom w:val="none" w:sz="0" w:space="0" w:color="auto"/>
        <w:right w:val="none" w:sz="0" w:space="0" w:color="auto"/>
      </w:divBdr>
    </w:div>
    <w:div w:id="1265378322">
      <w:bodyDiv w:val="1"/>
      <w:marLeft w:val="0"/>
      <w:marRight w:val="0"/>
      <w:marTop w:val="0"/>
      <w:marBottom w:val="0"/>
      <w:divBdr>
        <w:top w:val="none" w:sz="0" w:space="0" w:color="auto"/>
        <w:left w:val="none" w:sz="0" w:space="0" w:color="auto"/>
        <w:bottom w:val="none" w:sz="0" w:space="0" w:color="auto"/>
        <w:right w:val="none" w:sz="0" w:space="0" w:color="auto"/>
      </w:divBdr>
    </w:div>
    <w:div w:id="1286230925">
      <w:bodyDiv w:val="1"/>
      <w:marLeft w:val="0"/>
      <w:marRight w:val="0"/>
      <w:marTop w:val="0"/>
      <w:marBottom w:val="0"/>
      <w:divBdr>
        <w:top w:val="none" w:sz="0" w:space="0" w:color="auto"/>
        <w:left w:val="none" w:sz="0" w:space="0" w:color="auto"/>
        <w:bottom w:val="none" w:sz="0" w:space="0" w:color="auto"/>
        <w:right w:val="none" w:sz="0" w:space="0" w:color="auto"/>
      </w:divBdr>
    </w:div>
    <w:div w:id="1290360013">
      <w:bodyDiv w:val="1"/>
      <w:marLeft w:val="0"/>
      <w:marRight w:val="0"/>
      <w:marTop w:val="0"/>
      <w:marBottom w:val="0"/>
      <w:divBdr>
        <w:top w:val="none" w:sz="0" w:space="0" w:color="auto"/>
        <w:left w:val="none" w:sz="0" w:space="0" w:color="auto"/>
        <w:bottom w:val="none" w:sz="0" w:space="0" w:color="auto"/>
        <w:right w:val="none" w:sz="0" w:space="0" w:color="auto"/>
      </w:divBdr>
    </w:div>
    <w:div w:id="1320502101">
      <w:bodyDiv w:val="1"/>
      <w:marLeft w:val="0"/>
      <w:marRight w:val="0"/>
      <w:marTop w:val="0"/>
      <w:marBottom w:val="0"/>
      <w:divBdr>
        <w:top w:val="none" w:sz="0" w:space="0" w:color="auto"/>
        <w:left w:val="none" w:sz="0" w:space="0" w:color="auto"/>
        <w:bottom w:val="none" w:sz="0" w:space="0" w:color="auto"/>
        <w:right w:val="none" w:sz="0" w:space="0" w:color="auto"/>
      </w:divBdr>
    </w:div>
    <w:div w:id="1336225922">
      <w:bodyDiv w:val="1"/>
      <w:marLeft w:val="0"/>
      <w:marRight w:val="0"/>
      <w:marTop w:val="0"/>
      <w:marBottom w:val="0"/>
      <w:divBdr>
        <w:top w:val="none" w:sz="0" w:space="0" w:color="auto"/>
        <w:left w:val="none" w:sz="0" w:space="0" w:color="auto"/>
        <w:bottom w:val="none" w:sz="0" w:space="0" w:color="auto"/>
        <w:right w:val="none" w:sz="0" w:space="0" w:color="auto"/>
      </w:divBdr>
    </w:div>
    <w:div w:id="1402561115">
      <w:bodyDiv w:val="1"/>
      <w:marLeft w:val="0"/>
      <w:marRight w:val="0"/>
      <w:marTop w:val="0"/>
      <w:marBottom w:val="0"/>
      <w:divBdr>
        <w:top w:val="none" w:sz="0" w:space="0" w:color="auto"/>
        <w:left w:val="none" w:sz="0" w:space="0" w:color="auto"/>
        <w:bottom w:val="none" w:sz="0" w:space="0" w:color="auto"/>
        <w:right w:val="none" w:sz="0" w:space="0" w:color="auto"/>
      </w:divBdr>
    </w:div>
    <w:div w:id="1442841669">
      <w:bodyDiv w:val="1"/>
      <w:marLeft w:val="0"/>
      <w:marRight w:val="0"/>
      <w:marTop w:val="0"/>
      <w:marBottom w:val="0"/>
      <w:divBdr>
        <w:top w:val="none" w:sz="0" w:space="0" w:color="auto"/>
        <w:left w:val="none" w:sz="0" w:space="0" w:color="auto"/>
        <w:bottom w:val="none" w:sz="0" w:space="0" w:color="auto"/>
        <w:right w:val="none" w:sz="0" w:space="0" w:color="auto"/>
      </w:divBdr>
    </w:div>
    <w:div w:id="1466773572">
      <w:bodyDiv w:val="1"/>
      <w:marLeft w:val="0"/>
      <w:marRight w:val="0"/>
      <w:marTop w:val="0"/>
      <w:marBottom w:val="0"/>
      <w:divBdr>
        <w:top w:val="none" w:sz="0" w:space="0" w:color="auto"/>
        <w:left w:val="none" w:sz="0" w:space="0" w:color="auto"/>
        <w:bottom w:val="none" w:sz="0" w:space="0" w:color="auto"/>
        <w:right w:val="none" w:sz="0" w:space="0" w:color="auto"/>
      </w:divBdr>
    </w:div>
    <w:div w:id="1481967657">
      <w:bodyDiv w:val="1"/>
      <w:marLeft w:val="0"/>
      <w:marRight w:val="0"/>
      <w:marTop w:val="0"/>
      <w:marBottom w:val="0"/>
      <w:divBdr>
        <w:top w:val="none" w:sz="0" w:space="0" w:color="auto"/>
        <w:left w:val="none" w:sz="0" w:space="0" w:color="auto"/>
        <w:bottom w:val="none" w:sz="0" w:space="0" w:color="auto"/>
        <w:right w:val="none" w:sz="0" w:space="0" w:color="auto"/>
      </w:divBdr>
    </w:div>
    <w:div w:id="1537695028">
      <w:bodyDiv w:val="1"/>
      <w:marLeft w:val="0"/>
      <w:marRight w:val="0"/>
      <w:marTop w:val="0"/>
      <w:marBottom w:val="0"/>
      <w:divBdr>
        <w:top w:val="none" w:sz="0" w:space="0" w:color="auto"/>
        <w:left w:val="none" w:sz="0" w:space="0" w:color="auto"/>
        <w:bottom w:val="none" w:sz="0" w:space="0" w:color="auto"/>
        <w:right w:val="none" w:sz="0" w:space="0" w:color="auto"/>
      </w:divBdr>
    </w:div>
    <w:div w:id="1545829300">
      <w:bodyDiv w:val="1"/>
      <w:marLeft w:val="0"/>
      <w:marRight w:val="0"/>
      <w:marTop w:val="0"/>
      <w:marBottom w:val="0"/>
      <w:divBdr>
        <w:top w:val="none" w:sz="0" w:space="0" w:color="auto"/>
        <w:left w:val="none" w:sz="0" w:space="0" w:color="auto"/>
        <w:bottom w:val="none" w:sz="0" w:space="0" w:color="auto"/>
        <w:right w:val="none" w:sz="0" w:space="0" w:color="auto"/>
      </w:divBdr>
    </w:div>
    <w:div w:id="1546792279">
      <w:bodyDiv w:val="1"/>
      <w:marLeft w:val="0"/>
      <w:marRight w:val="0"/>
      <w:marTop w:val="0"/>
      <w:marBottom w:val="0"/>
      <w:divBdr>
        <w:top w:val="none" w:sz="0" w:space="0" w:color="auto"/>
        <w:left w:val="none" w:sz="0" w:space="0" w:color="auto"/>
        <w:bottom w:val="none" w:sz="0" w:space="0" w:color="auto"/>
        <w:right w:val="none" w:sz="0" w:space="0" w:color="auto"/>
      </w:divBdr>
    </w:div>
    <w:div w:id="1562792406">
      <w:bodyDiv w:val="1"/>
      <w:marLeft w:val="0"/>
      <w:marRight w:val="0"/>
      <w:marTop w:val="0"/>
      <w:marBottom w:val="0"/>
      <w:divBdr>
        <w:top w:val="none" w:sz="0" w:space="0" w:color="auto"/>
        <w:left w:val="none" w:sz="0" w:space="0" w:color="auto"/>
        <w:bottom w:val="none" w:sz="0" w:space="0" w:color="auto"/>
        <w:right w:val="none" w:sz="0" w:space="0" w:color="auto"/>
      </w:divBdr>
    </w:div>
    <w:div w:id="1663003596">
      <w:bodyDiv w:val="1"/>
      <w:marLeft w:val="0"/>
      <w:marRight w:val="0"/>
      <w:marTop w:val="0"/>
      <w:marBottom w:val="0"/>
      <w:divBdr>
        <w:top w:val="none" w:sz="0" w:space="0" w:color="auto"/>
        <w:left w:val="none" w:sz="0" w:space="0" w:color="auto"/>
        <w:bottom w:val="none" w:sz="0" w:space="0" w:color="auto"/>
        <w:right w:val="none" w:sz="0" w:space="0" w:color="auto"/>
      </w:divBdr>
    </w:div>
    <w:div w:id="1671366797">
      <w:bodyDiv w:val="1"/>
      <w:marLeft w:val="0"/>
      <w:marRight w:val="0"/>
      <w:marTop w:val="0"/>
      <w:marBottom w:val="0"/>
      <w:divBdr>
        <w:top w:val="none" w:sz="0" w:space="0" w:color="auto"/>
        <w:left w:val="none" w:sz="0" w:space="0" w:color="auto"/>
        <w:bottom w:val="none" w:sz="0" w:space="0" w:color="auto"/>
        <w:right w:val="none" w:sz="0" w:space="0" w:color="auto"/>
      </w:divBdr>
    </w:div>
    <w:div w:id="1857847196">
      <w:bodyDiv w:val="1"/>
      <w:marLeft w:val="0"/>
      <w:marRight w:val="0"/>
      <w:marTop w:val="0"/>
      <w:marBottom w:val="0"/>
      <w:divBdr>
        <w:top w:val="none" w:sz="0" w:space="0" w:color="auto"/>
        <w:left w:val="none" w:sz="0" w:space="0" w:color="auto"/>
        <w:bottom w:val="none" w:sz="0" w:space="0" w:color="auto"/>
        <w:right w:val="none" w:sz="0" w:space="0" w:color="auto"/>
      </w:divBdr>
    </w:div>
    <w:div w:id="1952130550">
      <w:bodyDiv w:val="1"/>
      <w:marLeft w:val="0"/>
      <w:marRight w:val="0"/>
      <w:marTop w:val="0"/>
      <w:marBottom w:val="0"/>
      <w:divBdr>
        <w:top w:val="none" w:sz="0" w:space="0" w:color="auto"/>
        <w:left w:val="none" w:sz="0" w:space="0" w:color="auto"/>
        <w:bottom w:val="none" w:sz="0" w:space="0" w:color="auto"/>
        <w:right w:val="none" w:sz="0" w:space="0" w:color="auto"/>
      </w:divBdr>
    </w:div>
    <w:div w:id="2016496670">
      <w:bodyDiv w:val="1"/>
      <w:marLeft w:val="0"/>
      <w:marRight w:val="0"/>
      <w:marTop w:val="0"/>
      <w:marBottom w:val="0"/>
      <w:divBdr>
        <w:top w:val="none" w:sz="0" w:space="0" w:color="auto"/>
        <w:left w:val="none" w:sz="0" w:space="0" w:color="auto"/>
        <w:bottom w:val="none" w:sz="0" w:space="0" w:color="auto"/>
        <w:right w:val="none" w:sz="0" w:space="0" w:color="auto"/>
      </w:divBdr>
    </w:div>
    <w:div w:id="2036997432">
      <w:bodyDiv w:val="1"/>
      <w:marLeft w:val="0"/>
      <w:marRight w:val="0"/>
      <w:marTop w:val="0"/>
      <w:marBottom w:val="0"/>
      <w:divBdr>
        <w:top w:val="none" w:sz="0" w:space="0" w:color="auto"/>
        <w:left w:val="none" w:sz="0" w:space="0" w:color="auto"/>
        <w:bottom w:val="none" w:sz="0" w:space="0" w:color="auto"/>
        <w:right w:val="none" w:sz="0" w:space="0" w:color="auto"/>
      </w:divBdr>
    </w:div>
    <w:div w:id="2074893093">
      <w:bodyDiv w:val="1"/>
      <w:marLeft w:val="0"/>
      <w:marRight w:val="0"/>
      <w:marTop w:val="0"/>
      <w:marBottom w:val="0"/>
      <w:divBdr>
        <w:top w:val="none" w:sz="0" w:space="0" w:color="auto"/>
        <w:left w:val="none" w:sz="0" w:space="0" w:color="auto"/>
        <w:bottom w:val="none" w:sz="0" w:space="0" w:color="auto"/>
        <w:right w:val="none" w:sz="0" w:space="0" w:color="auto"/>
      </w:divBdr>
    </w:div>
    <w:div w:id="2080250020">
      <w:bodyDiv w:val="1"/>
      <w:marLeft w:val="0"/>
      <w:marRight w:val="0"/>
      <w:marTop w:val="0"/>
      <w:marBottom w:val="0"/>
      <w:divBdr>
        <w:top w:val="none" w:sz="0" w:space="0" w:color="auto"/>
        <w:left w:val="none" w:sz="0" w:space="0" w:color="auto"/>
        <w:bottom w:val="none" w:sz="0" w:space="0" w:color="auto"/>
        <w:right w:val="none" w:sz="0" w:space="0" w:color="auto"/>
      </w:divBdr>
    </w:div>
    <w:div w:id="2112776106">
      <w:bodyDiv w:val="1"/>
      <w:marLeft w:val="0"/>
      <w:marRight w:val="0"/>
      <w:marTop w:val="0"/>
      <w:marBottom w:val="0"/>
      <w:divBdr>
        <w:top w:val="none" w:sz="0" w:space="0" w:color="auto"/>
        <w:left w:val="none" w:sz="0" w:space="0" w:color="auto"/>
        <w:bottom w:val="none" w:sz="0" w:space="0" w:color="auto"/>
        <w:right w:val="none" w:sz="0" w:space="0" w:color="auto"/>
      </w:divBdr>
    </w:div>
    <w:div w:id="21282380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vi.wikipedia.org/wiki/Ng%C3%B4n_ng%E1%BB%AF_l%E1%BA%ADp_tr%C3%ACnh" TargetMode="External"/><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header" Target="header2.xml"/><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vi.wikipedia.org/wiki/Ph%E1%BA%A7n_m%E1%BB%81m_ngu%E1%BB%93n_m%E1%BB%9F" TargetMode="External"/><Relationship Id="rId20" Type="http://schemas.openxmlformats.org/officeDocument/2006/relationships/image" Target="media/image5.png"/><Relationship Id="rId29" Type="http://schemas.openxmlformats.org/officeDocument/2006/relationships/image" Target="media/image14.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topdev.vn/blog/html-la-gi/" TargetMode="Externa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hyperlink" Target="https://vietnix.vn/bootstrap-la-gi/" TargetMode="External"/><Relationship Id="rId40"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hyperlink" Target="https://vi.wikipedia.org/wiki/%E1%BB%A8ng_d%E1%BB%A5ng_web"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hyperlink" Target="https://viblo.asia/p/php-la-gi-m68Z0avQlkG" TargetMode="External"/><Relationship Id="rId10" Type="http://schemas.openxmlformats.org/officeDocument/2006/relationships/footer" Target="footer1.xml"/><Relationship Id="rId19" Type="http://schemas.openxmlformats.org/officeDocument/2006/relationships/image" Target="media/image4.jpeg"/><Relationship Id="rId31" Type="http://schemas.openxmlformats.org/officeDocument/2006/relationships/image" Target="media/image16.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yperlink" Target="https://vi.wikipedia.org/wiki/M%C3%A3_l%E1%BB%87nh"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yperlink" Target="https://fptshop.com.vn/tin-tuc/danh-gia/javascript-la-gi-151984" TargetMode="Externa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hyperlink" Target="https://fptshop.com.vn/tin-tuc/danh-gia/tim-hieu-mysql-la-gi-172297"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dmin\Downloads\09-Mau%20bao%20cao%20ket%20thuc%20mon%20PTUDWeb%20ma%20nguon%20mo.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7"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EBCC865E-E9E7-43CA-AAAF-4C576FDF76B6}">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E96EDA8-FB54-410D-AFFC-88E5CB8877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09-Mau bao cao ket thuc mon PTUDWeb ma nguon mo</Template>
  <TotalTime>2013</TotalTime>
  <Pages>42</Pages>
  <Words>6060</Words>
  <Characters>34543</Characters>
  <Application>Microsoft Office Word</Application>
  <DocSecurity>0</DocSecurity>
  <Lines>287</Lines>
  <Paragraphs>81</Paragraphs>
  <ScaleCrop>false</ScaleCrop>
  <HeadingPairs>
    <vt:vector size="2" baseType="variant">
      <vt:variant>
        <vt:lpstr>Title</vt:lpstr>
      </vt:variant>
      <vt:variant>
        <vt:i4>1</vt:i4>
      </vt:variant>
    </vt:vector>
  </HeadingPairs>
  <TitlesOfParts>
    <vt:vector size="1" baseType="lpstr">
      <vt:lpstr>TRƯỜNG ĐẠI HỌC TRÀ VINH</vt:lpstr>
    </vt:vector>
  </TitlesOfParts>
  <Company>TUV</Company>
  <LinksUpToDate>false</LinksUpToDate>
  <CharactersWithSpaces>40522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TRƯỜNG ĐẠI HỌC TRÀ VINH</dc:title>
  <dc:creator>Admin</dc:creator>
  <cp:lastModifiedBy>Ly</cp:lastModifiedBy>
  <cp:revision>116</cp:revision>
  <cp:lastPrinted>2010-05-05T02:12:00Z</cp:lastPrinted>
  <dcterms:created xsi:type="dcterms:W3CDTF">2024-12-31T07:21:00Z</dcterms:created>
  <dcterms:modified xsi:type="dcterms:W3CDTF">2025-01-10T23:31:00Z</dcterms:modified>
</cp:coreProperties>
</file>